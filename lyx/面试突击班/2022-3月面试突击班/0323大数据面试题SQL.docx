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tabs>
          <w:tab w:val="left" w:pos="6654"/>
        </w:tabs>
        <w:jc w:val="left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</w:p>
    <w:p>
      <w:pPr>
        <w:jc w:val="center"/>
        <w:rPr>
          <w:rFonts w:hint="eastAsia" w:eastAsia="微软雅黑"/>
          <w:b/>
          <w:sz w:val="56"/>
        </w:rPr>
      </w:pPr>
    </w:p>
    <w:p>
      <w:pPr>
        <w:jc w:val="center"/>
        <w:rPr>
          <w:rFonts w:hint="eastAsia" w:eastAsia="微软雅黑"/>
          <w:b/>
          <w:sz w:val="56"/>
        </w:rPr>
      </w:pPr>
    </w:p>
    <w:p>
      <w:pPr>
        <w:jc w:val="center"/>
        <w:rPr>
          <w:rFonts w:hint="default" w:eastAsia="微软雅黑"/>
          <w:lang w:val="en-US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425" w:num="1"/>
          <w:docGrid w:type="lines" w:linePitch="312" w:charSpace="0"/>
        </w:sectPr>
      </w:pPr>
      <w:r>
        <w:rPr>
          <w:rFonts w:hint="eastAsia" w:eastAsia="微软雅黑"/>
          <w:b/>
          <w:sz w:val="56"/>
          <w:lang w:val="en-US" w:eastAsia="zh-CN"/>
        </w:rPr>
        <w:t>大数据SQL面试题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使用SQL查询a，b表中不相交的数据集。</w:t>
      </w:r>
      <w:r>
        <w:rPr>
          <w:rFonts w:hint="eastAsia" w:eastAsia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a表：</w:t>
      </w:r>
    </w:p>
    <w:tbl>
      <w:tblPr>
        <w:tblStyle w:val="32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shd w:val="pct10" w:color="auto" w:fill="auto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id</w:t>
            </w:r>
          </w:p>
        </w:tc>
        <w:tc>
          <w:tcPr>
            <w:tcW w:w="1943" w:type="dxa"/>
            <w:shd w:val="pct10" w:color="auto" w:fill="auto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zhangsan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wangwu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4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maliu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5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tianqi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b表：</w:t>
      </w:r>
    </w:p>
    <w:tbl>
      <w:tblPr>
        <w:tblStyle w:val="32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shd w:val="pct10" w:color="auto" w:fill="auto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id</w:t>
            </w:r>
          </w:p>
        </w:tc>
        <w:tc>
          <w:tcPr>
            <w:tcW w:w="1943" w:type="dxa"/>
            <w:shd w:val="pct10" w:color="auto" w:fill="auto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zhangsan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wangwu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6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zhaoqi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7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gaoba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9">
                  <o:LockedField>false</o:LockedField>
                </o:OLEObject>
              </w:object>
            </w: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7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Package" ShapeID="_x0000_i1047" DrawAspect="Icon" ObjectID="_1468075726" r:id="rId11">
                  <o:LockedField>false</o:LockedField>
                </o:OLEObject>
              </w:objec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a(id int ,name string)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create table 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vertAlign w:val="baseline"/>
                <w:lang w:val="en-US" w:eastAsia="zh-CN"/>
              </w:rPr>
              <w:t>(id int ,name string)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b.id,b.name from a full join b on a.id  = b.id  where a.id is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union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a.id,a.name from a full join b on a.id  = b.id  where b.id is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使用SQL根据表A，表B 计算出表C：</w:t>
      </w:r>
    </w:p>
    <w:tbl>
      <w:tblPr>
        <w:tblStyle w:val="33"/>
        <w:tblW w:w="0" w:type="auto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429"/>
        <w:gridCol w:w="3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tbl>
            <w:tblPr>
              <w:tblStyle w:val="32"/>
              <w:tblW w:w="21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18"/>
              <w:gridCol w:w="56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gridSpan w:val="2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表A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 xml:space="preserve"> date</w:t>
                  </w:r>
                </w:p>
              </w:tc>
              <w:tc>
                <w:tcPr>
                  <w:tcW w:w="0" w:type="auto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v1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74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2019/1/2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2019/1/3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2019/1/6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84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2019/1/7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eastAsia="宋体"/>
                      <w:lang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2019/1/8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78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2019/1/9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30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2019/1/10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95</w:t>
                  </w:r>
                </w:p>
              </w:tc>
            </w:tr>
          </w:tbl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44" w:type="dxa"/>
          </w:tcPr>
          <w:tbl>
            <w:tblPr>
              <w:tblStyle w:val="32"/>
              <w:tblW w:w="22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3"/>
              <w:gridCol w:w="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gridSpan w:val="2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表B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 xml:space="preserve"> date</w:t>
                  </w:r>
                </w:p>
              </w:tc>
              <w:tc>
                <w:tcPr>
                  <w:tcW w:w="0" w:type="auto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V2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2019/1/2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40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2019/1/3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40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2019/1/4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81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2019/1/5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37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2019/1/8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2019/1/9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9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2019/1/10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50</w:t>
                  </w:r>
                </w:p>
              </w:tc>
            </w:tr>
          </w:tbl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5" w:type="dxa"/>
          </w:tcPr>
          <w:tbl>
            <w:tblPr>
              <w:tblStyle w:val="32"/>
              <w:tblW w:w="301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93"/>
              <w:gridCol w:w="657"/>
              <w:gridCol w:w="4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3019" w:type="dxa"/>
                  <w:gridSpan w:val="3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表C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 xml:space="preserve"> date</w:t>
                  </w:r>
                </w:p>
              </w:tc>
              <w:tc>
                <w:tcPr>
                  <w:tcW w:w="657" w:type="dxa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V1</w:t>
                  </w:r>
                </w:p>
              </w:tc>
              <w:tc>
                <w:tcPr>
                  <w:tcW w:w="469" w:type="dxa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V2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74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2019/1/2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54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6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2019/1/3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19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6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2019/1/4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0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81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2019/1/5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0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37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2019/1/6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84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2019/1/7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2019/1/8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78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2019/1/9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19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2019/1/10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95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50</w:t>
                  </w:r>
                </w:p>
              </w:tc>
            </w:tr>
          </w:tbl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7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27" DrawAspect="Icon" ObjectID="_1468075727" r:id="rId13">
                  <o:LockedField>false</o:LockedField>
                </o:OLEObject>
              </w:object>
            </w: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8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Package" ShapeID="_x0000_i1028" DrawAspect="Icon" ObjectID="_1468075728" r:id="rId15">
                  <o:LockedField>false</o:LockedField>
                </o:OLEObject>
              </w:objec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a(`date` string,v1 int)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b(`date` string,v2 int)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nvl(a.date,b.date) as dt1,nvl(a.v1,0) as v1,nvl(b.v2,0) as v2 from a full join b on a.date = b.date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有一个拉链表：存款利率表 bal_rat_table，数据如下：</w:t>
      </w:r>
    </w:p>
    <w:tbl>
      <w:tblPr>
        <w:tblStyle w:val="32"/>
        <w:tblW w:w="712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895"/>
        <w:gridCol w:w="1084"/>
        <w:gridCol w:w="2222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id</w:t>
            </w:r>
          </w:p>
        </w:tc>
        <w:tc>
          <w:tcPr>
            <w:tcW w:w="0" w:type="auto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bal</w:t>
            </w:r>
          </w:p>
        </w:tc>
        <w:tc>
          <w:tcPr>
            <w:tcW w:w="1084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rate</w:t>
            </w:r>
          </w:p>
        </w:tc>
        <w:tc>
          <w:tcPr>
            <w:tcW w:w="2222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startDate</w:t>
            </w:r>
          </w:p>
        </w:tc>
        <w:tc>
          <w:tcPr>
            <w:tcW w:w="0" w:type="auto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endDate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2018-12-01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2019-02-06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2018-09-01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2019-03-05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150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2019-02-06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2019-04-30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2019-01-04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2019-03-25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2019-01-01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2019-04-30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2019-03-05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250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2019-03-25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9999-12-31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id：用户id 、bal:用户存款、rate:利率、startDate:开始时间、endDate:结束日期，9999代表不知道何时结束。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需求:拉链表中存在多种状态的数据（存款），开始日期和结束日期不一致，求出2019年第一个季度：2019-01-01至2019-03-31的每个人的利息。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object>
                <v:shape id="_x0000_i1029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Package" ShapeID="_x0000_i1029" DrawAspect="Icon" ObjectID="_1468075729" r:id="rId17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bal_rat_table(id int,bal int,rate double,startdate string,enddate string) row format delimited fields terminated by '\t';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sum(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bal * rate * datediff(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enddate &gt; '2019-03-31',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'2019-03-31',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enddate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startdate &lt; '2019-01-01',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'2019-01-01',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startdate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) AS total_sum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bal_rat_table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WHERE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enddate &gt; '2019-01-01'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 startdate &lt; '2019-03-31'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GROUP BY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id;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已知：有如下table（名syc_mianshi），含有三个字段，姓名Name(string)，消费时间DT（string），消费金额Money(Double)。记录条数有若干行。</w:t>
      </w:r>
    </w:p>
    <w:tbl>
      <w:tblPr>
        <w:tblStyle w:val="32"/>
        <w:tblW w:w="3415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656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NAME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张三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2015/10/4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张三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2015/4/16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张三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2015/5/9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李四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2015/1/17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李四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2016/2/9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王五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2015/5/12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王五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2015/12/23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王五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2014/3/20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计算每个人在哪一天的消费金额最大，即应输出：</w:t>
      </w:r>
    </w:p>
    <w:tbl>
      <w:tblPr>
        <w:tblStyle w:val="32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张三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2015/5/9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李四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2016/2/9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王五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2015/12/23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0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Package" ShapeID="_x0000_i1030" DrawAspect="Icon" ObjectID="_1468075730" r:id="rId19">
                  <o:LockedField>false</o:LockedField>
                </o:OLEObject>
              </w:objec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syc_mianshi (name string,dt string,money double) row format delimited fields terminated by '\t';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注意：row_number() over(partition by col1 order by col2 ) as rank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按照col1 分组，在每个组内按照col2排序从1打标签。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rank() over(partition by col1 order by col2 ):相同数据标号相同，不连续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dense_rank() over(partition by col1 order by col2 ) :相同数据标号相同，连续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name,dt from (select name,dt,money,row_number() over(partition by name order by money desc ) as rank from syc_mianshi) t where rank =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数据转换：</w:t>
      </w:r>
    </w:p>
    <w:tbl>
      <w:tblPr>
        <w:tblStyle w:val="32"/>
        <w:tblW w:w="3423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dt</w:t>
            </w:r>
          </w:p>
        </w:tc>
        <w:tc>
          <w:tcPr>
            <w:tcW w:w="973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cn</w:t>
            </w:r>
          </w:p>
        </w:tc>
        <w:tc>
          <w:tcPr>
            <w:tcW w:w="973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1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查询转换成如下结构:</w:t>
      </w:r>
    </w:p>
    <w:tbl>
      <w:tblPr>
        <w:tblStyle w:val="32"/>
        <w:tblW w:w="3423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897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cn</w:t>
            </w:r>
          </w:p>
        </w:tc>
        <w:tc>
          <w:tcPr>
            <w:tcW w:w="897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dt</w:t>
            </w:r>
          </w:p>
        </w:tc>
        <w:tc>
          <w:tcPr>
            <w:tcW w:w="1225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sumpoint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1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897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1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Package" ShapeID="_x0000_i1031" DrawAspect="Icon" ObjectID="_1468075731" r:id="rId21">
                  <o:LockedField>false</o:LockedField>
                </o:OLEObject>
              </w:objec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t1(dt string,cn string,point int)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cn,dt,point,sum(point) over (partition by cn order by dt )  from t1;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有用户每日游戏时长数据如下：</w:t>
      </w:r>
    </w:p>
    <w:tbl>
      <w:tblPr>
        <w:tblStyle w:val="32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2210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uid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dt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要求使用SparkSQL统计以下信息: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统计每个用户每天游戏累计时长。(要求同一用户每天游戏时长累加之前所有天的游戏时长）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统计每个用户每天游戏时长累加前一天游戏时长的累计时长。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统计每个用户每天游戏时长累加后一天游戏时长的累计时长。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32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Package" ShapeID="_x0000_i1032" DrawAspect="Icon" ObjectID="_1468075732" r:id="rId23">
                  <o:LockedField>false</o:LockedField>
                </o:OLEObject>
              </w:objec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t2(uid string,dt string,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duration </w:t>
            </w:r>
            <w:r>
              <w:rPr>
                <w:rFonts w:hint="eastAsia"/>
                <w:vertAlign w:val="baseline"/>
                <w:lang w:val="en-US" w:eastAsia="zh-CN"/>
              </w:rPr>
              <w:t>int) row format delimited fields terminated by '\t';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uid,dt,duration,sum(duration) over(partition by uid order by dt rows between 1 preceding and current row) as rt  from t2;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uid,dt,duration,sum(duration) over(partition by uid order by dt rows between current row and 1 following) as rt  from t2;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公司某设备监控数据如下:(device_id:设备ID,state:设备状态，dt：监控时间)</w:t>
      </w:r>
    </w:p>
    <w:tbl>
      <w:tblPr>
        <w:tblStyle w:val="32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267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device_id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state</w:t>
            </w:r>
          </w:p>
        </w:tc>
        <w:tc>
          <w:tcPr>
            <w:tcW w:w="1833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统计目标：统计出每个设备状态出现变化时前一条数据，统计结果如上图标颜色数据。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数据文件附加：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3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Package" ShapeID="_x0000_i1033" DrawAspect="Icon" ObjectID="_1468075733" r:id="rId25">
                  <o:LockedField>false</o:LockedField>
                </o:OLEObject>
              </w:objec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table t3 (device_id string,state int,dt string) row format delimited fields terminated by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有如下数据，用户注册信息表和用户登录信息表：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用户注册信息表 regist_infos：</w:t>
      </w:r>
    </w:p>
    <w:tbl>
      <w:tblPr>
        <w:tblStyle w:val="32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098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uid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regist_dt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regist_os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u7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20210304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20210304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iphone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用户登录信息表 login_infos：</w:t>
      </w:r>
    </w:p>
    <w:tbl>
      <w:tblPr>
        <w:tblStyle w:val="32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3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uid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login_dt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SparkSQL统计注册日后1日、2日、3日、4日、5日、6日、7日用户留存数。期望得到的结果(此结果与上面结果无关)：</w:t>
      </w:r>
    </w:p>
    <w:tbl>
      <w:tblPr>
        <w:tblStyle w:val="32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848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regist_dt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days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附件数据：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4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xcel.Sheet.8" ShapeID="_x0000_i1034" DrawAspect="Icon" ObjectID="_1468075734" r:id="rId27">
                  <o:LockedField>false</o:LockedField>
                </o:OLEObject>
              </w:object>
            </w: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xcel.Sheet.8" ShapeID="_x0000_i1035" DrawAspect="Icon" ObjectID="_1468075735" r:id="rId29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bookmarkStart w:id="0" w:name="OLE_LINK9"/>
      <w:r>
        <w:rPr>
          <w:rFonts w:hint="eastAsia" w:eastAsia="微软雅黑"/>
          <w:lang w:val="en-US" w:eastAsia="zh-CN"/>
        </w:rPr>
        <w:t>行列变换操作，数据如下：</w:t>
      </w:r>
    </w:p>
    <w:tbl>
      <w:tblPr>
        <w:tblStyle w:val="32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1322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username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wangwu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要求获取以下结果，同时再将数据转换回以上表格样式：</w:t>
      </w:r>
    </w:p>
    <w:tbl>
      <w:tblPr>
        <w:tblStyle w:val="32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940"/>
        <w:gridCol w:w="870"/>
        <w:gridCol w:w="94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1522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username</w:t>
            </w:r>
          </w:p>
        </w:tc>
        <w:tc>
          <w:tcPr>
            <w:tcW w:w="940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</w:t>
            </w:r>
          </w:p>
        </w:tc>
        <w:tc>
          <w:tcPr>
            <w:tcW w:w="870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</w:t>
            </w:r>
          </w:p>
        </w:tc>
        <w:tc>
          <w:tcPr>
            <w:tcW w:w="940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</w:p>
        </w:tc>
        <w:tc>
          <w:tcPr>
            <w:tcW w:w="849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tabs>
                <w:tab w:val="left" w:pos="222"/>
                <w:tab w:val="center" w:pos="422"/>
              </w:tabs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4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wangwu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4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6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Package" ShapeID="_x0000_i1036" DrawAspect="Icon" ObjectID="_1468075736" r:id="rId31">
                  <o:LockedField>false</o:LockedField>
                </o:OLEObject>
              </w:object>
            </w:r>
          </w:p>
        </w:tc>
      </w:tr>
      <w:bookmarkEnd w:id="0"/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行列变换操作，数据如下：</w:t>
      </w:r>
    </w:p>
    <w:tbl>
      <w:tblPr>
        <w:tblStyle w:val="32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1322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username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wangwu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要求获取以下结果,同时将结果再次转换成以上表格（Price除外）：</w:t>
      </w:r>
    </w:p>
    <w:tbl>
      <w:tblPr>
        <w:tblStyle w:val="32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81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1522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username</w:t>
            </w:r>
          </w:p>
        </w:tc>
        <w:tc>
          <w:tcPr>
            <w:tcW w:w="1810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</w:t>
            </w:r>
          </w:p>
        </w:tc>
        <w:tc>
          <w:tcPr>
            <w:tcW w:w="1789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price</w:t>
            </w:r>
          </w:p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181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A,B,C,D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89" w:type="dxa"/>
            <w:shd w:val="clear" w:color="auto" w:fill="auto"/>
            <w:noWrap w:val="0"/>
            <w:vAlign w:val="center"/>
          </w:tcPr>
          <w:p>
            <w:pPr>
              <w:tabs>
                <w:tab w:val="left" w:pos="222"/>
                <w:tab w:val="center" w:pos="422"/>
              </w:tabs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181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A,B,C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8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wangwu</w:t>
            </w:r>
          </w:p>
        </w:tc>
        <w:tc>
          <w:tcPr>
            <w:tcW w:w="181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8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7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Package" ShapeID="_x0000_i1037" DrawAspect="Icon" ObjectID="_1468075737" r:id="rId33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读取 vpnlog 日志文件，其中userName为用户名，ts为记录时间，当type为login时，为登入时间，type为logout为登出时间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问题：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1）这一天，每个小时在线用户数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2）计算这一天，各个用户的在线总时长，在线次数，最大在线时长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（如果用户一天开始是登出记录，则认为他零点登入，如果一天结束时登入日志，则认为他24点登出）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要求使用SparkSQL实现，并给出计算逻辑说明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数据文件附件如下：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8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Package" ShapeID="_x0000_i1038" DrawAspect="Icon" ObjectID="_1468075738" r:id="rId34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SQL试题十二</w:t>
      </w:r>
    </w:p>
    <w:tbl>
      <w:tblPr>
        <w:tblStyle w:val="32"/>
        <w:tblW w:w="5335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347"/>
        <w:gridCol w:w="1501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app</w:t>
            </w:r>
          </w:p>
        </w:tc>
        <w:tc>
          <w:tcPr>
            <w:tcW w:w="0" w:type="auto"/>
            <w:shd w:val="pct10" w:color="auto" w:fill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channel</w:t>
            </w:r>
          </w:p>
        </w:tc>
        <w:tc>
          <w:tcPr>
            <w:tcW w:w="0" w:type="auto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province</w:t>
            </w:r>
          </w:p>
        </w:tc>
        <w:tc>
          <w:tcPr>
            <w:tcW w:w="0" w:type="auto"/>
            <w:shd w:val="pct10" w:color="auto" w:fill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消消乐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北京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王者荣耀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Android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上海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  <w:lang w:val="en-US" w:eastAsia="zh-CN"/>
              </w:rPr>
              <w:t>c</w:t>
            </w:r>
            <w:r>
              <w:rPr>
                <w:rFonts w:hint="eastAsia" w:ascii="Courier New"/>
              </w:rPr>
              <w:t>de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需求:求app,channel,province任意组合下的用户数，用一个sql实现，上面一条记录会产生多条记录。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156" w:beforeLines="50" w:line="240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9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Package" ShapeID="_x0000_i1039" DrawAspect="Icon" ObjectID="_1468075739" r:id="rId36">
                  <o:LockedField>false</o:LockedField>
                </o:OLEObject>
              </w:object>
            </w:r>
          </w:p>
          <w:p>
            <w:pPr>
              <w:spacing w:before="156" w:beforeLines="50" w:line="240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test (app string,channel string,province string,userid string) row format delimited fields terminated by '\t';</w:t>
            </w:r>
          </w:p>
        </w:tc>
      </w:tr>
    </w:tbl>
    <w:p>
      <w:pPr>
        <w:spacing w:before="156" w:beforeLines="50" w:line="240" w:lineRule="atLeast"/>
        <w:ind w:left="357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统计连续5天登录的用户，login登录表：</w:t>
      </w:r>
    </w:p>
    <w:tbl>
      <w:tblPr>
        <w:tblStyle w:val="32"/>
        <w:tblW w:w="2450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dt</w:t>
            </w:r>
          </w:p>
        </w:tc>
        <w:tc>
          <w:tcPr>
            <w:tcW w:w="0" w:type="auto"/>
            <w:shd w:val="pct10" w:color="auto" w:fill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/>
              </w:rPr>
              <w:t>2020-09-01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/>
              </w:rPr>
              <w:t>2020-09-01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2020-09-02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2020-09-03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2020-09-03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2020-09-04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2020-09-04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2020-09-05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2020-09-06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2020-09-07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2020-09-07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2020-09-08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2020-09-09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2020-09-10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2020-09-11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2020-09-11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2020-09-23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2020-09-24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2020-09-26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2020-09-27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2020-09-29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2020-09-30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2020-09-12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2020-09-17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0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Package" ShapeID="_x0000_i1040" DrawAspect="Icon" ObjectID="_1468075740" r:id="rId38">
                  <o:LockedField>false</o:LockedField>
                </o:OLEObject>
              </w:objec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login_info(dt string,userid string) row format delimited fields terminated by '\t'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login登录表：</w:t>
      </w:r>
    </w:p>
    <w:tbl>
      <w:tblPr>
        <w:tblStyle w:val="32"/>
        <w:tblW w:w="2416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0" w:firstLineChars="200"/>
              <w:textAlignment w:val="auto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dt</w:t>
            </w:r>
          </w:p>
        </w:tc>
        <w:tc>
          <w:tcPr>
            <w:tcW w:w="0" w:type="auto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</w:rPr>
              <w:t>2020-09-01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</w:rPr>
              <w:t>2020-09-01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</w:rPr>
              <w:t>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</w:rPr>
              <w:t>2020-09-02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</w:rPr>
              <w:t>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2020-09-06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2020-09-07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2020-09-07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2020-09-08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</w:rPr>
              <w:t>2020-09-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次日留存为：2020-09-01登录的用户在2020-09-02也登录。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需求：求2020年9月1号之后每日的次日留存数。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1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Package" ShapeID="_x0000_i1041" DrawAspect="Icon" ObjectID="_1468075741" r:id="rId40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login (dt string,userid string) row format delimited fields terminated by '\t';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Hive中有个一个info表，如下：</w:t>
      </w:r>
    </w:p>
    <w:tbl>
      <w:tblPr>
        <w:tblStyle w:val="32"/>
        <w:tblW w:w="2416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date</w:t>
            </w:r>
          </w:p>
        </w:tc>
        <w:tc>
          <w:tcPr>
            <w:tcW w:w="0" w:type="auto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 w:eastAsia="宋体"/>
                <w:lang w:val="en-US" w:eastAsia="zh-CN"/>
              </w:rPr>
              <w:t>-05-09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-05-10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-05-10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-05-10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如果要生成下列结果，该如何写sql?</w:t>
      </w:r>
    </w:p>
    <w:tbl>
      <w:tblPr>
        <w:tblStyle w:val="32"/>
        <w:tblW w:w="3423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shd w:val="pct10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0" w:firstLineChars="200"/>
              <w:textAlignment w:val="auto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data</w:t>
            </w:r>
          </w:p>
        </w:tc>
        <w:tc>
          <w:tcPr>
            <w:tcW w:w="973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win</w:t>
            </w:r>
          </w:p>
        </w:tc>
        <w:tc>
          <w:tcPr>
            <w:tcW w:w="973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 w:eastAsia="宋体"/>
                <w:lang w:val="en-US" w:eastAsia="zh-CN"/>
              </w:rPr>
              <w:t>-05-09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-05-10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2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Package" ShapeID="_x0000_i1042" DrawAspect="Icon" ObjectID="_1468075742" r:id="rId42">
                  <o:LockedField>false</o:LockedField>
                </o:OLEObject>
              </w:objec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info (`date` string,result string) row format delimited fields terminated by '\t';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表temp两个字段：</w:t>
      </w:r>
    </w:p>
    <w:tbl>
      <w:tblPr>
        <w:tblStyle w:val="32"/>
        <w:tblpPr w:leftFromText="180" w:rightFromText="180" w:vertAnchor="text" w:horzAnchor="page" w:tblpX="2527" w:tblpY="130"/>
        <w:tblOverlap w:val="never"/>
        <w:tblW w:w="2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6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gridSpan w:val="2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表temp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user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key1:value,key2:value2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key1:value,key2:value2,key3:value3,key4:value4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Key1:value</w:t>
            </w:r>
          </w:p>
        </w:tc>
      </w:tr>
    </w:tbl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default" w:ascii="Courier New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需要转换如下结构：  </w:t>
      </w:r>
      <w:r>
        <w:rPr>
          <w:rFonts w:hint="eastAsia" w:ascii="Courier New"/>
          <w:lang w:val="en-US" w:eastAsia="zh-CN"/>
        </w:rPr>
        <w:t xml:space="preserve"> </w:t>
      </w:r>
    </w:p>
    <w:tbl>
      <w:tblPr>
        <w:tblStyle w:val="32"/>
        <w:tblpPr w:leftFromText="180" w:rightFromText="180" w:vertAnchor="text" w:horzAnchor="page" w:tblpX="2527" w:tblpY="130"/>
        <w:tblOverlap w:val="never"/>
        <w:tblW w:w="5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2184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user</w:t>
            </w:r>
          </w:p>
        </w:tc>
        <w:tc>
          <w:tcPr>
            <w:tcW w:w="2184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profile_key</w:t>
            </w:r>
          </w:p>
        </w:tc>
        <w:tc>
          <w:tcPr>
            <w:tcW w:w="2043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profile_value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key2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vlaue2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key2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key3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key4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</w:t>
            </w:r>
          </w:p>
        </w:tc>
      </w:tr>
    </w:tbl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default" w:ascii="Courier New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3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Package" ShapeID="_x0000_i1043" DrawAspect="Icon" ObjectID="_1468075743" r:id="rId44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有如下用户登录明细表tb_cuid_1d，一个用户可能对应多条记录:</w:t>
      </w:r>
    </w:p>
    <w:tbl>
      <w:tblPr>
        <w:tblStyle w:val="32"/>
        <w:tblW w:w="8077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435"/>
        <w:gridCol w:w="1452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2" w:hRule="exact"/>
        </w:trPr>
        <w:tc>
          <w:tcPr>
            <w:tcW w:w="2108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字段名</w:t>
            </w:r>
          </w:p>
        </w:tc>
        <w:tc>
          <w:tcPr>
            <w:tcW w:w="2435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字段含义</w:t>
            </w:r>
          </w:p>
        </w:tc>
        <w:tc>
          <w:tcPr>
            <w:tcW w:w="1452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字段类型</w:t>
            </w:r>
          </w:p>
        </w:tc>
        <w:tc>
          <w:tcPr>
            <w:tcW w:w="2082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字段示例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cuid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用户的唯一标识</w:t>
            </w:r>
          </w:p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(不同用户cuid不同)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string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ed2s9w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os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平台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string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soft_version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版本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string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11.0.0.1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every_day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日期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string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20190101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ext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扩展字段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array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[{},{},{}]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数据示例：</w:t>
      </w:r>
    </w:p>
    <w:tbl>
      <w:tblPr>
        <w:tblStyle w:val="32"/>
        <w:tblW w:w="8097" w:type="dxa"/>
        <w:tblInd w:w="4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250"/>
        <w:gridCol w:w="2000"/>
        <w:gridCol w:w="1580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" w:hRule="exact"/>
        </w:trPr>
        <w:tc>
          <w:tcPr>
            <w:tcW w:w="945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cuid</w:t>
            </w:r>
          </w:p>
        </w:tc>
        <w:tc>
          <w:tcPr>
            <w:tcW w:w="1250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os</w:t>
            </w:r>
          </w:p>
        </w:tc>
        <w:tc>
          <w:tcPr>
            <w:tcW w:w="2000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soft_version</w:t>
            </w:r>
          </w:p>
        </w:tc>
        <w:tc>
          <w:tcPr>
            <w:tcW w:w="1580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every_day</w:t>
            </w:r>
          </w:p>
        </w:tc>
        <w:tc>
          <w:tcPr>
            <w:tcW w:w="2322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134" w:hRule="exact"/>
        </w:trPr>
        <w:tc>
          <w:tcPr>
            <w:tcW w:w="94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A1</w:t>
            </w:r>
          </w:p>
        </w:tc>
        <w:tc>
          <w:tcPr>
            <w:tcW w:w="125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Android</w:t>
            </w:r>
          </w:p>
        </w:tc>
        <w:tc>
          <w:tcPr>
            <w:tcW w:w="20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11.0.0.1</w:t>
            </w:r>
          </w:p>
        </w:tc>
        <w:tc>
          <w:tcPr>
            <w:tcW w:w="15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20200401</w:t>
            </w:r>
          </w:p>
        </w:tc>
        <w:tc>
          <w:tcPr>
            <w:tcW w:w="2322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 w:ascii="Courier New"/>
                <w:sz w:val="15"/>
                <w:szCs w:val="15"/>
                <w:lang w:val="en-US" w:eastAsia="zh-CN"/>
              </w:rPr>
            </w:pPr>
            <w:r>
              <w:rPr>
                <w:rFonts w:hint="eastAsia" w:ascii="Courier New"/>
                <w:sz w:val="15"/>
                <w:szCs w:val="15"/>
                <w:lang w:val="en-US" w:eastAsia="zh-CN"/>
              </w:rPr>
              <w:t>[{“id”:10001,”type”:”show”,”from”:”home”,”source”:”his”},{“id”:1002,”type”:”click”,”from”:”swan”,”source”:”rcm”},{“id”:1003,”type”:”slide”,”from”:”tool”,”source”:”banner”},{“id”:1001,”type”:”del”,”from”:”wode”,”source”:”myswan”}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33"/>
        <w:tblW w:w="0" w:type="auto"/>
        <w:tblInd w:w="4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 w:ascii="Courier New"/>
                <w:vertAlign w:val="baseline"/>
                <w:lang w:val="en-US" w:eastAsia="zh-CN"/>
              </w:rPr>
            </w:pPr>
            <w:r>
              <w:rPr>
                <w:rFonts w:hint="default" w:ascii="Courier New"/>
                <w:vertAlign w:val="baseline"/>
                <w:lang w:val="en-US" w:eastAsia="zh-CN"/>
              </w:rPr>
              <w:object>
                <v:shape id="_x0000_i1044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Package" ShapeID="_x0000_i1044" DrawAspect="Icon" ObjectID="_1468075744" r:id="rId46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写出用户表 tb_cuid_1d的 20200401 的次日、次7日留存的具体HQL ：一条sql统计出以下指标 （4.1号uv，4.1号在4.2号的留存uv，4.1号在4.8号的留存uv）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解析tb_cuid_1d表中ext中所有的"type"对应的值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统计tb_cuid_1d表中，20200401号不同平台 、 版本下的uv、 pv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基于以上统计结果，如果查看当天总的uv，pv是否能直接加和，为什么？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一条sql统计当天不同平台、版本下的uv、pv ， 以及整体的uv， pv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现在有以下一个数据表</w:t>
      </w:r>
    </w:p>
    <w:tbl>
      <w:tblPr>
        <w:tblStyle w:val="32"/>
        <w:tblW w:w="6121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3"/>
        <w:gridCol w:w="3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 w:ascii="Courier New" w:eastAsia="宋体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3258" w:type="dxa"/>
            <w:shd w:val="pct10" w:color="auto" w:fill="auto"/>
            <w:noWrap w:val="0"/>
            <w:vAlign w:val="top"/>
          </w:tcPr>
          <w:p>
            <w:pPr>
              <w:tabs>
                <w:tab w:val="left" w:pos="242"/>
                <w:tab w:val="center" w:pos="532"/>
              </w:tabs>
              <w:spacing w:line="240" w:lineRule="auto"/>
              <w:jc w:val="left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 w:ascii="Courier New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exact"/>
        </w:trPr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id</w:t>
            </w:r>
          </w:p>
        </w:tc>
        <w:tc>
          <w:tcPr>
            <w:tcW w:w="32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exact"/>
        </w:trPr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date</w:t>
            </w:r>
          </w:p>
        </w:tc>
        <w:tc>
          <w:tcPr>
            <w:tcW w:w="32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日期（分区字段）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exact"/>
        </w:trPr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reg_time</w:t>
            </w:r>
          </w:p>
        </w:tc>
        <w:tc>
          <w:tcPr>
            <w:tcW w:w="32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注册时间（时间戳）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7" w:hRule="exact"/>
        </w:trPr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leave_time</w:t>
            </w:r>
          </w:p>
        </w:tc>
        <w:tc>
          <w:tcPr>
            <w:tcW w:w="32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注销时间（时间戳）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请用一个sql计算2020年1月-2020年2月期间每天注册用户次日留存率？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举个例子：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0101注册用户20人，0101注册用户在0102注销用户10人，次日留存率=10/20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0102注册用户30人，0102注册用户在0103注销用户15人，次日留存率=15/30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数据举例：</w:t>
      </w:r>
    </w:p>
    <w:tbl>
      <w:tblPr>
        <w:tblStyle w:val="33"/>
        <w:tblW w:w="0" w:type="auto"/>
        <w:tblInd w:w="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1       20200101        1577885949      1577972349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2       20200101        1577885949      1578184749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3       20200101        1577885949      1577972349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4       20200101        1577885949      1578184749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5       20200101        1577885949      1577972349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6       20200101        1577885949      1578011949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7       20200102        1577925549      1578011949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8       20200102        1577925549      1578357549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9       20200102        1577925549      1578011949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10      20200102        1577925549      1578357549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11      20200101        1577885949      1578357549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使用SQL选出下表中6个指标中至少4个指标大于50的城市。</w:t>
      </w:r>
    </w:p>
    <w:tbl>
      <w:tblPr>
        <w:tblStyle w:val="32"/>
        <w:tblW w:w="788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850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233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local</w:t>
            </w:r>
          </w:p>
        </w:tc>
        <w:tc>
          <w:tcPr>
            <w:tcW w:w="850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oc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hc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gc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ghc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23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青岛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96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50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56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55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43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23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北京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74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16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96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29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54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23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南京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52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18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82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18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83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SQL试题二十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目前爬虫拿到的数据形成两张表，一张是行业表，另一张是商品表，需要清洗出每个行业对应的月销售额（子行业的销售额需要加总到对应的父行业）。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行业表</w:t>
      </w:r>
      <w:r>
        <w:rPr>
          <w:rFonts w:hint="eastAsia"/>
          <w:lang w:val="en-US" w:eastAsia="zh-CN"/>
        </w:rPr>
        <w:t xml:space="preserve"> category</w:t>
      </w:r>
      <w:r>
        <w:rPr>
          <w:rFonts w:hint="eastAsia" w:ascii="Courier New"/>
          <w:lang w:val="en-US" w:eastAsia="zh-CN"/>
        </w:rPr>
        <w:t>：（json格式数据）</w:t>
      </w:r>
    </w:p>
    <w:tbl>
      <w:tblPr>
        <w:tblStyle w:val="32"/>
        <w:tblpPr w:leftFromText="180" w:rightFromText="180" w:vertAnchor="text" w:horzAnchor="page" w:tblpX="2527" w:tblpY="130"/>
        <w:tblOverlap w:val="never"/>
        <w:tblW w:w="5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2184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7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</w:t>
            </w:r>
          </w:p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84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父行业</w:t>
            </w:r>
          </w:p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043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行业名称</w:t>
            </w:r>
          </w:p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cg_name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时尚女装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商务男装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商品表</w:t>
      </w:r>
      <w:r>
        <w:rPr>
          <w:rFonts w:hint="eastAsia"/>
          <w:lang w:val="en-US" w:eastAsia="zh-CN"/>
        </w:rPr>
        <w:t>item</w:t>
      </w:r>
      <w:r>
        <w:rPr>
          <w:rFonts w:hint="eastAsia" w:ascii="Courier New"/>
          <w:lang w:val="en-US" w:eastAsia="zh-CN"/>
        </w:rPr>
        <w:t>：（json格式</w:t>
      </w:r>
      <w:r>
        <w:rPr>
          <w:rFonts w:hint="eastAsia"/>
          <w:lang w:val="en-US" w:eastAsia="zh-CN"/>
        </w:rPr>
        <w:t>数据</w:t>
      </w:r>
      <w:r>
        <w:rPr>
          <w:rFonts w:hint="eastAsia" w:ascii="Courier New"/>
          <w:lang w:val="en-US" w:eastAsia="zh-CN"/>
        </w:rPr>
        <w:t>）</w:t>
      </w:r>
    </w:p>
    <w:tbl>
      <w:tblPr>
        <w:tblStyle w:val="32"/>
        <w:tblpPr w:leftFromText="180" w:rightFromText="180" w:vertAnchor="text" w:horzAnchor="page" w:tblpX="2527" w:tblpY="130"/>
        <w:tblOverlap w:val="never"/>
        <w:tblW w:w="5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70"/>
        <w:gridCol w:w="1635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item_id</w:t>
            </w:r>
          </w:p>
        </w:tc>
        <w:tc>
          <w:tcPr>
            <w:tcW w:w="1570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商品行业</w:t>
            </w:r>
          </w:p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item_cg_id</w:t>
            </w:r>
          </w:p>
        </w:tc>
        <w:tc>
          <w:tcPr>
            <w:tcW w:w="1635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销售日期</w:t>
            </w:r>
          </w:p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sale_dt</w:t>
            </w:r>
          </w:p>
        </w:tc>
        <w:tc>
          <w:tcPr>
            <w:tcW w:w="1022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销售额</w:t>
            </w:r>
          </w:p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20200102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20200104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20200201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请使用Spark进行数据处理，java,scala都可以。最终得到各行业的月销售表(注意行业有层级关系，子行业的数据需要汇总到父行业)</w:t>
      </w:r>
    </w:p>
    <w:tbl>
      <w:tblPr>
        <w:tblStyle w:val="32"/>
        <w:tblpPr w:leftFromText="180" w:rightFromText="180" w:vertAnchor="text" w:horzAnchor="page" w:tblpX="2527" w:tblpY="130"/>
        <w:tblOverlap w:val="never"/>
        <w:tblW w:w="5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70"/>
        <w:gridCol w:w="1635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行业名称</w:t>
            </w:r>
          </w:p>
        </w:tc>
        <w:tc>
          <w:tcPr>
            <w:tcW w:w="1570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行业id</w:t>
            </w:r>
          </w:p>
        </w:tc>
        <w:tc>
          <w:tcPr>
            <w:tcW w:w="1635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月份</w:t>
            </w:r>
          </w:p>
        </w:tc>
        <w:tc>
          <w:tcPr>
            <w:tcW w:w="1022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tabs>
                <w:tab w:val="left" w:pos="290"/>
                <w:tab w:val="center" w:pos="665"/>
              </w:tabs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女装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时尚女装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商务男装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202002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202002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202002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="Courier New" w:hAnsi="Courier New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87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数据附件：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875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Package" ShapeID="_x0000_i1045" DrawAspect="Icon" ObjectID="_1468075745" r:id="rId48">
                  <o:LockedField>false</o:LockedField>
                </o:OLEObject>
              </w:object>
            </w: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6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Package" ShapeID="_x0000_i1046" DrawAspect="Icon" ObjectID="_1468075746" r:id="rId50">
                  <o:LockedField>false</o:LockedField>
                </o:OLEObject>
              </w:object>
            </w:r>
          </w:p>
        </w:tc>
      </w:tr>
    </w:tbl>
    <w:p>
      <w:pPr>
        <w:tabs>
          <w:tab w:val="left" w:pos="187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1"/>
      </w:pBdr>
      <w:ind w:left="0" w:leftChars="0"/>
      <w:jc w:val="both"/>
      <w:rPr>
        <w:rFonts w:hint="default"/>
        <w:lang w:val="en-US" w:eastAsia="zh-CN"/>
      </w:rPr>
    </w:pPr>
    <w:r>
      <w:rPr>
        <w:u w:val="none"/>
      </w:rPr>
      <w:drawing>
        <wp:inline distT="0" distB="0" distL="114300" distR="114300">
          <wp:extent cx="847090" cy="333375"/>
          <wp:effectExtent l="0" t="0" r="10160" b="9525"/>
          <wp:docPr id="2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090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none"/>
      </w:rPr>
      <w:t>http://www.mashibing.com/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1"/>
      </w:pBdr>
      <w:ind w:left="0" w:leftChars="0"/>
      <w:jc w:val="both"/>
    </w:pPr>
    <w:r>
      <w:rPr>
        <w:u w:val="none"/>
      </w:rPr>
      <w:drawing>
        <wp:inline distT="0" distB="0" distL="114300" distR="114300">
          <wp:extent cx="847090" cy="333375"/>
          <wp:effectExtent l="0" t="0" r="10160" b="9525"/>
          <wp:docPr id="1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090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none"/>
      </w:rPr>
      <w:t>http://www.mashibing.com/</w:t>
    </w:r>
  </w:p>
  <w:p>
    <w:pPr>
      <w:pStyle w:val="22"/>
      <w:pBdr>
        <w:bottom w:val="none" w:color="auto" w:sz="0" w:space="0"/>
      </w:pBdr>
      <w:tabs>
        <w:tab w:val="left" w:pos="1502"/>
      </w:tabs>
      <w:jc w:val="left"/>
      <w:rPr>
        <w:rFonts w:hint="eastAsia" w:eastAsia="宋体"/>
        <w:i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B08D4"/>
    <w:multiLevelType w:val="singleLevel"/>
    <w:tmpl w:val="C21B08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9E33B11"/>
    <w:multiLevelType w:val="singleLevel"/>
    <w:tmpl w:val="F9E33B1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3D2903C"/>
    <w:multiLevelType w:val="singleLevel"/>
    <w:tmpl w:val="33D290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E166475"/>
    <w:multiLevelType w:val="multilevel"/>
    <w:tmpl w:val="4E16647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21" w:hanging="1021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54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bordersDoNotSurroundHeader w:val="0"/>
  <w:bordersDoNotSurroundFooter w:val="0"/>
  <w:hideSpellingErrors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07BB9"/>
    <w:rsid w:val="0000004D"/>
    <w:rsid w:val="00000795"/>
    <w:rsid w:val="00000A49"/>
    <w:rsid w:val="00000AC5"/>
    <w:rsid w:val="00000B2C"/>
    <w:rsid w:val="000010A8"/>
    <w:rsid w:val="00001601"/>
    <w:rsid w:val="00001C15"/>
    <w:rsid w:val="00002461"/>
    <w:rsid w:val="0000254D"/>
    <w:rsid w:val="00002A0A"/>
    <w:rsid w:val="00002AC6"/>
    <w:rsid w:val="00002CFC"/>
    <w:rsid w:val="00002F13"/>
    <w:rsid w:val="0000309D"/>
    <w:rsid w:val="00003781"/>
    <w:rsid w:val="000037AC"/>
    <w:rsid w:val="00004318"/>
    <w:rsid w:val="00004320"/>
    <w:rsid w:val="0000436E"/>
    <w:rsid w:val="00004517"/>
    <w:rsid w:val="0000454B"/>
    <w:rsid w:val="00005687"/>
    <w:rsid w:val="00006B07"/>
    <w:rsid w:val="00006D62"/>
    <w:rsid w:val="000071A5"/>
    <w:rsid w:val="000073DE"/>
    <w:rsid w:val="0001038D"/>
    <w:rsid w:val="00011EBE"/>
    <w:rsid w:val="0001252C"/>
    <w:rsid w:val="00012689"/>
    <w:rsid w:val="00012D9D"/>
    <w:rsid w:val="0001384E"/>
    <w:rsid w:val="00013D80"/>
    <w:rsid w:val="000144B1"/>
    <w:rsid w:val="000155A8"/>
    <w:rsid w:val="00015A8E"/>
    <w:rsid w:val="00015C88"/>
    <w:rsid w:val="00021005"/>
    <w:rsid w:val="0002166E"/>
    <w:rsid w:val="00021E0D"/>
    <w:rsid w:val="000226E6"/>
    <w:rsid w:val="00022A3B"/>
    <w:rsid w:val="00022B36"/>
    <w:rsid w:val="00022EB9"/>
    <w:rsid w:val="00023173"/>
    <w:rsid w:val="00023702"/>
    <w:rsid w:val="000238FD"/>
    <w:rsid w:val="00023CCB"/>
    <w:rsid w:val="00024AB9"/>
    <w:rsid w:val="00024BB3"/>
    <w:rsid w:val="00024C5A"/>
    <w:rsid w:val="000252B4"/>
    <w:rsid w:val="00025F7C"/>
    <w:rsid w:val="00026300"/>
    <w:rsid w:val="000265CF"/>
    <w:rsid w:val="000265D0"/>
    <w:rsid w:val="000266F2"/>
    <w:rsid w:val="0002796E"/>
    <w:rsid w:val="00030B00"/>
    <w:rsid w:val="000310D1"/>
    <w:rsid w:val="00032CD0"/>
    <w:rsid w:val="00032CF3"/>
    <w:rsid w:val="00032E29"/>
    <w:rsid w:val="000339ED"/>
    <w:rsid w:val="0003402A"/>
    <w:rsid w:val="00034B8E"/>
    <w:rsid w:val="00034DA0"/>
    <w:rsid w:val="00034FF0"/>
    <w:rsid w:val="00035377"/>
    <w:rsid w:val="00035BE9"/>
    <w:rsid w:val="00035FB5"/>
    <w:rsid w:val="000361E7"/>
    <w:rsid w:val="00036E53"/>
    <w:rsid w:val="0003715E"/>
    <w:rsid w:val="0003765B"/>
    <w:rsid w:val="00037752"/>
    <w:rsid w:val="00040064"/>
    <w:rsid w:val="00040E78"/>
    <w:rsid w:val="00041006"/>
    <w:rsid w:val="000414C0"/>
    <w:rsid w:val="00041A59"/>
    <w:rsid w:val="0004281F"/>
    <w:rsid w:val="0004301C"/>
    <w:rsid w:val="000439E6"/>
    <w:rsid w:val="000440E9"/>
    <w:rsid w:val="000442A9"/>
    <w:rsid w:val="00044556"/>
    <w:rsid w:val="00044AB6"/>
    <w:rsid w:val="00045165"/>
    <w:rsid w:val="00045770"/>
    <w:rsid w:val="000459DB"/>
    <w:rsid w:val="000465F5"/>
    <w:rsid w:val="00046842"/>
    <w:rsid w:val="00050C19"/>
    <w:rsid w:val="00050D2D"/>
    <w:rsid w:val="00050E1D"/>
    <w:rsid w:val="00050FB2"/>
    <w:rsid w:val="0005100D"/>
    <w:rsid w:val="00051204"/>
    <w:rsid w:val="00051F43"/>
    <w:rsid w:val="00052B21"/>
    <w:rsid w:val="00053331"/>
    <w:rsid w:val="000535C7"/>
    <w:rsid w:val="0005393F"/>
    <w:rsid w:val="00054041"/>
    <w:rsid w:val="00054C76"/>
    <w:rsid w:val="00055189"/>
    <w:rsid w:val="000552FE"/>
    <w:rsid w:val="00056452"/>
    <w:rsid w:val="000568ED"/>
    <w:rsid w:val="000575DF"/>
    <w:rsid w:val="00057DC3"/>
    <w:rsid w:val="000605E1"/>
    <w:rsid w:val="000606CC"/>
    <w:rsid w:val="000606D2"/>
    <w:rsid w:val="000608D6"/>
    <w:rsid w:val="0006090A"/>
    <w:rsid w:val="00061B08"/>
    <w:rsid w:val="00062374"/>
    <w:rsid w:val="00062B27"/>
    <w:rsid w:val="00062BEA"/>
    <w:rsid w:val="00062D17"/>
    <w:rsid w:val="00063330"/>
    <w:rsid w:val="00063790"/>
    <w:rsid w:val="00063D2D"/>
    <w:rsid w:val="00064C87"/>
    <w:rsid w:val="00064F0C"/>
    <w:rsid w:val="00064F62"/>
    <w:rsid w:val="000656F5"/>
    <w:rsid w:val="00065D51"/>
    <w:rsid w:val="00066B7E"/>
    <w:rsid w:val="00066C2B"/>
    <w:rsid w:val="00067510"/>
    <w:rsid w:val="0006792B"/>
    <w:rsid w:val="00067E17"/>
    <w:rsid w:val="00070575"/>
    <w:rsid w:val="00070911"/>
    <w:rsid w:val="00071AA5"/>
    <w:rsid w:val="00071B1A"/>
    <w:rsid w:val="00072EA5"/>
    <w:rsid w:val="0007312C"/>
    <w:rsid w:val="000731CD"/>
    <w:rsid w:val="00073399"/>
    <w:rsid w:val="000734E7"/>
    <w:rsid w:val="00073823"/>
    <w:rsid w:val="00075223"/>
    <w:rsid w:val="00075743"/>
    <w:rsid w:val="000758F9"/>
    <w:rsid w:val="00076017"/>
    <w:rsid w:val="000766CA"/>
    <w:rsid w:val="00077767"/>
    <w:rsid w:val="00077868"/>
    <w:rsid w:val="00077AE7"/>
    <w:rsid w:val="00077BA4"/>
    <w:rsid w:val="00077E3D"/>
    <w:rsid w:val="000800DA"/>
    <w:rsid w:val="00080852"/>
    <w:rsid w:val="00080F54"/>
    <w:rsid w:val="00081141"/>
    <w:rsid w:val="000812E8"/>
    <w:rsid w:val="000815BB"/>
    <w:rsid w:val="00081B9A"/>
    <w:rsid w:val="00081CDB"/>
    <w:rsid w:val="0008230D"/>
    <w:rsid w:val="0008249C"/>
    <w:rsid w:val="0008265E"/>
    <w:rsid w:val="00082C24"/>
    <w:rsid w:val="00083830"/>
    <w:rsid w:val="00083A3C"/>
    <w:rsid w:val="00083E0E"/>
    <w:rsid w:val="00084036"/>
    <w:rsid w:val="00084276"/>
    <w:rsid w:val="00084F62"/>
    <w:rsid w:val="00084FDC"/>
    <w:rsid w:val="00085129"/>
    <w:rsid w:val="000856D1"/>
    <w:rsid w:val="000856FA"/>
    <w:rsid w:val="00085E35"/>
    <w:rsid w:val="000862AA"/>
    <w:rsid w:val="00086605"/>
    <w:rsid w:val="000868D7"/>
    <w:rsid w:val="00086A47"/>
    <w:rsid w:val="00086C90"/>
    <w:rsid w:val="000878BB"/>
    <w:rsid w:val="000902CA"/>
    <w:rsid w:val="00090457"/>
    <w:rsid w:val="00090613"/>
    <w:rsid w:val="00090911"/>
    <w:rsid w:val="000910BA"/>
    <w:rsid w:val="000912C9"/>
    <w:rsid w:val="00092D4D"/>
    <w:rsid w:val="00093071"/>
    <w:rsid w:val="00094397"/>
    <w:rsid w:val="000946CE"/>
    <w:rsid w:val="00094B60"/>
    <w:rsid w:val="00094B8F"/>
    <w:rsid w:val="00094DB9"/>
    <w:rsid w:val="00094EDC"/>
    <w:rsid w:val="00095458"/>
    <w:rsid w:val="000955B3"/>
    <w:rsid w:val="00095CFD"/>
    <w:rsid w:val="00095D48"/>
    <w:rsid w:val="00095EAF"/>
    <w:rsid w:val="00096F50"/>
    <w:rsid w:val="00097B24"/>
    <w:rsid w:val="000A0384"/>
    <w:rsid w:val="000A08E0"/>
    <w:rsid w:val="000A0BE9"/>
    <w:rsid w:val="000A1A6F"/>
    <w:rsid w:val="000A23C7"/>
    <w:rsid w:val="000A292D"/>
    <w:rsid w:val="000A2C3C"/>
    <w:rsid w:val="000A3391"/>
    <w:rsid w:val="000A349C"/>
    <w:rsid w:val="000A351C"/>
    <w:rsid w:val="000A3917"/>
    <w:rsid w:val="000A39A5"/>
    <w:rsid w:val="000A41AE"/>
    <w:rsid w:val="000A4F53"/>
    <w:rsid w:val="000A5260"/>
    <w:rsid w:val="000A5BFA"/>
    <w:rsid w:val="000A67E8"/>
    <w:rsid w:val="000A70F1"/>
    <w:rsid w:val="000A74BE"/>
    <w:rsid w:val="000A75D5"/>
    <w:rsid w:val="000B0151"/>
    <w:rsid w:val="000B04E4"/>
    <w:rsid w:val="000B114D"/>
    <w:rsid w:val="000B1424"/>
    <w:rsid w:val="000B1B95"/>
    <w:rsid w:val="000B1F8D"/>
    <w:rsid w:val="000B2199"/>
    <w:rsid w:val="000B2524"/>
    <w:rsid w:val="000B2818"/>
    <w:rsid w:val="000B325C"/>
    <w:rsid w:val="000B34A9"/>
    <w:rsid w:val="000B36F3"/>
    <w:rsid w:val="000B3D7B"/>
    <w:rsid w:val="000B48D9"/>
    <w:rsid w:val="000B4B19"/>
    <w:rsid w:val="000B4B58"/>
    <w:rsid w:val="000B4C34"/>
    <w:rsid w:val="000B4D14"/>
    <w:rsid w:val="000B5C79"/>
    <w:rsid w:val="000B61B1"/>
    <w:rsid w:val="000B6A1E"/>
    <w:rsid w:val="000B7300"/>
    <w:rsid w:val="000C06CA"/>
    <w:rsid w:val="000C1FE6"/>
    <w:rsid w:val="000C28D1"/>
    <w:rsid w:val="000C32D2"/>
    <w:rsid w:val="000C34D9"/>
    <w:rsid w:val="000C4D53"/>
    <w:rsid w:val="000C521A"/>
    <w:rsid w:val="000C5B0E"/>
    <w:rsid w:val="000C5E5D"/>
    <w:rsid w:val="000C62C3"/>
    <w:rsid w:val="000C6A42"/>
    <w:rsid w:val="000C779F"/>
    <w:rsid w:val="000C77CD"/>
    <w:rsid w:val="000D03E8"/>
    <w:rsid w:val="000D111B"/>
    <w:rsid w:val="000D1472"/>
    <w:rsid w:val="000D1BF8"/>
    <w:rsid w:val="000D1C22"/>
    <w:rsid w:val="000D2D17"/>
    <w:rsid w:val="000D3303"/>
    <w:rsid w:val="000D38AA"/>
    <w:rsid w:val="000D3E1D"/>
    <w:rsid w:val="000D3E92"/>
    <w:rsid w:val="000D403D"/>
    <w:rsid w:val="000D4A9D"/>
    <w:rsid w:val="000D61BC"/>
    <w:rsid w:val="000D71F2"/>
    <w:rsid w:val="000D738A"/>
    <w:rsid w:val="000D74CC"/>
    <w:rsid w:val="000D7DCB"/>
    <w:rsid w:val="000D7EEE"/>
    <w:rsid w:val="000D7FDE"/>
    <w:rsid w:val="000E0D68"/>
    <w:rsid w:val="000E0F09"/>
    <w:rsid w:val="000E169F"/>
    <w:rsid w:val="000E1FEA"/>
    <w:rsid w:val="000E2E10"/>
    <w:rsid w:val="000E2FAB"/>
    <w:rsid w:val="000E327C"/>
    <w:rsid w:val="000E3A4B"/>
    <w:rsid w:val="000E3A51"/>
    <w:rsid w:val="000E4071"/>
    <w:rsid w:val="000E4775"/>
    <w:rsid w:val="000E5216"/>
    <w:rsid w:val="000E5326"/>
    <w:rsid w:val="000E5B6E"/>
    <w:rsid w:val="000E62BF"/>
    <w:rsid w:val="000E6E97"/>
    <w:rsid w:val="000E711D"/>
    <w:rsid w:val="000E7487"/>
    <w:rsid w:val="000E7B2F"/>
    <w:rsid w:val="000E7BEA"/>
    <w:rsid w:val="000E7F71"/>
    <w:rsid w:val="000F0997"/>
    <w:rsid w:val="000F20BF"/>
    <w:rsid w:val="000F2A52"/>
    <w:rsid w:val="000F3233"/>
    <w:rsid w:val="000F3670"/>
    <w:rsid w:val="000F3C70"/>
    <w:rsid w:val="000F42A7"/>
    <w:rsid w:val="000F4634"/>
    <w:rsid w:val="000F47C3"/>
    <w:rsid w:val="000F4A6E"/>
    <w:rsid w:val="000F4C51"/>
    <w:rsid w:val="000F64B4"/>
    <w:rsid w:val="000F6590"/>
    <w:rsid w:val="000F6D78"/>
    <w:rsid w:val="000F7C76"/>
    <w:rsid w:val="00100388"/>
    <w:rsid w:val="00100562"/>
    <w:rsid w:val="001009BE"/>
    <w:rsid w:val="00101DF6"/>
    <w:rsid w:val="001040B8"/>
    <w:rsid w:val="00104FAD"/>
    <w:rsid w:val="0010515F"/>
    <w:rsid w:val="00105410"/>
    <w:rsid w:val="001055A7"/>
    <w:rsid w:val="001055C3"/>
    <w:rsid w:val="0010654E"/>
    <w:rsid w:val="00106CC9"/>
    <w:rsid w:val="0010762D"/>
    <w:rsid w:val="00107D02"/>
    <w:rsid w:val="00107F82"/>
    <w:rsid w:val="00110988"/>
    <w:rsid w:val="0011246E"/>
    <w:rsid w:val="00112CCC"/>
    <w:rsid w:val="00114021"/>
    <w:rsid w:val="00114C1A"/>
    <w:rsid w:val="00114C3D"/>
    <w:rsid w:val="00115A06"/>
    <w:rsid w:val="00115B5D"/>
    <w:rsid w:val="00115F0F"/>
    <w:rsid w:val="00116C78"/>
    <w:rsid w:val="00117629"/>
    <w:rsid w:val="0012175D"/>
    <w:rsid w:val="00121814"/>
    <w:rsid w:val="00121AB6"/>
    <w:rsid w:val="00121D59"/>
    <w:rsid w:val="0012269B"/>
    <w:rsid w:val="001227B0"/>
    <w:rsid w:val="00122C6C"/>
    <w:rsid w:val="00122D61"/>
    <w:rsid w:val="00122F41"/>
    <w:rsid w:val="00123093"/>
    <w:rsid w:val="001230E6"/>
    <w:rsid w:val="0012371B"/>
    <w:rsid w:val="001246FF"/>
    <w:rsid w:val="00124CC9"/>
    <w:rsid w:val="00124E88"/>
    <w:rsid w:val="001252C7"/>
    <w:rsid w:val="00125A4F"/>
    <w:rsid w:val="00126EC3"/>
    <w:rsid w:val="0012765A"/>
    <w:rsid w:val="00127673"/>
    <w:rsid w:val="0013006A"/>
    <w:rsid w:val="00130B6A"/>
    <w:rsid w:val="00130D3B"/>
    <w:rsid w:val="001318AB"/>
    <w:rsid w:val="00133CE0"/>
    <w:rsid w:val="0013507B"/>
    <w:rsid w:val="001356B1"/>
    <w:rsid w:val="001356B4"/>
    <w:rsid w:val="00136991"/>
    <w:rsid w:val="00136A36"/>
    <w:rsid w:val="00136BFB"/>
    <w:rsid w:val="00136DB9"/>
    <w:rsid w:val="00137B44"/>
    <w:rsid w:val="00140A66"/>
    <w:rsid w:val="00140A7A"/>
    <w:rsid w:val="00140B9E"/>
    <w:rsid w:val="001411A4"/>
    <w:rsid w:val="0014128D"/>
    <w:rsid w:val="001412CC"/>
    <w:rsid w:val="00141518"/>
    <w:rsid w:val="001415E5"/>
    <w:rsid w:val="001420E6"/>
    <w:rsid w:val="001422EB"/>
    <w:rsid w:val="001434A0"/>
    <w:rsid w:val="0014354E"/>
    <w:rsid w:val="0014357C"/>
    <w:rsid w:val="0014399C"/>
    <w:rsid w:val="0014413B"/>
    <w:rsid w:val="00144150"/>
    <w:rsid w:val="00144E7D"/>
    <w:rsid w:val="00144F4A"/>
    <w:rsid w:val="001450BF"/>
    <w:rsid w:val="00145796"/>
    <w:rsid w:val="00146482"/>
    <w:rsid w:val="001468BA"/>
    <w:rsid w:val="00146BCC"/>
    <w:rsid w:val="001476B8"/>
    <w:rsid w:val="00151C53"/>
    <w:rsid w:val="001530A1"/>
    <w:rsid w:val="0015386C"/>
    <w:rsid w:val="00154011"/>
    <w:rsid w:val="0015410C"/>
    <w:rsid w:val="001549A3"/>
    <w:rsid w:val="00155266"/>
    <w:rsid w:val="00155DE1"/>
    <w:rsid w:val="0015636A"/>
    <w:rsid w:val="001565BA"/>
    <w:rsid w:val="00156B31"/>
    <w:rsid w:val="00156B58"/>
    <w:rsid w:val="00156C48"/>
    <w:rsid w:val="0015762F"/>
    <w:rsid w:val="00157FCF"/>
    <w:rsid w:val="0016006B"/>
    <w:rsid w:val="001601B2"/>
    <w:rsid w:val="001604B9"/>
    <w:rsid w:val="00160A20"/>
    <w:rsid w:val="00160AC0"/>
    <w:rsid w:val="0016211A"/>
    <w:rsid w:val="00162D00"/>
    <w:rsid w:val="00162D99"/>
    <w:rsid w:val="001633E4"/>
    <w:rsid w:val="00163869"/>
    <w:rsid w:val="00164336"/>
    <w:rsid w:val="00164576"/>
    <w:rsid w:val="001645FC"/>
    <w:rsid w:val="00164687"/>
    <w:rsid w:val="00164F89"/>
    <w:rsid w:val="001650FB"/>
    <w:rsid w:val="00165A43"/>
    <w:rsid w:val="00165BD5"/>
    <w:rsid w:val="00165E1F"/>
    <w:rsid w:val="00166573"/>
    <w:rsid w:val="0016694A"/>
    <w:rsid w:val="00166DFF"/>
    <w:rsid w:val="0016716D"/>
    <w:rsid w:val="0016719E"/>
    <w:rsid w:val="00167840"/>
    <w:rsid w:val="0016791C"/>
    <w:rsid w:val="0017038C"/>
    <w:rsid w:val="001705EE"/>
    <w:rsid w:val="00170B55"/>
    <w:rsid w:val="00170BB6"/>
    <w:rsid w:val="001712C8"/>
    <w:rsid w:val="00171779"/>
    <w:rsid w:val="00172909"/>
    <w:rsid w:val="00173D7D"/>
    <w:rsid w:val="001744CB"/>
    <w:rsid w:val="00174E0C"/>
    <w:rsid w:val="00175BBC"/>
    <w:rsid w:val="00175D5A"/>
    <w:rsid w:val="001765FA"/>
    <w:rsid w:val="00176EE6"/>
    <w:rsid w:val="00177189"/>
    <w:rsid w:val="0017783E"/>
    <w:rsid w:val="001778F2"/>
    <w:rsid w:val="00177A11"/>
    <w:rsid w:val="00177C34"/>
    <w:rsid w:val="0018008E"/>
    <w:rsid w:val="00180475"/>
    <w:rsid w:val="00180A12"/>
    <w:rsid w:val="00180D30"/>
    <w:rsid w:val="00180EDB"/>
    <w:rsid w:val="0018164C"/>
    <w:rsid w:val="0018173A"/>
    <w:rsid w:val="00182108"/>
    <w:rsid w:val="0018255A"/>
    <w:rsid w:val="00182BB8"/>
    <w:rsid w:val="00182CF4"/>
    <w:rsid w:val="00182DF6"/>
    <w:rsid w:val="00183C08"/>
    <w:rsid w:val="00184147"/>
    <w:rsid w:val="0018481A"/>
    <w:rsid w:val="001849D6"/>
    <w:rsid w:val="00184A87"/>
    <w:rsid w:val="00184FBD"/>
    <w:rsid w:val="00185307"/>
    <w:rsid w:val="001865A1"/>
    <w:rsid w:val="00186790"/>
    <w:rsid w:val="00186C64"/>
    <w:rsid w:val="00186D5E"/>
    <w:rsid w:val="00186F9C"/>
    <w:rsid w:val="00187070"/>
    <w:rsid w:val="00187968"/>
    <w:rsid w:val="00190175"/>
    <w:rsid w:val="00190E8F"/>
    <w:rsid w:val="0019156D"/>
    <w:rsid w:val="00192ACB"/>
    <w:rsid w:val="00192AF0"/>
    <w:rsid w:val="00193310"/>
    <w:rsid w:val="00193909"/>
    <w:rsid w:val="00193E87"/>
    <w:rsid w:val="00193F2D"/>
    <w:rsid w:val="001940EB"/>
    <w:rsid w:val="001946C2"/>
    <w:rsid w:val="00194B70"/>
    <w:rsid w:val="00194EA9"/>
    <w:rsid w:val="0019562A"/>
    <w:rsid w:val="00195B61"/>
    <w:rsid w:val="00195E20"/>
    <w:rsid w:val="0019728D"/>
    <w:rsid w:val="00197A74"/>
    <w:rsid w:val="00197CAA"/>
    <w:rsid w:val="001A03D5"/>
    <w:rsid w:val="001A08EB"/>
    <w:rsid w:val="001A0C63"/>
    <w:rsid w:val="001A0E9B"/>
    <w:rsid w:val="001A1C55"/>
    <w:rsid w:val="001A288F"/>
    <w:rsid w:val="001A2CAB"/>
    <w:rsid w:val="001A34CA"/>
    <w:rsid w:val="001A39F7"/>
    <w:rsid w:val="001A3CB0"/>
    <w:rsid w:val="001A3F80"/>
    <w:rsid w:val="001A49C8"/>
    <w:rsid w:val="001A4F2E"/>
    <w:rsid w:val="001A5055"/>
    <w:rsid w:val="001A5D50"/>
    <w:rsid w:val="001A65DC"/>
    <w:rsid w:val="001A6A3C"/>
    <w:rsid w:val="001A6CF9"/>
    <w:rsid w:val="001A7812"/>
    <w:rsid w:val="001B03D6"/>
    <w:rsid w:val="001B0A9E"/>
    <w:rsid w:val="001B15FD"/>
    <w:rsid w:val="001B1A99"/>
    <w:rsid w:val="001B2617"/>
    <w:rsid w:val="001B29AE"/>
    <w:rsid w:val="001B2A02"/>
    <w:rsid w:val="001B2AE4"/>
    <w:rsid w:val="001B2B92"/>
    <w:rsid w:val="001B310E"/>
    <w:rsid w:val="001B363B"/>
    <w:rsid w:val="001B3A48"/>
    <w:rsid w:val="001B3F42"/>
    <w:rsid w:val="001B4B26"/>
    <w:rsid w:val="001B4DC6"/>
    <w:rsid w:val="001B4E0D"/>
    <w:rsid w:val="001B5169"/>
    <w:rsid w:val="001B52BF"/>
    <w:rsid w:val="001B55EB"/>
    <w:rsid w:val="001B64F7"/>
    <w:rsid w:val="001B670C"/>
    <w:rsid w:val="001B69B7"/>
    <w:rsid w:val="001B6BAE"/>
    <w:rsid w:val="001B774C"/>
    <w:rsid w:val="001B7D28"/>
    <w:rsid w:val="001C02BA"/>
    <w:rsid w:val="001C0370"/>
    <w:rsid w:val="001C0886"/>
    <w:rsid w:val="001C0F1B"/>
    <w:rsid w:val="001C1425"/>
    <w:rsid w:val="001C1774"/>
    <w:rsid w:val="001C383B"/>
    <w:rsid w:val="001C3CED"/>
    <w:rsid w:val="001C420E"/>
    <w:rsid w:val="001C528E"/>
    <w:rsid w:val="001C560B"/>
    <w:rsid w:val="001C56C3"/>
    <w:rsid w:val="001C590A"/>
    <w:rsid w:val="001C5FBF"/>
    <w:rsid w:val="001C62EB"/>
    <w:rsid w:val="001C6E37"/>
    <w:rsid w:val="001C702A"/>
    <w:rsid w:val="001C7644"/>
    <w:rsid w:val="001D05DE"/>
    <w:rsid w:val="001D1087"/>
    <w:rsid w:val="001D10BD"/>
    <w:rsid w:val="001D15D9"/>
    <w:rsid w:val="001D17AE"/>
    <w:rsid w:val="001D19C0"/>
    <w:rsid w:val="001D1FB1"/>
    <w:rsid w:val="001D2068"/>
    <w:rsid w:val="001D320A"/>
    <w:rsid w:val="001D3674"/>
    <w:rsid w:val="001D40BC"/>
    <w:rsid w:val="001D4596"/>
    <w:rsid w:val="001D482C"/>
    <w:rsid w:val="001D4C4A"/>
    <w:rsid w:val="001D4CF0"/>
    <w:rsid w:val="001D514B"/>
    <w:rsid w:val="001D5364"/>
    <w:rsid w:val="001D567A"/>
    <w:rsid w:val="001D5844"/>
    <w:rsid w:val="001D5ECE"/>
    <w:rsid w:val="001D6273"/>
    <w:rsid w:val="001D64FE"/>
    <w:rsid w:val="001D761F"/>
    <w:rsid w:val="001D7ED7"/>
    <w:rsid w:val="001E0B9F"/>
    <w:rsid w:val="001E1FC4"/>
    <w:rsid w:val="001E26F3"/>
    <w:rsid w:val="001E2EDD"/>
    <w:rsid w:val="001E3030"/>
    <w:rsid w:val="001E3106"/>
    <w:rsid w:val="001E3D92"/>
    <w:rsid w:val="001E3E42"/>
    <w:rsid w:val="001E4CFC"/>
    <w:rsid w:val="001E4DD7"/>
    <w:rsid w:val="001E510A"/>
    <w:rsid w:val="001E57EE"/>
    <w:rsid w:val="001E5CF1"/>
    <w:rsid w:val="001E5EAA"/>
    <w:rsid w:val="001E6087"/>
    <w:rsid w:val="001E63DA"/>
    <w:rsid w:val="001E6808"/>
    <w:rsid w:val="001E6996"/>
    <w:rsid w:val="001E6B3B"/>
    <w:rsid w:val="001E7B59"/>
    <w:rsid w:val="001F0057"/>
    <w:rsid w:val="001F01D2"/>
    <w:rsid w:val="001F0349"/>
    <w:rsid w:val="001F0522"/>
    <w:rsid w:val="001F099A"/>
    <w:rsid w:val="001F11D1"/>
    <w:rsid w:val="001F1636"/>
    <w:rsid w:val="001F1C56"/>
    <w:rsid w:val="001F21C5"/>
    <w:rsid w:val="001F226E"/>
    <w:rsid w:val="001F2622"/>
    <w:rsid w:val="001F26C7"/>
    <w:rsid w:val="001F2724"/>
    <w:rsid w:val="001F3C64"/>
    <w:rsid w:val="001F3F4D"/>
    <w:rsid w:val="001F4730"/>
    <w:rsid w:val="001F4BD4"/>
    <w:rsid w:val="001F5346"/>
    <w:rsid w:val="001F5430"/>
    <w:rsid w:val="001F5762"/>
    <w:rsid w:val="001F5AD6"/>
    <w:rsid w:val="001F6621"/>
    <w:rsid w:val="001F6D2B"/>
    <w:rsid w:val="001F70CE"/>
    <w:rsid w:val="001F734E"/>
    <w:rsid w:val="001F74D9"/>
    <w:rsid w:val="00200619"/>
    <w:rsid w:val="00200B3F"/>
    <w:rsid w:val="00200B5B"/>
    <w:rsid w:val="00200CAD"/>
    <w:rsid w:val="00201365"/>
    <w:rsid w:val="0020181F"/>
    <w:rsid w:val="00202FF1"/>
    <w:rsid w:val="0020360B"/>
    <w:rsid w:val="0020374A"/>
    <w:rsid w:val="00203D44"/>
    <w:rsid w:val="00203EA3"/>
    <w:rsid w:val="00204017"/>
    <w:rsid w:val="002040ED"/>
    <w:rsid w:val="00204685"/>
    <w:rsid w:val="002047C6"/>
    <w:rsid w:val="00204A60"/>
    <w:rsid w:val="00204C02"/>
    <w:rsid w:val="0020512D"/>
    <w:rsid w:val="0020518A"/>
    <w:rsid w:val="00205E3C"/>
    <w:rsid w:val="002065F7"/>
    <w:rsid w:val="00206A4D"/>
    <w:rsid w:val="00206ACD"/>
    <w:rsid w:val="00206DB1"/>
    <w:rsid w:val="00207419"/>
    <w:rsid w:val="00207538"/>
    <w:rsid w:val="00210363"/>
    <w:rsid w:val="00210452"/>
    <w:rsid w:val="0021086F"/>
    <w:rsid w:val="002112D8"/>
    <w:rsid w:val="00211731"/>
    <w:rsid w:val="00211C6C"/>
    <w:rsid w:val="002120C3"/>
    <w:rsid w:val="002126E7"/>
    <w:rsid w:val="00212E9E"/>
    <w:rsid w:val="0021317C"/>
    <w:rsid w:val="002133FA"/>
    <w:rsid w:val="0021355F"/>
    <w:rsid w:val="00213F01"/>
    <w:rsid w:val="00213FC3"/>
    <w:rsid w:val="00214395"/>
    <w:rsid w:val="002143DC"/>
    <w:rsid w:val="002143FD"/>
    <w:rsid w:val="00214CB1"/>
    <w:rsid w:val="00214D4C"/>
    <w:rsid w:val="002167B4"/>
    <w:rsid w:val="00216CDB"/>
    <w:rsid w:val="002173DA"/>
    <w:rsid w:val="0022074B"/>
    <w:rsid w:val="00220A79"/>
    <w:rsid w:val="00221AC5"/>
    <w:rsid w:val="00221D98"/>
    <w:rsid w:val="002220BD"/>
    <w:rsid w:val="002250B5"/>
    <w:rsid w:val="0022591D"/>
    <w:rsid w:val="00226596"/>
    <w:rsid w:val="00226BA1"/>
    <w:rsid w:val="00226D1B"/>
    <w:rsid w:val="0022731B"/>
    <w:rsid w:val="0022786D"/>
    <w:rsid w:val="00227C5E"/>
    <w:rsid w:val="002301D8"/>
    <w:rsid w:val="00230B61"/>
    <w:rsid w:val="00230C1D"/>
    <w:rsid w:val="0023141D"/>
    <w:rsid w:val="00231D05"/>
    <w:rsid w:val="002322F1"/>
    <w:rsid w:val="00232899"/>
    <w:rsid w:val="00232FBC"/>
    <w:rsid w:val="002333EF"/>
    <w:rsid w:val="002335CA"/>
    <w:rsid w:val="00233B6F"/>
    <w:rsid w:val="00233E42"/>
    <w:rsid w:val="00234485"/>
    <w:rsid w:val="002344E5"/>
    <w:rsid w:val="00234893"/>
    <w:rsid w:val="00234F3E"/>
    <w:rsid w:val="00236AC4"/>
    <w:rsid w:val="00236D2E"/>
    <w:rsid w:val="0023707C"/>
    <w:rsid w:val="002372F6"/>
    <w:rsid w:val="00237512"/>
    <w:rsid w:val="0023766D"/>
    <w:rsid w:val="0023770E"/>
    <w:rsid w:val="00237725"/>
    <w:rsid w:val="00237950"/>
    <w:rsid w:val="00237994"/>
    <w:rsid w:val="002400F6"/>
    <w:rsid w:val="00240BEC"/>
    <w:rsid w:val="00240C33"/>
    <w:rsid w:val="00240E71"/>
    <w:rsid w:val="00241056"/>
    <w:rsid w:val="00241562"/>
    <w:rsid w:val="00241680"/>
    <w:rsid w:val="0024179E"/>
    <w:rsid w:val="00241901"/>
    <w:rsid w:val="00242327"/>
    <w:rsid w:val="00242FBD"/>
    <w:rsid w:val="00243025"/>
    <w:rsid w:val="00243616"/>
    <w:rsid w:val="002436C7"/>
    <w:rsid w:val="0024372D"/>
    <w:rsid w:val="002444C0"/>
    <w:rsid w:val="00244828"/>
    <w:rsid w:val="00245147"/>
    <w:rsid w:val="002465D6"/>
    <w:rsid w:val="00246ADB"/>
    <w:rsid w:val="00246CBC"/>
    <w:rsid w:val="00246FDE"/>
    <w:rsid w:val="00247001"/>
    <w:rsid w:val="00247896"/>
    <w:rsid w:val="00247C7C"/>
    <w:rsid w:val="00250410"/>
    <w:rsid w:val="002507D3"/>
    <w:rsid w:val="002507E0"/>
    <w:rsid w:val="00250B24"/>
    <w:rsid w:val="00250C56"/>
    <w:rsid w:val="00250DD0"/>
    <w:rsid w:val="00250FA7"/>
    <w:rsid w:val="0025102A"/>
    <w:rsid w:val="00251A1A"/>
    <w:rsid w:val="00251E31"/>
    <w:rsid w:val="00252618"/>
    <w:rsid w:val="00252667"/>
    <w:rsid w:val="002534F1"/>
    <w:rsid w:val="0025361E"/>
    <w:rsid w:val="0025379E"/>
    <w:rsid w:val="002542F2"/>
    <w:rsid w:val="00254C02"/>
    <w:rsid w:val="00254E19"/>
    <w:rsid w:val="00255148"/>
    <w:rsid w:val="00255480"/>
    <w:rsid w:val="00255E9F"/>
    <w:rsid w:val="0025639F"/>
    <w:rsid w:val="002564AC"/>
    <w:rsid w:val="00257AED"/>
    <w:rsid w:val="002602F1"/>
    <w:rsid w:val="002604C1"/>
    <w:rsid w:val="00260C5B"/>
    <w:rsid w:val="00261420"/>
    <w:rsid w:val="002622DF"/>
    <w:rsid w:val="00262D93"/>
    <w:rsid w:val="00262F32"/>
    <w:rsid w:val="0026349B"/>
    <w:rsid w:val="00263B8E"/>
    <w:rsid w:val="00263DC2"/>
    <w:rsid w:val="0026416F"/>
    <w:rsid w:val="00264937"/>
    <w:rsid w:val="00265475"/>
    <w:rsid w:val="002655FB"/>
    <w:rsid w:val="00265BC3"/>
    <w:rsid w:val="00265EAE"/>
    <w:rsid w:val="002665D1"/>
    <w:rsid w:val="002667F0"/>
    <w:rsid w:val="002674CE"/>
    <w:rsid w:val="0027072F"/>
    <w:rsid w:val="0027192D"/>
    <w:rsid w:val="00271CCC"/>
    <w:rsid w:val="00272139"/>
    <w:rsid w:val="002724DC"/>
    <w:rsid w:val="0027263A"/>
    <w:rsid w:val="00272E8A"/>
    <w:rsid w:val="00273722"/>
    <w:rsid w:val="00273A0B"/>
    <w:rsid w:val="00273FDC"/>
    <w:rsid w:val="00274379"/>
    <w:rsid w:val="00274DAC"/>
    <w:rsid w:val="002750C4"/>
    <w:rsid w:val="002755D4"/>
    <w:rsid w:val="00275D99"/>
    <w:rsid w:val="002763C0"/>
    <w:rsid w:val="00277B35"/>
    <w:rsid w:val="00277F30"/>
    <w:rsid w:val="00280083"/>
    <w:rsid w:val="002801A1"/>
    <w:rsid w:val="00280343"/>
    <w:rsid w:val="00281121"/>
    <w:rsid w:val="0028122E"/>
    <w:rsid w:val="002817FE"/>
    <w:rsid w:val="00283BB8"/>
    <w:rsid w:val="00283F6B"/>
    <w:rsid w:val="00283FDE"/>
    <w:rsid w:val="00284285"/>
    <w:rsid w:val="00284D7C"/>
    <w:rsid w:val="00284F52"/>
    <w:rsid w:val="00285277"/>
    <w:rsid w:val="00285437"/>
    <w:rsid w:val="002856F9"/>
    <w:rsid w:val="00285ABC"/>
    <w:rsid w:val="00285C41"/>
    <w:rsid w:val="00286517"/>
    <w:rsid w:val="0028664D"/>
    <w:rsid w:val="00286B07"/>
    <w:rsid w:val="00290178"/>
    <w:rsid w:val="00290E2A"/>
    <w:rsid w:val="00290E72"/>
    <w:rsid w:val="002922AF"/>
    <w:rsid w:val="00292AA4"/>
    <w:rsid w:val="00292B41"/>
    <w:rsid w:val="00292F20"/>
    <w:rsid w:val="002933AB"/>
    <w:rsid w:val="0029381B"/>
    <w:rsid w:val="00293902"/>
    <w:rsid w:val="00293D47"/>
    <w:rsid w:val="00294294"/>
    <w:rsid w:val="00294799"/>
    <w:rsid w:val="00294F77"/>
    <w:rsid w:val="00295040"/>
    <w:rsid w:val="00295788"/>
    <w:rsid w:val="00295A59"/>
    <w:rsid w:val="00295A81"/>
    <w:rsid w:val="0029639D"/>
    <w:rsid w:val="0029663C"/>
    <w:rsid w:val="00296830"/>
    <w:rsid w:val="00297085"/>
    <w:rsid w:val="002971A6"/>
    <w:rsid w:val="00297414"/>
    <w:rsid w:val="002977D6"/>
    <w:rsid w:val="00297984"/>
    <w:rsid w:val="00297C0E"/>
    <w:rsid w:val="00297C49"/>
    <w:rsid w:val="00297C6A"/>
    <w:rsid w:val="002A0394"/>
    <w:rsid w:val="002A0D58"/>
    <w:rsid w:val="002A0E58"/>
    <w:rsid w:val="002A1986"/>
    <w:rsid w:val="002A2A1B"/>
    <w:rsid w:val="002A30A9"/>
    <w:rsid w:val="002A4271"/>
    <w:rsid w:val="002A485A"/>
    <w:rsid w:val="002A50EC"/>
    <w:rsid w:val="002A55D8"/>
    <w:rsid w:val="002A60F8"/>
    <w:rsid w:val="002A6BC9"/>
    <w:rsid w:val="002A6CE5"/>
    <w:rsid w:val="002A7525"/>
    <w:rsid w:val="002B0824"/>
    <w:rsid w:val="002B0DF9"/>
    <w:rsid w:val="002B0F3A"/>
    <w:rsid w:val="002B12CC"/>
    <w:rsid w:val="002B2161"/>
    <w:rsid w:val="002B2301"/>
    <w:rsid w:val="002B2ACB"/>
    <w:rsid w:val="002B2BF5"/>
    <w:rsid w:val="002B3189"/>
    <w:rsid w:val="002B36C3"/>
    <w:rsid w:val="002B3EFE"/>
    <w:rsid w:val="002B4348"/>
    <w:rsid w:val="002B4442"/>
    <w:rsid w:val="002B48DA"/>
    <w:rsid w:val="002B555F"/>
    <w:rsid w:val="002B6080"/>
    <w:rsid w:val="002B6289"/>
    <w:rsid w:val="002B7D94"/>
    <w:rsid w:val="002C041D"/>
    <w:rsid w:val="002C0549"/>
    <w:rsid w:val="002C0874"/>
    <w:rsid w:val="002C0DAD"/>
    <w:rsid w:val="002C10CA"/>
    <w:rsid w:val="002C198D"/>
    <w:rsid w:val="002C1AD2"/>
    <w:rsid w:val="002C1C18"/>
    <w:rsid w:val="002C20E7"/>
    <w:rsid w:val="002C2794"/>
    <w:rsid w:val="002C368D"/>
    <w:rsid w:val="002C3897"/>
    <w:rsid w:val="002C38C2"/>
    <w:rsid w:val="002C3E52"/>
    <w:rsid w:val="002C4381"/>
    <w:rsid w:val="002C4994"/>
    <w:rsid w:val="002C50B9"/>
    <w:rsid w:val="002C5163"/>
    <w:rsid w:val="002C6C06"/>
    <w:rsid w:val="002C70C3"/>
    <w:rsid w:val="002C71F4"/>
    <w:rsid w:val="002C7A1F"/>
    <w:rsid w:val="002C7B6A"/>
    <w:rsid w:val="002D237B"/>
    <w:rsid w:val="002D2EA4"/>
    <w:rsid w:val="002D3438"/>
    <w:rsid w:val="002D38AB"/>
    <w:rsid w:val="002D38DB"/>
    <w:rsid w:val="002D3A7C"/>
    <w:rsid w:val="002D3B60"/>
    <w:rsid w:val="002D4720"/>
    <w:rsid w:val="002D4C14"/>
    <w:rsid w:val="002D4C29"/>
    <w:rsid w:val="002D5404"/>
    <w:rsid w:val="002D5E31"/>
    <w:rsid w:val="002D693C"/>
    <w:rsid w:val="002D7755"/>
    <w:rsid w:val="002D7AA2"/>
    <w:rsid w:val="002E0863"/>
    <w:rsid w:val="002E09E0"/>
    <w:rsid w:val="002E0E27"/>
    <w:rsid w:val="002E123C"/>
    <w:rsid w:val="002E1BCA"/>
    <w:rsid w:val="002E1BE4"/>
    <w:rsid w:val="002E1D92"/>
    <w:rsid w:val="002E2129"/>
    <w:rsid w:val="002E2844"/>
    <w:rsid w:val="002E28A2"/>
    <w:rsid w:val="002E3566"/>
    <w:rsid w:val="002E3E16"/>
    <w:rsid w:val="002E43C4"/>
    <w:rsid w:val="002E4641"/>
    <w:rsid w:val="002E4CC2"/>
    <w:rsid w:val="002E4CF1"/>
    <w:rsid w:val="002E599A"/>
    <w:rsid w:val="002E63D0"/>
    <w:rsid w:val="002E6791"/>
    <w:rsid w:val="002E67AB"/>
    <w:rsid w:val="002E6823"/>
    <w:rsid w:val="002E6833"/>
    <w:rsid w:val="002E6D5B"/>
    <w:rsid w:val="002E75F8"/>
    <w:rsid w:val="002F01A9"/>
    <w:rsid w:val="002F028D"/>
    <w:rsid w:val="002F0375"/>
    <w:rsid w:val="002F061F"/>
    <w:rsid w:val="002F1C3A"/>
    <w:rsid w:val="002F2061"/>
    <w:rsid w:val="002F25D9"/>
    <w:rsid w:val="002F278F"/>
    <w:rsid w:val="002F30A9"/>
    <w:rsid w:val="002F39FC"/>
    <w:rsid w:val="002F3AE4"/>
    <w:rsid w:val="002F43AA"/>
    <w:rsid w:val="002F5239"/>
    <w:rsid w:val="002F5264"/>
    <w:rsid w:val="002F58AB"/>
    <w:rsid w:val="002F634D"/>
    <w:rsid w:val="002F69C6"/>
    <w:rsid w:val="002F7BDB"/>
    <w:rsid w:val="0030015B"/>
    <w:rsid w:val="003004A9"/>
    <w:rsid w:val="00300D28"/>
    <w:rsid w:val="00301C12"/>
    <w:rsid w:val="00301D8C"/>
    <w:rsid w:val="00302B3D"/>
    <w:rsid w:val="00303392"/>
    <w:rsid w:val="0030362A"/>
    <w:rsid w:val="003037C4"/>
    <w:rsid w:val="003039C3"/>
    <w:rsid w:val="00303F81"/>
    <w:rsid w:val="0030454E"/>
    <w:rsid w:val="00304BEA"/>
    <w:rsid w:val="00305808"/>
    <w:rsid w:val="00305BF6"/>
    <w:rsid w:val="00305F76"/>
    <w:rsid w:val="00306251"/>
    <w:rsid w:val="00306254"/>
    <w:rsid w:val="0030697A"/>
    <w:rsid w:val="00307861"/>
    <w:rsid w:val="00307BB9"/>
    <w:rsid w:val="00307E21"/>
    <w:rsid w:val="00307F81"/>
    <w:rsid w:val="003104A1"/>
    <w:rsid w:val="003118D4"/>
    <w:rsid w:val="00311AC0"/>
    <w:rsid w:val="00312082"/>
    <w:rsid w:val="0031261B"/>
    <w:rsid w:val="00312B46"/>
    <w:rsid w:val="00312E5E"/>
    <w:rsid w:val="00313089"/>
    <w:rsid w:val="0031320E"/>
    <w:rsid w:val="003132D9"/>
    <w:rsid w:val="0031342A"/>
    <w:rsid w:val="0031367E"/>
    <w:rsid w:val="00313787"/>
    <w:rsid w:val="003137F4"/>
    <w:rsid w:val="00313AE4"/>
    <w:rsid w:val="00313C51"/>
    <w:rsid w:val="00314101"/>
    <w:rsid w:val="00314376"/>
    <w:rsid w:val="00315215"/>
    <w:rsid w:val="00315542"/>
    <w:rsid w:val="003159B4"/>
    <w:rsid w:val="0031677A"/>
    <w:rsid w:val="003167A6"/>
    <w:rsid w:val="00316814"/>
    <w:rsid w:val="00316AE8"/>
    <w:rsid w:val="00316FB3"/>
    <w:rsid w:val="0031745F"/>
    <w:rsid w:val="0031792E"/>
    <w:rsid w:val="0032008B"/>
    <w:rsid w:val="00320940"/>
    <w:rsid w:val="0032094A"/>
    <w:rsid w:val="00320970"/>
    <w:rsid w:val="00320C04"/>
    <w:rsid w:val="00321988"/>
    <w:rsid w:val="00321AEA"/>
    <w:rsid w:val="003226FF"/>
    <w:rsid w:val="00322C26"/>
    <w:rsid w:val="003234C6"/>
    <w:rsid w:val="003238FD"/>
    <w:rsid w:val="00323C29"/>
    <w:rsid w:val="003244BC"/>
    <w:rsid w:val="00324E76"/>
    <w:rsid w:val="00324F48"/>
    <w:rsid w:val="003251AE"/>
    <w:rsid w:val="003254DF"/>
    <w:rsid w:val="0032556E"/>
    <w:rsid w:val="003268D8"/>
    <w:rsid w:val="00326FEA"/>
    <w:rsid w:val="003271BF"/>
    <w:rsid w:val="00327A5C"/>
    <w:rsid w:val="003303E8"/>
    <w:rsid w:val="00330AB9"/>
    <w:rsid w:val="003315EA"/>
    <w:rsid w:val="003326B8"/>
    <w:rsid w:val="00332748"/>
    <w:rsid w:val="0033275F"/>
    <w:rsid w:val="00332A26"/>
    <w:rsid w:val="00332A37"/>
    <w:rsid w:val="00332E38"/>
    <w:rsid w:val="00333479"/>
    <w:rsid w:val="00333638"/>
    <w:rsid w:val="003339E4"/>
    <w:rsid w:val="00333C7C"/>
    <w:rsid w:val="0033489E"/>
    <w:rsid w:val="00335A79"/>
    <w:rsid w:val="00335B69"/>
    <w:rsid w:val="00335F2F"/>
    <w:rsid w:val="003363E6"/>
    <w:rsid w:val="0033646D"/>
    <w:rsid w:val="00336D4C"/>
    <w:rsid w:val="00336FD9"/>
    <w:rsid w:val="003378A4"/>
    <w:rsid w:val="0034020E"/>
    <w:rsid w:val="00340E74"/>
    <w:rsid w:val="003412B8"/>
    <w:rsid w:val="003413AC"/>
    <w:rsid w:val="003416F2"/>
    <w:rsid w:val="00341B64"/>
    <w:rsid w:val="003423FF"/>
    <w:rsid w:val="00342C00"/>
    <w:rsid w:val="00343388"/>
    <w:rsid w:val="003434ED"/>
    <w:rsid w:val="00343A89"/>
    <w:rsid w:val="00343AD2"/>
    <w:rsid w:val="003442D3"/>
    <w:rsid w:val="003446B7"/>
    <w:rsid w:val="0034488B"/>
    <w:rsid w:val="00344D17"/>
    <w:rsid w:val="00346100"/>
    <w:rsid w:val="003473CF"/>
    <w:rsid w:val="00350216"/>
    <w:rsid w:val="00350338"/>
    <w:rsid w:val="00350748"/>
    <w:rsid w:val="003514EB"/>
    <w:rsid w:val="00351670"/>
    <w:rsid w:val="003516E7"/>
    <w:rsid w:val="00351A25"/>
    <w:rsid w:val="00351CAE"/>
    <w:rsid w:val="003522E9"/>
    <w:rsid w:val="003530B8"/>
    <w:rsid w:val="00353885"/>
    <w:rsid w:val="00353A8A"/>
    <w:rsid w:val="00353EF6"/>
    <w:rsid w:val="00354D5B"/>
    <w:rsid w:val="00354F16"/>
    <w:rsid w:val="00356849"/>
    <w:rsid w:val="00356D59"/>
    <w:rsid w:val="00356E43"/>
    <w:rsid w:val="00356E70"/>
    <w:rsid w:val="0035791D"/>
    <w:rsid w:val="00357A37"/>
    <w:rsid w:val="00360D1B"/>
    <w:rsid w:val="00361737"/>
    <w:rsid w:val="003625FC"/>
    <w:rsid w:val="003626B6"/>
    <w:rsid w:val="00363216"/>
    <w:rsid w:val="00363EFB"/>
    <w:rsid w:val="003646BD"/>
    <w:rsid w:val="003647BB"/>
    <w:rsid w:val="00364A4F"/>
    <w:rsid w:val="0036574A"/>
    <w:rsid w:val="00366728"/>
    <w:rsid w:val="00366792"/>
    <w:rsid w:val="00366AA0"/>
    <w:rsid w:val="003670E5"/>
    <w:rsid w:val="003671F0"/>
    <w:rsid w:val="00367AE2"/>
    <w:rsid w:val="00367AEA"/>
    <w:rsid w:val="00367E38"/>
    <w:rsid w:val="00370791"/>
    <w:rsid w:val="00370B92"/>
    <w:rsid w:val="00370BE6"/>
    <w:rsid w:val="00372D32"/>
    <w:rsid w:val="00373452"/>
    <w:rsid w:val="00373465"/>
    <w:rsid w:val="00373578"/>
    <w:rsid w:val="00373A3B"/>
    <w:rsid w:val="00373A53"/>
    <w:rsid w:val="00373D9F"/>
    <w:rsid w:val="00373F70"/>
    <w:rsid w:val="00376336"/>
    <w:rsid w:val="00376504"/>
    <w:rsid w:val="00376D5D"/>
    <w:rsid w:val="0037747A"/>
    <w:rsid w:val="00377BB3"/>
    <w:rsid w:val="00380406"/>
    <w:rsid w:val="00380651"/>
    <w:rsid w:val="00380BDD"/>
    <w:rsid w:val="00380C6A"/>
    <w:rsid w:val="00381038"/>
    <w:rsid w:val="003824D1"/>
    <w:rsid w:val="003829C2"/>
    <w:rsid w:val="00382A3B"/>
    <w:rsid w:val="00382AD8"/>
    <w:rsid w:val="0038319C"/>
    <w:rsid w:val="00383541"/>
    <w:rsid w:val="0038382A"/>
    <w:rsid w:val="00383974"/>
    <w:rsid w:val="00383BDA"/>
    <w:rsid w:val="00383F5F"/>
    <w:rsid w:val="00383F74"/>
    <w:rsid w:val="0038469F"/>
    <w:rsid w:val="00384EAA"/>
    <w:rsid w:val="003855BB"/>
    <w:rsid w:val="0038629B"/>
    <w:rsid w:val="0038658F"/>
    <w:rsid w:val="00386F5A"/>
    <w:rsid w:val="00387032"/>
    <w:rsid w:val="00387C09"/>
    <w:rsid w:val="00390323"/>
    <w:rsid w:val="0039060E"/>
    <w:rsid w:val="003909B1"/>
    <w:rsid w:val="003913F5"/>
    <w:rsid w:val="00391FCF"/>
    <w:rsid w:val="00392416"/>
    <w:rsid w:val="00392474"/>
    <w:rsid w:val="003928C1"/>
    <w:rsid w:val="003928FE"/>
    <w:rsid w:val="00393B72"/>
    <w:rsid w:val="00393F63"/>
    <w:rsid w:val="0039485F"/>
    <w:rsid w:val="00394BD7"/>
    <w:rsid w:val="00394C3B"/>
    <w:rsid w:val="00395634"/>
    <w:rsid w:val="00395DFC"/>
    <w:rsid w:val="00395EB4"/>
    <w:rsid w:val="0039620E"/>
    <w:rsid w:val="003966AD"/>
    <w:rsid w:val="00396DA2"/>
    <w:rsid w:val="00396E81"/>
    <w:rsid w:val="00396EC2"/>
    <w:rsid w:val="0039717F"/>
    <w:rsid w:val="003A05AC"/>
    <w:rsid w:val="003A0EA8"/>
    <w:rsid w:val="003A1DBC"/>
    <w:rsid w:val="003A1EFD"/>
    <w:rsid w:val="003A20CF"/>
    <w:rsid w:val="003A2CE7"/>
    <w:rsid w:val="003A2F0C"/>
    <w:rsid w:val="003A330C"/>
    <w:rsid w:val="003A33AA"/>
    <w:rsid w:val="003A4F76"/>
    <w:rsid w:val="003A584E"/>
    <w:rsid w:val="003A6BC4"/>
    <w:rsid w:val="003A73BF"/>
    <w:rsid w:val="003A7ABD"/>
    <w:rsid w:val="003A7D56"/>
    <w:rsid w:val="003B0A16"/>
    <w:rsid w:val="003B0C3A"/>
    <w:rsid w:val="003B0E38"/>
    <w:rsid w:val="003B136D"/>
    <w:rsid w:val="003B1A64"/>
    <w:rsid w:val="003B1BA3"/>
    <w:rsid w:val="003B2087"/>
    <w:rsid w:val="003B262D"/>
    <w:rsid w:val="003B5F3B"/>
    <w:rsid w:val="003B6BC0"/>
    <w:rsid w:val="003B7432"/>
    <w:rsid w:val="003B7659"/>
    <w:rsid w:val="003B7A23"/>
    <w:rsid w:val="003C03EA"/>
    <w:rsid w:val="003C081E"/>
    <w:rsid w:val="003C0995"/>
    <w:rsid w:val="003C146D"/>
    <w:rsid w:val="003C1CDE"/>
    <w:rsid w:val="003C1DA0"/>
    <w:rsid w:val="003C21AF"/>
    <w:rsid w:val="003C2288"/>
    <w:rsid w:val="003C2D66"/>
    <w:rsid w:val="003C3316"/>
    <w:rsid w:val="003C346F"/>
    <w:rsid w:val="003C3B70"/>
    <w:rsid w:val="003C428F"/>
    <w:rsid w:val="003C4948"/>
    <w:rsid w:val="003C5A58"/>
    <w:rsid w:val="003C6293"/>
    <w:rsid w:val="003C6417"/>
    <w:rsid w:val="003C71ED"/>
    <w:rsid w:val="003C7281"/>
    <w:rsid w:val="003C7ECF"/>
    <w:rsid w:val="003C7EE9"/>
    <w:rsid w:val="003D03EA"/>
    <w:rsid w:val="003D1D95"/>
    <w:rsid w:val="003D2428"/>
    <w:rsid w:val="003D30D6"/>
    <w:rsid w:val="003D5128"/>
    <w:rsid w:val="003D5A41"/>
    <w:rsid w:val="003D62C4"/>
    <w:rsid w:val="003D6318"/>
    <w:rsid w:val="003D65AA"/>
    <w:rsid w:val="003D665A"/>
    <w:rsid w:val="003D68DA"/>
    <w:rsid w:val="003D6B99"/>
    <w:rsid w:val="003E02D4"/>
    <w:rsid w:val="003E07A1"/>
    <w:rsid w:val="003E102C"/>
    <w:rsid w:val="003E1C21"/>
    <w:rsid w:val="003E20EA"/>
    <w:rsid w:val="003E2140"/>
    <w:rsid w:val="003E26E1"/>
    <w:rsid w:val="003E26FA"/>
    <w:rsid w:val="003E2908"/>
    <w:rsid w:val="003E2923"/>
    <w:rsid w:val="003E3363"/>
    <w:rsid w:val="003E3C67"/>
    <w:rsid w:val="003E3D01"/>
    <w:rsid w:val="003E42E4"/>
    <w:rsid w:val="003E44BF"/>
    <w:rsid w:val="003E48D0"/>
    <w:rsid w:val="003E4945"/>
    <w:rsid w:val="003E5DC7"/>
    <w:rsid w:val="003E5F8E"/>
    <w:rsid w:val="003E6A5C"/>
    <w:rsid w:val="003E6ECD"/>
    <w:rsid w:val="003E6F1A"/>
    <w:rsid w:val="003E7BDB"/>
    <w:rsid w:val="003E7E5C"/>
    <w:rsid w:val="003E7E67"/>
    <w:rsid w:val="003F09EB"/>
    <w:rsid w:val="003F1B61"/>
    <w:rsid w:val="003F1EE2"/>
    <w:rsid w:val="003F2426"/>
    <w:rsid w:val="003F24C6"/>
    <w:rsid w:val="003F2571"/>
    <w:rsid w:val="003F2739"/>
    <w:rsid w:val="003F28A1"/>
    <w:rsid w:val="003F3232"/>
    <w:rsid w:val="003F354B"/>
    <w:rsid w:val="003F37E3"/>
    <w:rsid w:val="003F3D81"/>
    <w:rsid w:val="003F3E76"/>
    <w:rsid w:val="003F46A6"/>
    <w:rsid w:val="003F53CF"/>
    <w:rsid w:val="003F64F9"/>
    <w:rsid w:val="003F6C52"/>
    <w:rsid w:val="003F6DD9"/>
    <w:rsid w:val="003F6F5C"/>
    <w:rsid w:val="003F7AAC"/>
    <w:rsid w:val="003F7DFC"/>
    <w:rsid w:val="00400858"/>
    <w:rsid w:val="00400E35"/>
    <w:rsid w:val="004010E7"/>
    <w:rsid w:val="0040131C"/>
    <w:rsid w:val="00401A0E"/>
    <w:rsid w:val="0040291F"/>
    <w:rsid w:val="00403D79"/>
    <w:rsid w:val="00403E66"/>
    <w:rsid w:val="00403FC1"/>
    <w:rsid w:val="0040437B"/>
    <w:rsid w:val="00404431"/>
    <w:rsid w:val="00404949"/>
    <w:rsid w:val="00405C39"/>
    <w:rsid w:val="00405F6C"/>
    <w:rsid w:val="004061F4"/>
    <w:rsid w:val="0040739B"/>
    <w:rsid w:val="0041091D"/>
    <w:rsid w:val="00410AE8"/>
    <w:rsid w:val="004122C4"/>
    <w:rsid w:val="00412698"/>
    <w:rsid w:val="00412CDF"/>
    <w:rsid w:val="00412DBF"/>
    <w:rsid w:val="00413608"/>
    <w:rsid w:val="00413F78"/>
    <w:rsid w:val="00414091"/>
    <w:rsid w:val="00414160"/>
    <w:rsid w:val="00414AF3"/>
    <w:rsid w:val="00414CB0"/>
    <w:rsid w:val="00415037"/>
    <w:rsid w:val="004158E4"/>
    <w:rsid w:val="00415DE4"/>
    <w:rsid w:val="00416F71"/>
    <w:rsid w:val="00416F9A"/>
    <w:rsid w:val="00417444"/>
    <w:rsid w:val="00417EA5"/>
    <w:rsid w:val="004200E0"/>
    <w:rsid w:val="00420132"/>
    <w:rsid w:val="004205B7"/>
    <w:rsid w:val="00421B27"/>
    <w:rsid w:val="00421C7B"/>
    <w:rsid w:val="00421E4A"/>
    <w:rsid w:val="0042311A"/>
    <w:rsid w:val="004234BB"/>
    <w:rsid w:val="004234EB"/>
    <w:rsid w:val="0042358C"/>
    <w:rsid w:val="00423710"/>
    <w:rsid w:val="00423A21"/>
    <w:rsid w:val="00423B8C"/>
    <w:rsid w:val="00425DE1"/>
    <w:rsid w:val="00426A62"/>
    <w:rsid w:val="00426AF6"/>
    <w:rsid w:val="00426E0E"/>
    <w:rsid w:val="00427483"/>
    <w:rsid w:val="00430255"/>
    <w:rsid w:val="0043073E"/>
    <w:rsid w:val="00430C7D"/>
    <w:rsid w:val="00431052"/>
    <w:rsid w:val="00431313"/>
    <w:rsid w:val="0043147E"/>
    <w:rsid w:val="004325BF"/>
    <w:rsid w:val="00432F11"/>
    <w:rsid w:val="00433445"/>
    <w:rsid w:val="00433674"/>
    <w:rsid w:val="00433F87"/>
    <w:rsid w:val="004345A9"/>
    <w:rsid w:val="004345E1"/>
    <w:rsid w:val="0043489C"/>
    <w:rsid w:val="00434D53"/>
    <w:rsid w:val="00434E80"/>
    <w:rsid w:val="004351A2"/>
    <w:rsid w:val="00435677"/>
    <w:rsid w:val="004369A7"/>
    <w:rsid w:val="00436AE0"/>
    <w:rsid w:val="00436F79"/>
    <w:rsid w:val="004377EA"/>
    <w:rsid w:val="00441D46"/>
    <w:rsid w:val="00444194"/>
    <w:rsid w:val="0044452A"/>
    <w:rsid w:val="00444825"/>
    <w:rsid w:val="00445622"/>
    <w:rsid w:val="00445B44"/>
    <w:rsid w:val="0044613A"/>
    <w:rsid w:val="004465AD"/>
    <w:rsid w:val="00446ABB"/>
    <w:rsid w:val="00446F9A"/>
    <w:rsid w:val="00447296"/>
    <w:rsid w:val="00447376"/>
    <w:rsid w:val="004477BB"/>
    <w:rsid w:val="0044787F"/>
    <w:rsid w:val="00447C7F"/>
    <w:rsid w:val="004507AF"/>
    <w:rsid w:val="004507BD"/>
    <w:rsid w:val="00450B65"/>
    <w:rsid w:val="004510F0"/>
    <w:rsid w:val="0045168E"/>
    <w:rsid w:val="00451FBE"/>
    <w:rsid w:val="00452122"/>
    <w:rsid w:val="0045228E"/>
    <w:rsid w:val="00452370"/>
    <w:rsid w:val="00452530"/>
    <w:rsid w:val="00452F15"/>
    <w:rsid w:val="00452FC9"/>
    <w:rsid w:val="00453158"/>
    <w:rsid w:val="0045378B"/>
    <w:rsid w:val="00453A06"/>
    <w:rsid w:val="00454594"/>
    <w:rsid w:val="004546BD"/>
    <w:rsid w:val="00454ADF"/>
    <w:rsid w:val="00454E24"/>
    <w:rsid w:val="004552C6"/>
    <w:rsid w:val="0045570B"/>
    <w:rsid w:val="0045597A"/>
    <w:rsid w:val="004559EA"/>
    <w:rsid w:val="00455D76"/>
    <w:rsid w:val="00456B7B"/>
    <w:rsid w:val="00456D78"/>
    <w:rsid w:val="00457237"/>
    <w:rsid w:val="0045725E"/>
    <w:rsid w:val="00457663"/>
    <w:rsid w:val="004577A9"/>
    <w:rsid w:val="00457AD2"/>
    <w:rsid w:val="00457FFC"/>
    <w:rsid w:val="004606E7"/>
    <w:rsid w:val="00460AC8"/>
    <w:rsid w:val="00460B61"/>
    <w:rsid w:val="0046117A"/>
    <w:rsid w:val="004612E3"/>
    <w:rsid w:val="00461308"/>
    <w:rsid w:val="0046145E"/>
    <w:rsid w:val="004618A8"/>
    <w:rsid w:val="004631DA"/>
    <w:rsid w:val="00463681"/>
    <w:rsid w:val="00463EA1"/>
    <w:rsid w:val="0046435A"/>
    <w:rsid w:val="0046449E"/>
    <w:rsid w:val="00464EEC"/>
    <w:rsid w:val="0046545B"/>
    <w:rsid w:val="0046586D"/>
    <w:rsid w:val="004658BC"/>
    <w:rsid w:val="00465C19"/>
    <w:rsid w:val="00465FBE"/>
    <w:rsid w:val="004664FD"/>
    <w:rsid w:val="00466A7D"/>
    <w:rsid w:val="00466FD8"/>
    <w:rsid w:val="004671BC"/>
    <w:rsid w:val="00467801"/>
    <w:rsid w:val="00467855"/>
    <w:rsid w:val="00467AF4"/>
    <w:rsid w:val="00467CC7"/>
    <w:rsid w:val="00467DA4"/>
    <w:rsid w:val="00467EAA"/>
    <w:rsid w:val="00470ABD"/>
    <w:rsid w:val="00470C51"/>
    <w:rsid w:val="00470CD8"/>
    <w:rsid w:val="00470E08"/>
    <w:rsid w:val="00471068"/>
    <w:rsid w:val="00471544"/>
    <w:rsid w:val="004717AD"/>
    <w:rsid w:val="0047215A"/>
    <w:rsid w:val="0047385E"/>
    <w:rsid w:val="00473B2B"/>
    <w:rsid w:val="00473B7F"/>
    <w:rsid w:val="00473C6E"/>
    <w:rsid w:val="00473FC4"/>
    <w:rsid w:val="00474030"/>
    <w:rsid w:val="004743C4"/>
    <w:rsid w:val="00475101"/>
    <w:rsid w:val="004760D7"/>
    <w:rsid w:val="00476584"/>
    <w:rsid w:val="00476664"/>
    <w:rsid w:val="00476F7B"/>
    <w:rsid w:val="004778A9"/>
    <w:rsid w:val="00477F03"/>
    <w:rsid w:val="00481774"/>
    <w:rsid w:val="00481A65"/>
    <w:rsid w:val="004820F9"/>
    <w:rsid w:val="0048254E"/>
    <w:rsid w:val="00482695"/>
    <w:rsid w:val="00483788"/>
    <w:rsid w:val="004837D5"/>
    <w:rsid w:val="00483AFE"/>
    <w:rsid w:val="00483B60"/>
    <w:rsid w:val="00483D33"/>
    <w:rsid w:val="00484152"/>
    <w:rsid w:val="0048416A"/>
    <w:rsid w:val="004841D8"/>
    <w:rsid w:val="00484A82"/>
    <w:rsid w:val="00484ED4"/>
    <w:rsid w:val="004866AC"/>
    <w:rsid w:val="00486B1F"/>
    <w:rsid w:val="00486C2C"/>
    <w:rsid w:val="00486DD5"/>
    <w:rsid w:val="00487324"/>
    <w:rsid w:val="00487E65"/>
    <w:rsid w:val="00487F1C"/>
    <w:rsid w:val="00490006"/>
    <w:rsid w:val="004903A1"/>
    <w:rsid w:val="004910F4"/>
    <w:rsid w:val="004914BE"/>
    <w:rsid w:val="004920CB"/>
    <w:rsid w:val="0049218B"/>
    <w:rsid w:val="00493341"/>
    <w:rsid w:val="00494663"/>
    <w:rsid w:val="00494914"/>
    <w:rsid w:val="00494A3D"/>
    <w:rsid w:val="00494B85"/>
    <w:rsid w:val="00495412"/>
    <w:rsid w:val="00495637"/>
    <w:rsid w:val="0049572B"/>
    <w:rsid w:val="00495822"/>
    <w:rsid w:val="0049586F"/>
    <w:rsid w:val="00495AF4"/>
    <w:rsid w:val="00496114"/>
    <w:rsid w:val="00497424"/>
    <w:rsid w:val="0049748F"/>
    <w:rsid w:val="004975D7"/>
    <w:rsid w:val="00497806"/>
    <w:rsid w:val="004978C0"/>
    <w:rsid w:val="00497F5B"/>
    <w:rsid w:val="004A0D30"/>
    <w:rsid w:val="004A11B4"/>
    <w:rsid w:val="004A12C7"/>
    <w:rsid w:val="004A1C8C"/>
    <w:rsid w:val="004A2052"/>
    <w:rsid w:val="004A273E"/>
    <w:rsid w:val="004A2F4F"/>
    <w:rsid w:val="004A3180"/>
    <w:rsid w:val="004A3185"/>
    <w:rsid w:val="004A32C5"/>
    <w:rsid w:val="004A3513"/>
    <w:rsid w:val="004A37B6"/>
    <w:rsid w:val="004A43B8"/>
    <w:rsid w:val="004A560A"/>
    <w:rsid w:val="004A56F6"/>
    <w:rsid w:val="004A62B0"/>
    <w:rsid w:val="004A647B"/>
    <w:rsid w:val="004A647F"/>
    <w:rsid w:val="004A6CC4"/>
    <w:rsid w:val="004A77FC"/>
    <w:rsid w:val="004A7EEB"/>
    <w:rsid w:val="004B000A"/>
    <w:rsid w:val="004B0AEC"/>
    <w:rsid w:val="004B0F67"/>
    <w:rsid w:val="004B13CF"/>
    <w:rsid w:val="004B16AF"/>
    <w:rsid w:val="004B1837"/>
    <w:rsid w:val="004B1F57"/>
    <w:rsid w:val="004B2043"/>
    <w:rsid w:val="004B27E6"/>
    <w:rsid w:val="004B3F2C"/>
    <w:rsid w:val="004B41A8"/>
    <w:rsid w:val="004B48F7"/>
    <w:rsid w:val="004B4F27"/>
    <w:rsid w:val="004B5041"/>
    <w:rsid w:val="004B5A15"/>
    <w:rsid w:val="004B5C26"/>
    <w:rsid w:val="004B5D33"/>
    <w:rsid w:val="004B5E00"/>
    <w:rsid w:val="004B6046"/>
    <w:rsid w:val="004B60B7"/>
    <w:rsid w:val="004B6516"/>
    <w:rsid w:val="004B6C7B"/>
    <w:rsid w:val="004B6FF3"/>
    <w:rsid w:val="004B7775"/>
    <w:rsid w:val="004B7811"/>
    <w:rsid w:val="004C0544"/>
    <w:rsid w:val="004C0854"/>
    <w:rsid w:val="004C08E0"/>
    <w:rsid w:val="004C0E60"/>
    <w:rsid w:val="004C10EB"/>
    <w:rsid w:val="004C137C"/>
    <w:rsid w:val="004C260D"/>
    <w:rsid w:val="004C2F8B"/>
    <w:rsid w:val="004C3334"/>
    <w:rsid w:val="004C4401"/>
    <w:rsid w:val="004C46E9"/>
    <w:rsid w:val="004C4705"/>
    <w:rsid w:val="004C50B1"/>
    <w:rsid w:val="004C5CA8"/>
    <w:rsid w:val="004C5DA5"/>
    <w:rsid w:val="004C6C7B"/>
    <w:rsid w:val="004C7565"/>
    <w:rsid w:val="004C7F74"/>
    <w:rsid w:val="004D1283"/>
    <w:rsid w:val="004D1F1C"/>
    <w:rsid w:val="004D204B"/>
    <w:rsid w:val="004D21EB"/>
    <w:rsid w:val="004D29C7"/>
    <w:rsid w:val="004D2CFF"/>
    <w:rsid w:val="004D33BB"/>
    <w:rsid w:val="004D3DF4"/>
    <w:rsid w:val="004D49E5"/>
    <w:rsid w:val="004D517B"/>
    <w:rsid w:val="004D54FF"/>
    <w:rsid w:val="004D5634"/>
    <w:rsid w:val="004D5798"/>
    <w:rsid w:val="004D5C1B"/>
    <w:rsid w:val="004D66C1"/>
    <w:rsid w:val="004D6A4E"/>
    <w:rsid w:val="004D6D80"/>
    <w:rsid w:val="004D7883"/>
    <w:rsid w:val="004D7A86"/>
    <w:rsid w:val="004D7B92"/>
    <w:rsid w:val="004D7E70"/>
    <w:rsid w:val="004E03C5"/>
    <w:rsid w:val="004E05A3"/>
    <w:rsid w:val="004E0AAF"/>
    <w:rsid w:val="004E144C"/>
    <w:rsid w:val="004E1A7A"/>
    <w:rsid w:val="004E2E07"/>
    <w:rsid w:val="004E31A7"/>
    <w:rsid w:val="004E328B"/>
    <w:rsid w:val="004E371E"/>
    <w:rsid w:val="004E37AA"/>
    <w:rsid w:val="004E4896"/>
    <w:rsid w:val="004E5035"/>
    <w:rsid w:val="004E503C"/>
    <w:rsid w:val="004E52E5"/>
    <w:rsid w:val="004E55C8"/>
    <w:rsid w:val="004E5B31"/>
    <w:rsid w:val="004E5BCB"/>
    <w:rsid w:val="004E6738"/>
    <w:rsid w:val="004E702B"/>
    <w:rsid w:val="004E7506"/>
    <w:rsid w:val="004E77D7"/>
    <w:rsid w:val="004E7F3C"/>
    <w:rsid w:val="004F00BB"/>
    <w:rsid w:val="004F0465"/>
    <w:rsid w:val="004F068A"/>
    <w:rsid w:val="004F0B06"/>
    <w:rsid w:val="004F0B63"/>
    <w:rsid w:val="004F0CEA"/>
    <w:rsid w:val="004F0EAF"/>
    <w:rsid w:val="004F1E0C"/>
    <w:rsid w:val="004F2AB4"/>
    <w:rsid w:val="004F3BAE"/>
    <w:rsid w:val="004F3FC8"/>
    <w:rsid w:val="004F3FFB"/>
    <w:rsid w:val="004F4C44"/>
    <w:rsid w:val="004F534D"/>
    <w:rsid w:val="004F551E"/>
    <w:rsid w:val="004F6022"/>
    <w:rsid w:val="004F6097"/>
    <w:rsid w:val="004F6358"/>
    <w:rsid w:val="004F70CE"/>
    <w:rsid w:val="004F7ABF"/>
    <w:rsid w:val="004F7DB7"/>
    <w:rsid w:val="004F7E99"/>
    <w:rsid w:val="0050010C"/>
    <w:rsid w:val="005001A7"/>
    <w:rsid w:val="00501224"/>
    <w:rsid w:val="005014E7"/>
    <w:rsid w:val="00501615"/>
    <w:rsid w:val="0050167F"/>
    <w:rsid w:val="00501E0D"/>
    <w:rsid w:val="00501F6A"/>
    <w:rsid w:val="005021AF"/>
    <w:rsid w:val="00502AED"/>
    <w:rsid w:val="00502CF7"/>
    <w:rsid w:val="00502F48"/>
    <w:rsid w:val="00503397"/>
    <w:rsid w:val="0050366F"/>
    <w:rsid w:val="005039E6"/>
    <w:rsid w:val="00503C58"/>
    <w:rsid w:val="00506CA4"/>
    <w:rsid w:val="00506ED0"/>
    <w:rsid w:val="00507145"/>
    <w:rsid w:val="00510204"/>
    <w:rsid w:val="0051034A"/>
    <w:rsid w:val="005104EC"/>
    <w:rsid w:val="00510738"/>
    <w:rsid w:val="00510932"/>
    <w:rsid w:val="00510DC4"/>
    <w:rsid w:val="005120B9"/>
    <w:rsid w:val="00512436"/>
    <w:rsid w:val="00512AAB"/>
    <w:rsid w:val="00512BA6"/>
    <w:rsid w:val="00513352"/>
    <w:rsid w:val="005141CF"/>
    <w:rsid w:val="00514F77"/>
    <w:rsid w:val="00515272"/>
    <w:rsid w:val="00515527"/>
    <w:rsid w:val="005155C5"/>
    <w:rsid w:val="00515746"/>
    <w:rsid w:val="005160FD"/>
    <w:rsid w:val="005162B1"/>
    <w:rsid w:val="00516CBF"/>
    <w:rsid w:val="00517365"/>
    <w:rsid w:val="00517C9C"/>
    <w:rsid w:val="00517E6B"/>
    <w:rsid w:val="005205A9"/>
    <w:rsid w:val="005205F7"/>
    <w:rsid w:val="005209EB"/>
    <w:rsid w:val="00522787"/>
    <w:rsid w:val="005230FF"/>
    <w:rsid w:val="005232A6"/>
    <w:rsid w:val="00523950"/>
    <w:rsid w:val="00524CBD"/>
    <w:rsid w:val="00524CC5"/>
    <w:rsid w:val="00524DD9"/>
    <w:rsid w:val="005258F4"/>
    <w:rsid w:val="00525F68"/>
    <w:rsid w:val="00526A6F"/>
    <w:rsid w:val="00527248"/>
    <w:rsid w:val="00527D4C"/>
    <w:rsid w:val="00530209"/>
    <w:rsid w:val="00530673"/>
    <w:rsid w:val="00530D1B"/>
    <w:rsid w:val="00530FE7"/>
    <w:rsid w:val="005311D9"/>
    <w:rsid w:val="0053175E"/>
    <w:rsid w:val="005317F7"/>
    <w:rsid w:val="00531A92"/>
    <w:rsid w:val="005324D5"/>
    <w:rsid w:val="00532C08"/>
    <w:rsid w:val="00532C5F"/>
    <w:rsid w:val="0053375A"/>
    <w:rsid w:val="0053376E"/>
    <w:rsid w:val="00533F5C"/>
    <w:rsid w:val="00534262"/>
    <w:rsid w:val="00534B0F"/>
    <w:rsid w:val="00535802"/>
    <w:rsid w:val="00535C37"/>
    <w:rsid w:val="00535D9C"/>
    <w:rsid w:val="00535EA5"/>
    <w:rsid w:val="00536265"/>
    <w:rsid w:val="005363AA"/>
    <w:rsid w:val="005367F8"/>
    <w:rsid w:val="00537BA7"/>
    <w:rsid w:val="00537D1B"/>
    <w:rsid w:val="00540006"/>
    <w:rsid w:val="00540C80"/>
    <w:rsid w:val="005419AD"/>
    <w:rsid w:val="00541B3B"/>
    <w:rsid w:val="00542689"/>
    <w:rsid w:val="00542C43"/>
    <w:rsid w:val="00542D21"/>
    <w:rsid w:val="00544C5D"/>
    <w:rsid w:val="00544ED3"/>
    <w:rsid w:val="005459CE"/>
    <w:rsid w:val="005461DB"/>
    <w:rsid w:val="0054667B"/>
    <w:rsid w:val="005470B4"/>
    <w:rsid w:val="00547F48"/>
    <w:rsid w:val="00550391"/>
    <w:rsid w:val="0055052D"/>
    <w:rsid w:val="00551D44"/>
    <w:rsid w:val="00551FD8"/>
    <w:rsid w:val="00552806"/>
    <w:rsid w:val="00552898"/>
    <w:rsid w:val="005528B1"/>
    <w:rsid w:val="00552F74"/>
    <w:rsid w:val="00553F92"/>
    <w:rsid w:val="0055436F"/>
    <w:rsid w:val="005548CC"/>
    <w:rsid w:val="00554C03"/>
    <w:rsid w:val="00555273"/>
    <w:rsid w:val="005557B9"/>
    <w:rsid w:val="00555A23"/>
    <w:rsid w:val="00555A59"/>
    <w:rsid w:val="00555CF8"/>
    <w:rsid w:val="00555D71"/>
    <w:rsid w:val="00555D9E"/>
    <w:rsid w:val="0055646D"/>
    <w:rsid w:val="00556846"/>
    <w:rsid w:val="00556B9E"/>
    <w:rsid w:val="00556DE4"/>
    <w:rsid w:val="00556F6B"/>
    <w:rsid w:val="005570D4"/>
    <w:rsid w:val="00557189"/>
    <w:rsid w:val="00557A19"/>
    <w:rsid w:val="00557E3A"/>
    <w:rsid w:val="005609C2"/>
    <w:rsid w:val="0056117A"/>
    <w:rsid w:val="00561EAF"/>
    <w:rsid w:val="00561F6B"/>
    <w:rsid w:val="0056220E"/>
    <w:rsid w:val="00562CC8"/>
    <w:rsid w:val="00562F17"/>
    <w:rsid w:val="00563292"/>
    <w:rsid w:val="00563B9F"/>
    <w:rsid w:val="0056417B"/>
    <w:rsid w:val="005642AB"/>
    <w:rsid w:val="00564DB8"/>
    <w:rsid w:val="00564E0D"/>
    <w:rsid w:val="00565B8D"/>
    <w:rsid w:val="00566CF3"/>
    <w:rsid w:val="005670D4"/>
    <w:rsid w:val="005672B3"/>
    <w:rsid w:val="005674ED"/>
    <w:rsid w:val="00567BF0"/>
    <w:rsid w:val="00567D2E"/>
    <w:rsid w:val="0057023C"/>
    <w:rsid w:val="005705E9"/>
    <w:rsid w:val="005709FF"/>
    <w:rsid w:val="00570B93"/>
    <w:rsid w:val="00571C38"/>
    <w:rsid w:val="00571C9F"/>
    <w:rsid w:val="00571D6E"/>
    <w:rsid w:val="00572272"/>
    <w:rsid w:val="00572741"/>
    <w:rsid w:val="005732DB"/>
    <w:rsid w:val="00573E48"/>
    <w:rsid w:val="005740CA"/>
    <w:rsid w:val="005741F7"/>
    <w:rsid w:val="00574DEC"/>
    <w:rsid w:val="00575548"/>
    <w:rsid w:val="00575CE2"/>
    <w:rsid w:val="00576252"/>
    <w:rsid w:val="0057657D"/>
    <w:rsid w:val="00577F8D"/>
    <w:rsid w:val="00580C9B"/>
    <w:rsid w:val="00581006"/>
    <w:rsid w:val="0058156D"/>
    <w:rsid w:val="00581861"/>
    <w:rsid w:val="00581D01"/>
    <w:rsid w:val="00581FA7"/>
    <w:rsid w:val="005821B9"/>
    <w:rsid w:val="00582C96"/>
    <w:rsid w:val="00582F60"/>
    <w:rsid w:val="00583149"/>
    <w:rsid w:val="005832DC"/>
    <w:rsid w:val="005833DA"/>
    <w:rsid w:val="00583669"/>
    <w:rsid w:val="005838B9"/>
    <w:rsid w:val="0058402A"/>
    <w:rsid w:val="00585C9E"/>
    <w:rsid w:val="00585D84"/>
    <w:rsid w:val="00586568"/>
    <w:rsid w:val="005875C1"/>
    <w:rsid w:val="0058782B"/>
    <w:rsid w:val="00587B9F"/>
    <w:rsid w:val="0059010B"/>
    <w:rsid w:val="005917A6"/>
    <w:rsid w:val="00592235"/>
    <w:rsid w:val="00592400"/>
    <w:rsid w:val="00592557"/>
    <w:rsid w:val="005936C4"/>
    <w:rsid w:val="00593BC5"/>
    <w:rsid w:val="00593FFA"/>
    <w:rsid w:val="0059443C"/>
    <w:rsid w:val="00594DE3"/>
    <w:rsid w:val="005953D0"/>
    <w:rsid w:val="00595462"/>
    <w:rsid w:val="005954CF"/>
    <w:rsid w:val="005956A5"/>
    <w:rsid w:val="00595978"/>
    <w:rsid w:val="00595E21"/>
    <w:rsid w:val="0059684F"/>
    <w:rsid w:val="00596A2A"/>
    <w:rsid w:val="00596D21"/>
    <w:rsid w:val="005973FE"/>
    <w:rsid w:val="005978F5"/>
    <w:rsid w:val="00597BF2"/>
    <w:rsid w:val="00597D03"/>
    <w:rsid w:val="00597E57"/>
    <w:rsid w:val="005A01D6"/>
    <w:rsid w:val="005A0723"/>
    <w:rsid w:val="005A0DFB"/>
    <w:rsid w:val="005A0F5C"/>
    <w:rsid w:val="005A16EB"/>
    <w:rsid w:val="005A1863"/>
    <w:rsid w:val="005A1E54"/>
    <w:rsid w:val="005A2AE2"/>
    <w:rsid w:val="005A2E98"/>
    <w:rsid w:val="005A2FB1"/>
    <w:rsid w:val="005A3445"/>
    <w:rsid w:val="005A3756"/>
    <w:rsid w:val="005A42E2"/>
    <w:rsid w:val="005A44B5"/>
    <w:rsid w:val="005A463D"/>
    <w:rsid w:val="005A466D"/>
    <w:rsid w:val="005A4982"/>
    <w:rsid w:val="005A5681"/>
    <w:rsid w:val="005A5872"/>
    <w:rsid w:val="005A5F5D"/>
    <w:rsid w:val="005A6407"/>
    <w:rsid w:val="005A6A8E"/>
    <w:rsid w:val="005A6CE5"/>
    <w:rsid w:val="005A76BF"/>
    <w:rsid w:val="005A7E58"/>
    <w:rsid w:val="005B0012"/>
    <w:rsid w:val="005B00FA"/>
    <w:rsid w:val="005B0142"/>
    <w:rsid w:val="005B05F8"/>
    <w:rsid w:val="005B1A9A"/>
    <w:rsid w:val="005B2608"/>
    <w:rsid w:val="005B2A3A"/>
    <w:rsid w:val="005B2BF6"/>
    <w:rsid w:val="005B2D44"/>
    <w:rsid w:val="005B34AA"/>
    <w:rsid w:val="005B3887"/>
    <w:rsid w:val="005B4081"/>
    <w:rsid w:val="005B4534"/>
    <w:rsid w:val="005B4621"/>
    <w:rsid w:val="005B48DD"/>
    <w:rsid w:val="005B4DF0"/>
    <w:rsid w:val="005B55A5"/>
    <w:rsid w:val="005B56EC"/>
    <w:rsid w:val="005B5C76"/>
    <w:rsid w:val="005B6537"/>
    <w:rsid w:val="005B682C"/>
    <w:rsid w:val="005B705F"/>
    <w:rsid w:val="005B746F"/>
    <w:rsid w:val="005B7B14"/>
    <w:rsid w:val="005B7CE8"/>
    <w:rsid w:val="005C0691"/>
    <w:rsid w:val="005C08DA"/>
    <w:rsid w:val="005C0B9B"/>
    <w:rsid w:val="005C109D"/>
    <w:rsid w:val="005C11FE"/>
    <w:rsid w:val="005C1BCA"/>
    <w:rsid w:val="005C2CFD"/>
    <w:rsid w:val="005C30C0"/>
    <w:rsid w:val="005C345D"/>
    <w:rsid w:val="005C3617"/>
    <w:rsid w:val="005C3CC8"/>
    <w:rsid w:val="005C42FE"/>
    <w:rsid w:val="005C515F"/>
    <w:rsid w:val="005C5369"/>
    <w:rsid w:val="005C53CF"/>
    <w:rsid w:val="005C5DA8"/>
    <w:rsid w:val="005C5F11"/>
    <w:rsid w:val="005C663D"/>
    <w:rsid w:val="005C6B34"/>
    <w:rsid w:val="005C721D"/>
    <w:rsid w:val="005C7855"/>
    <w:rsid w:val="005C7999"/>
    <w:rsid w:val="005D00FF"/>
    <w:rsid w:val="005D029D"/>
    <w:rsid w:val="005D2918"/>
    <w:rsid w:val="005D3E95"/>
    <w:rsid w:val="005D54A7"/>
    <w:rsid w:val="005D59A5"/>
    <w:rsid w:val="005D5C38"/>
    <w:rsid w:val="005D6426"/>
    <w:rsid w:val="005D70B4"/>
    <w:rsid w:val="005D7903"/>
    <w:rsid w:val="005E0422"/>
    <w:rsid w:val="005E10F7"/>
    <w:rsid w:val="005E19EA"/>
    <w:rsid w:val="005E20D9"/>
    <w:rsid w:val="005E2287"/>
    <w:rsid w:val="005E22DE"/>
    <w:rsid w:val="005E3EA1"/>
    <w:rsid w:val="005E437F"/>
    <w:rsid w:val="005E45AD"/>
    <w:rsid w:val="005E4679"/>
    <w:rsid w:val="005E4E01"/>
    <w:rsid w:val="005E5539"/>
    <w:rsid w:val="005E57E2"/>
    <w:rsid w:val="005E58B5"/>
    <w:rsid w:val="005E5F3F"/>
    <w:rsid w:val="005E6ABA"/>
    <w:rsid w:val="005E6D34"/>
    <w:rsid w:val="005E7C05"/>
    <w:rsid w:val="005F10B4"/>
    <w:rsid w:val="005F1293"/>
    <w:rsid w:val="005F1A08"/>
    <w:rsid w:val="005F1A12"/>
    <w:rsid w:val="005F1D1D"/>
    <w:rsid w:val="005F2112"/>
    <w:rsid w:val="005F279F"/>
    <w:rsid w:val="005F2D13"/>
    <w:rsid w:val="005F4051"/>
    <w:rsid w:val="005F465E"/>
    <w:rsid w:val="005F4686"/>
    <w:rsid w:val="005F48A1"/>
    <w:rsid w:val="005F5349"/>
    <w:rsid w:val="005F5594"/>
    <w:rsid w:val="005F5DCD"/>
    <w:rsid w:val="005F60BD"/>
    <w:rsid w:val="005F626A"/>
    <w:rsid w:val="005F71EF"/>
    <w:rsid w:val="005F798B"/>
    <w:rsid w:val="005F7A1B"/>
    <w:rsid w:val="00600130"/>
    <w:rsid w:val="00600334"/>
    <w:rsid w:val="006007A8"/>
    <w:rsid w:val="00601890"/>
    <w:rsid w:val="00601B30"/>
    <w:rsid w:val="00601E15"/>
    <w:rsid w:val="006023A0"/>
    <w:rsid w:val="00602A80"/>
    <w:rsid w:val="00602E4B"/>
    <w:rsid w:val="006030C9"/>
    <w:rsid w:val="0060321E"/>
    <w:rsid w:val="00603BAE"/>
    <w:rsid w:val="006053E8"/>
    <w:rsid w:val="0060577E"/>
    <w:rsid w:val="00606083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14D8"/>
    <w:rsid w:val="00612A3A"/>
    <w:rsid w:val="00612AD1"/>
    <w:rsid w:val="00612E64"/>
    <w:rsid w:val="00613E61"/>
    <w:rsid w:val="0061423D"/>
    <w:rsid w:val="0061475A"/>
    <w:rsid w:val="00614F97"/>
    <w:rsid w:val="00615086"/>
    <w:rsid w:val="00615B07"/>
    <w:rsid w:val="00615CA2"/>
    <w:rsid w:val="00615F81"/>
    <w:rsid w:val="0061622C"/>
    <w:rsid w:val="006163E7"/>
    <w:rsid w:val="00617E4E"/>
    <w:rsid w:val="00617F72"/>
    <w:rsid w:val="00620142"/>
    <w:rsid w:val="00621607"/>
    <w:rsid w:val="00621D9C"/>
    <w:rsid w:val="00622067"/>
    <w:rsid w:val="00623391"/>
    <w:rsid w:val="006237BC"/>
    <w:rsid w:val="00623B6F"/>
    <w:rsid w:val="00624484"/>
    <w:rsid w:val="00625469"/>
    <w:rsid w:val="00626116"/>
    <w:rsid w:val="0062623B"/>
    <w:rsid w:val="00626647"/>
    <w:rsid w:val="006269BC"/>
    <w:rsid w:val="00627BD0"/>
    <w:rsid w:val="00630020"/>
    <w:rsid w:val="00630154"/>
    <w:rsid w:val="00630460"/>
    <w:rsid w:val="006310E2"/>
    <w:rsid w:val="006312DE"/>
    <w:rsid w:val="006313CA"/>
    <w:rsid w:val="00631434"/>
    <w:rsid w:val="006324AB"/>
    <w:rsid w:val="0063257C"/>
    <w:rsid w:val="00633090"/>
    <w:rsid w:val="00633111"/>
    <w:rsid w:val="00633395"/>
    <w:rsid w:val="0063393D"/>
    <w:rsid w:val="00633A41"/>
    <w:rsid w:val="00633E48"/>
    <w:rsid w:val="00634361"/>
    <w:rsid w:val="00635131"/>
    <w:rsid w:val="006356CD"/>
    <w:rsid w:val="006363D3"/>
    <w:rsid w:val="00636747"/>
    <w:rsid w:val="00636863"/>
    <w:rsid w:val="00637CE8"/>
    <w:rsid w:val="00637F51"/>
    <w:rsid w:val="00637FD5"/>
    <w:rsid w:val="00640025"/>
    <w:rsid w:val="006401C7"/>
    <w:rsid w:val="00641192"/>
    <w:rsid w:val="00642353"/>
    <w:rsid w:val="006425F7"/>
    <w:rsid w:val="00642A1B"/>
    <w:rsid w:val="0064334A"/>
    <w:rsid w:val="006436C0"/>
    <w:rsid w:val="00643925"/>
    <w:rsid w:val="00643A17"/>
    <w:rsid w:val="00643B4A"/>
    <w:rsid w:val="00644115"/>
    <w:rsid w:val="006445F0"/>
    <w:rsid w:val="00644A66"/>
    <w:rsid w:val="00645257"/>
    <w:rsid w:val="00645A85"/>
    <w:rsid w:val="00645CC9"/>
    <w:rsid w:val="00646B70"/>
    <w:rsid w:val="00646F23"/>
    <w:rsid w:val="00647987"/>
    <w:rsid w:val="00650934"/>
    <w:rsid w:val="006509FA"/>
    <w:rsid w:val="00650A06"/>
    <w:rsid w:val="00650DCB"/>
    <w:rsid w:val="00651748"/>
    <w:rsid w:val="00651B5D"/>
    <w:rsid w:val="00651CE5"/>
    <w:rsid w:val="00652324"/>
    <w:rsid w:val="00652558"/>
    <w:rsid w:val="00652586"/>
    <w:rsid w:val="006529A9"/>
    <w:rsid w:val="00652F06"/>
    <w:rsid w:val="00654A1A"/>
    <w:rsid w:val="006550B4"/>
    <w:rsid w:val="006551FD"/>
    <w:rsid w:val="006553F6"/>
    <w:rsid w:val="006564E9"/>
    <w:rsid w:val="006568D0"/>
    <w:rsid w:val="006569BE"/>
    <w:rsid w:val="00656B25"/>
    <w:rsid w:val="00656C7F"/>
    <w:rsid w:val="006572E8"/>
    <w:rsid w:val="006574A8"/>
    <w:rsid w:val="00657F4E"/>
    <w:rsid w:val="0066000C"/>
    <w:rsid w:val="00660A5A"/>
    <w:rsid w:val="00660D7C"/>
    <w:rsid w:val="00660EC8"/>
    <w:rsid w:val="00661121"/>
    <w:rsid w:val="00661902"/>
    <w:rsid w:val="00661A15"/>
    <w:rsid w:val="006626E7"/>
    <w:rsid w:val="00662868"/>
    <w:rsid w:val="006639C3"/>
    <w:rsid w:val="00664D94"/>
    <w:rsid w:val="0066507C"/>
    <w:rsid w:val="0066518D"/>
    <w:rsid w:val="00665214"/>
    <w:rsid w:val="006652E5"/>
    <w:rsid w:val="00665316"/>
    <w:rsid w:val="0066542E"/>
    <w:rsid w:val="00665927"/>
    <w:rsid w:val="0066620E"/>
    <w:rsid w:val="00666674"/>
    <w:rsid w:val="00666A1E"/>
    <w:rsid w:val="0066739E"/>
    <w:rsid w:val="00667B19"/>
    <w:rsid w:val="00670A48"/>
    <w:rsid w:val="00670AF4"/>
    <w:rsid w:val="00671795"/>
    <w:rsid w:val="006717E2"/>
    <w:rsid w:val="006719D3"/>
    <w:rsid w:val="0067208B"/>
    <w:rsid w:val="006727A8"/>
    <w:rsid w:val="00672E25"/>
    <w:rsid w:val="00673C39"/>
    <w:rsid w:val="00674074"/>
    <w:rsid w:val="006744D5"/>
    <w:rsid w:val="0067461E"/>
    <w:rsid w:val="00674733"/>
    <w:rsid w:val="0067559B"/>
    <w:rsid w:val="00675EF4"/>
    <w:rsid w:val="0067606C"/>
    <w:rsid w:val="006762E0"/>
    <w:rsid w:val="006767A3"/>
    <w:rsid w:val="00677A3D"/>
    <w:rsid w:val="00677FBE"/>
    <w:rsid w:val="00680321"/>
    <w:rsid w:val="00680821"/>
    <w:rsid w:val="00680931"/>
    <w:rsid w:val="00680C83"/>
    <w:rsid w:val="006813A0"/>
    <w:rsid w:val="00681A04"/>
    <w:rsid w:val="00682497"/>
    <w:rsid w:val="00682C37"/>
    <w:rsid w:val="00683CDE"/>
    <w:rsid w:val="00684C9E"/>
    <w:rsid w:val="00684D99"/>
    <w:rsid w:val="0068624B"/>
    <w:rsid w:val="006862E0"/>
    <w:rsid w:val="00686451"/>
    <w:rsid w:val="00686931"/>
    <w:rsid w:val="00686C15"/>
    <w:rsid w:val="00686CC8"/>
    <w:rsid w:val="00686D47"/>
    <w:rsid w:val="00686EFD"/>
    <w:rsid w:val="0068750F"/>
    <w:rsid w:val="00687956"/>
    <w:rsid w:val="00687BCA"/>
    <w:rsid w:val="00687D56"/>
    <w:rsid w:val="0069068C"/>
    <w:rsid w:val="0069077C"/>
    <w:rsid w:val="00690B09"/>
    <w:rsid w:val="00692AD3"/>
    <w:rsid w:val="006937A2"/>
    <w:rsid w:val="006958D6"/>
    <w:rsid w:val="00695DD8"/>
    <w:rsid w:val="0069665A"/>
    <w:rsid w:val="006973EC"/>
    <w:rsid w:val="00697F79"/>
    <w:rsid w:val="006A099A"/>
    <w:rsid w:val="006A099D"/>
    <w:rsid w:val="006A1FA7"/>
    <w:rsid w:val="006A2234"/>
    <w:rsid w:val="006A343D"/>
    <w:rsid w:val="006A357D"/>
    <w:rsid w:val="006A3D43"/>
    <w:rsid w:val="006A489F"/>
    <w:rsid w:val="006A4B68"/>
    <w:rsid w:val="006A4DF0"/>
    <w:rsid w:val="006A5C36"/>
    <w:rsid w:val="006A67C3"/>
    <w:rsid w:val="006A7789"/>
    <w:rsid w:val="006A7C30"/>
    <w:rsid w:val="006A7C40"/>
    <w:rsid w:val="006A7D21"/>
    <w:rsid w:val="006B0194"/>
    <w:rsid w:val="006B04E0"/>
    <w:rsid w:val="006B0596"/>
    <w:rsid w:val="006B0DE9"/>
    <w:rsid w:val="006B0F49"/>
    <w:rsid w:val="006B11DD"/>
    <w:rsid w:val="006B11F3"/>
    <w:rsid w:val="006B2F37"/>
    <w:rsid w:val="006B373E"/>
    <w:rsid w:val="006B389B"/>
    <w:rsid w:val="006B4D31"/>
    <w:rsid w:val="006B5104"/>
    <w:rsid w:val="006B52D3"/>
    <w:rsid w:val="006B5744"/>
    <w:rsid w:val="006B5CB3"/>
    <w:rsid w:val="006B6178"/>
    <w:rsid w:val="006B66DD"/>
    <w:rsid w:val="006B6705"/>
    <w:rsid w:val="006B7877"/>
    <w:rsid w:val="006C0256"/>
    <w:rsid w:val="006C059E"/>
    <w:rsid w:val="006C1348"/>
    <w:rsid w:val="006C1B6E"/>
    <w:rsid w:val="006C1C39"/>
    <w:rsid w:val="006C1E2E"/>
    <w:rsid w:val="006C2F31"/>
    <w:rsid w:val="006C3397"/>
    <w:rsid w:val="006C3DC8"/>
    <w:rsid w:val="006C4209"/>
    <w:rsid w:val="006C42AA"/>
    <w:rsid w:val="006C5441"/>
    <w:rsid w:val="006C566C"/>
    <w:rsid w:val="006C5918"/>
    <w:rsid w:val="006C5B80"/>
    <w:rsid w:val="006C65BA"/>
    <w:rsid w:val="006C72E9"/>
    <w:rsid w:val="006C7EBE"/>
    <w:rsid w:val="006D02B8"/>
    <w:rsid w:val="006D05D6"/>
    <w:rsid w:val="006D0B78"/>
    <w:rsid w:val="006D0C8D"/>
    <w:rsid w:val="006D0E38"/>
    <w:rsid w:val="006D1576"/>
    <w:rsid w:val="006D20DC"/>
    <w:rsid w:val="006D2BAF"/>
    <w:rsid w:val="006D2D66"/>
    <w:rsid w:val="006D3BBC"/>
    <w:rsid w:val="006D4D5E"/>
    <w:rsid w:val="006D4D66"/>
    <w:rsid w:val="006D4D97"/>
    <w:rsid w:val="006D4E6F"/>
    <w:rsid w:val="006D50C9"/>
    <w:rsid w:val="006D51EB"/>
    <w:rsid w:val="006D5586"/>
    <w:rsid w:val="006D5625"/>
    <w:rsid w:val="006D6AD4"/>
    <w:rsid w:val="006D6C52"/>
    <w:rsid w:val="006D7511"/>
    <w:rsid w:val="006D79B8"/>
    <w:rsid w:val="006D7A45"/>
    <w:rsid w:val="006D7D4B"/>
    <w:rsid w:val="006E03BD"/>
    <w:rsid w:val="006E0B59"/>
    <w:rsid w:val="006E1697"/>
    <w:rsid w:val="006E177B"/>
    <w:rsid w:val="006E1A98"/>
    <w:rsid w:val="006E2225"/>
    <w:rsid w:val="006E261E"/>
    <w:rsid w:val="006E2976"/>
    <w:rsid w:val="006E4293"/>
    <w:rsid w:val="006E486E"/>
    <w:rsid w:val="006E4C18"/>
    <w:rsid w:val="006E506A"/>
    <w:rsid w:val="006E52BA"/>
    <w:rsid w:val="006E5923"/>
    <w:rsid w:val="006E5999"/>
    <w:rsid w:val="006E6B60"/>
    <w:rsid w:val="006E6D6F"/>
    <w:rsid w:val="006E6DB5"/>
    <w:rsid w:val="006E6DF3"/>
    <w:rsid w:val="006E7009"/>
    <w:rsid w:val="006E72A8"/>
    <w:rsid w:val="006E731E"/>
    <w:rsid w:val="006E7408"/>
    <w:rsid w:val="006E7951"/>
    <w:rsid w:val="006E7C9A"/>
    <w:rsid w:val="006E7DCE"/>
    <w:rsid w:val="006F04A5"/>
    <w:rsid w:val="006F0AAC"/>
    <w:rsid w:val="006F0AFE"/>
    <w:rsid w:val="006F112C"/>
    <w:rsid w:val="006F13C7"/>
    <w:rsid w:val="006F1C1F"/>
    <w:rsid w:val="006F29D8"/>
    <w:rsid w:val="006F2A60"/>
    <w:rsid w:val="006F2B21"/>
    <w:rsid w:val="006F2F1E"/>
    <w:rsid w:val="006F3783"/>
    <w:rsid w:val="006F3E90"/>
    <w:rsid w:val="006F47D2"/>
    <w:rsid w:val="006F4BFB"/>
    <w:rsid w:val="006F4C70"/>
    <w:rsid w:val="006F4D59"/>
    <w:rsid w:val="006F52B7"/>
    <w:rsid w:val="006F5D1F"/>
    <w:rsid w:val="006F60D3"/>
    <w:rsid w:val="006F6119"/>
    <w:rsid w:val="006F636E"/>
    <w:rsid w:val="006F68C9"/>
    <w:rsid w:val="006F6A7E"/>
    <w:rsid w:val="006F73E2"/>
    <w:rsid w:val="006F7963"/>
    <w:rsid w:val="006F7D22"/>
    <w:rsid w:val="00700286"/>
    <w:rsid w:val="00700C76"/>
    <w:rsid w:val="00701315"/>
    <w:rsid w:val="00701AF6"/>
    <w:rsid w:val="00701B7F"/>
    <w:rsid w:val="007021A9"/>
    <w:rsid w:val="0070276D"/>
    <w:rsid w:val="00702DD1"/>
    <w:rsid w:val="00702FA7"/>
    <w:rsid w:val="00703701"/>
    <w:rsid w:val="00703F13"/>
    <w:rsid w:val="0070413A"/>
    <w:rsid w:val="00704CDB"/>
    <w:rsid w:val="00704F40"/>
    <w:rsid w:val="00705631"/>
    <w:rsid w:val="00705C97"/>
    <w:rsid w:val="00705D9B"/>
    <w:rsid w:val="00705DFC"/>
    <w:rsid w:val="0070610C"/>
    <w:rsid w:val="007063EE"/>
    <w:rsid w:val="00706492"/>
    <w:rsid w:val="00706AC2"/>
    <w:rsid w:val="00706BFC"/>
    <w:rsid w:val="00706F60"/>
    <w:rsid w:val="00706FA0"/>
    <w:rsid w:val="00706FE4"/>
    <w:rsid w:val="00707448"/>
    <w:rsid w:val="0070777C"/>
    <w:rsid w:val="0070789B"/>
    <w:rsid w:val="00707A03"/>
    <w:rsid w:val="00710F2B"/>
    <w:rsid w:val="0071115F"/>
    <w:rsid w:val="007114AB"/>
    <w:rsid w:val="0071202D"/>
    <w:rsid w:val="00713083"/>
    <w:rsid w:val="0071335B"/>
    <w:rsid w:val="00713E85"/>
    <w:rsid w:val="007142B7"/>
    <w:rsid w:val="007149EB"/>
    <w:rsid w:val="00714D8E"/>
    <w:rsid w:val="007154B8"/>
    <w:rsid w:val="00715CD0"/>
    <w:rsid w:val="0071671A"/>
    <w:rsid w:val="0071708B"/>
    <w:rsid w:val="007177F1"/>
    <w:rsid w:val="00717AAC"/>
    <w:rsid w:val="00720DC3"/>
    <w:rsid w:val="00720FAD"/>
    <w:rsid w:val="0072168B"/>
    <w:rsid w:val="0072170A"/>
    <w:rsid w:val="00721EE2"/>
    <w:rsid w:val="00722215"/>
    <w:rsid w:val="00722458"/>
    <w:rsid w:val="00722842"/>
    <w:rsid w:val="00722B6D"/>
    <w:rsid w:val="00722BC7"/>
    <w:rsid w:val="00722D13"/>
    <w:rsid w:val="0072391F"/>
    <w:rsid w:val="00724126"/>
    <w:rsid w:val="0072415A"/>
    <w:rsid w:val="007241AA"/>
    <w:rsid w:val="00724C29"/>
    <w:rsid w:val="00724CE6"/>
    <w:rsid w:val="00724EF0"/>
    <w:rsid w:val="00725B1B"/>
    <w:rsid w:val="00725C2D"/>
    <w:rsid w:val="00726A26"/>
    <w:rsid w:val="00727372"/>
    <w:rsid w:val="00727746"/>
    <w:rsid w:val="00727942"/>
    <w:rsid w:val="00727E24"/>
    <w:rsid w:val="00727F08"/>
    <w:rsid w:val="007305C6"/>
    <w:rsid w:val="007306DD"/>
    <w:rsid w:val="00730B1A"/>
    <w:rsid w:val="007322A6"/>
    <w:rsid w:val="00732C4B"/>
    <w:rsid w:val="00732C7D"/>
    <w:rsid w:val="0073453B"/>
    <w:rsid w:val="00734894"/>
    <w:rsid w:val="00734E95"/>
    <w:rsid w:val="007350B9"/>
    <w:rsid w:val="00735518"/>
    <w:rsid w:val="00735648"/>
    <w:rsid w:val="00736213"/>
    <w:rsid w:val="007368FD"/>
    <w:rsid w:val="00736F81"/>
    <w:rsid w:val="00737811"/>
    <w:rsid w:val="00737833"/>
    <w:rsid w:val="00737A13"/>
    <w:rsid w:val="007406E1"/>
    <w:rsid w:val="007420E1"/>
    <w:rsid w:val="00743DEA"/>
    <w:rsid w:val="0074432B"/>
    <w:rsid w:val="0074452B"/>
    <w:rsid w:val="00744909"/>
    <w:rsid w:val="0074558B"/>
    <w:rsid w:val="00746266"/>
    <w:rsid w:val="00746312"/>
    <w:rsid w:val="007466B2"/>
    <w:rsid w:val="00746BA7"/>
    <w:rsid w:val="00747095"/>
    <w:rsid w:val="00747A35"/>
    <w:rsid w:val="00747B89"/>
    <w:rsid w:val="00747EB1"/>
    <w:rsid w:val="0075192B"/>
    <w:rsid w:val="00752190"/>
    <w:rsid w:val="00752395"/>
    <w:rsid w:val="00752B84"/>
    <w:rsid w:val="00752E28"/>
    <w:rsid w:val="00754658"/>
    <w:rsid w:val="00754D1E"/>
    <w:rsid w:val="00754D29"/>
    <w:rsid w:val="007557A7"/>
    <w:rsid w:val="0075597C"/>
    <w:rsid w:val="00755A76"/>
    <w:rsid w:val="007568DB"/>
    <w:rsid w:val="007569FC"/>
    <w:rsid w:val="00756BDD"/>
    <w:rsid w:val="0075723C"/>
    <w:rsid w:val="007608B5"/>
    <w:rsid w:val="00760A02"/>
    <w:rsid w:val="00761583"/>
    <w:rsid w:val="007616C4"/>
    <w:rsid w:val="00762A6E"/>
    <w:rsid w:val="00763311"/>
    <w:rsid w:val="00764429"/>
    <w:rsid w:val="007649BD"/>
    <w:rsid w:val="00764BB2"/>
    <w:rsid w:val="00764BB3"/>
    <w:rsid w:val="00764EFD"/>
    <w:rsid w:val="00765014"/>
    <w:rsid w:val="00765105"/>
    <w:rsid w:val="0076539E"/>
    <w:rsid w:val="00765E6A"/>
    <w:rsid w:val="007668DB"/>
    <w:rsid w:val="007670ED"/>
    <w:rsid w:val="0076798D"/>
    <w:rsid w:val="0077022F"/>
    <w:rsid w:val="007709A4"/>
    <w:rsid w:val="00770C4C"/>
    <w:rsid w:val="00770D51"/>
    <w:rsid w:val="00771012"/>
    <w:rsid w:val="00771753"/>
    <w:rsid w:val="00771774"/>
    <w:rsid w:val="00771F1E"/>
    <w:rsid w:val="00772B34"/>
    <w:rsid w:val="00772B86"/>
    <w:rsid w:val="00772CFA"/>
    <w:rsid w:val="00773234"/>
    <w:rsid w:val="00773555"/>
    <w:rsid w:val="00775177"/>
    <w:rsid w:val="007754A3"/>
    <w:rsid w:val="00775691"/>
    <w:rsid w:val="00775A21"/>
    <w:rsid w:val="00775BA2"/>
    <w:rsid w:val="00775FA5"/>
    <w:rsid w:val="0077606B"/>
    <w:rsid w:val="007766D0"/>
    <w:rsid w:val="007770F4"/>
    <w:rsid w:val="00777E50"/>
    <w:rsid w:val="007806A3"/>
    <w:rsid w:val="00781CB9"/>
    <w:rsid w:val="00782136"/>
    <w:rsid w:val="00782D64"/>
    <w:rsid w:val="00782D98"/>
    <w:rsid w:val="00782ED6"/>
    <w:rsid w:val="00782F5F"/>
    <w:rsid w:val="00783346"/>
    <w:rsid w:val="00783523"/>
    <w:rsid w:val="007837A3"/>
    <w:rsid w:val="007847F9"/>
    <w:rsid w:val="00784918"/>
    <w:rsid w:val="0078498A"/>
    <w:rsid w:val="00786423"/>
    <w:rsid w:val="0078648E"/>
    <w:rsid w:val="00786D59"/>
    <w:rsid w:val="0078711F"/>
    <w:rsid w:val="0078712D"/>
    <w:rsid w:val="007871C8"/>
    <w:rsid w:val="00787B03"/>
    <w:rsid w:val="00787C76"/>
    <w:rsid w:val="00787CC1"/>
    <w:rsid w:val="007903E3"/>
    <w:rsid w:val="00790BC6"/>
    <w:rsid w:val="0079104C"/>
    <w:rsid w:val="007917F2"/>
    <w:rsid w:val="00791B5E"/>
    <w:rsid w:val="00791B66"/>
    <w:rsid w:val="00792019"/>
    <w:rsid w:val="00792208"/>
    <w:rsid w:val="00792D13"/>
    <w:rsid w:val="00792D94"/>
    <w:rsid w:val="00793AE1"/>
    <w:rsid w:val="00793E42"/>
    <w:rsid w:val="007940CE"/>
    <w:rsid w:val="00794878"/>
    <w:rsid w:val="007949A5"/>
    <w:rsid w:val="00794F61"/>
    <w:rsid w:val="00795A56"/>
    <w:rsid w:val="00797E8E"/>
    <w:rsid w:val="007A00AA"/>
    <w:rsid w:val="007A01AB"/>
    <w:rsid w:val="007A07DD"/>
    <w:rsid w:val="007A0832"/>
    <w:rsid w:val="007A16F7"/>
    <w:rsid w:val="007A1996"/>
    <w:rsid w:val="007A34C7"/>
    <w:rsid w:val="007A376C"/>
    <w:rsid w:val="007A47B3"/>
    <w:rsid w:val="007A4DE6"/>
    <w:rsid w:val="007A4F1C"/>
    <w:rsid w:val="007A570A"/>
    <w:rsid w:val="007A653E"/>
    <w:rsid w:val="007A71D9"/>
    <w:rsid w:val="007A7587"/>
    <w:rsid w:val="007A7C83"/>
    <w:rsid w:val="007A7DE2"/>
    <w:rsid w:val="007A7E38"/>
    <w:rsid w:val="007B0324"/>
    <w:rsid w:val="007B03A5"/>
    <w:rsid w:val="007B06D3"/>
    <w:rsid w:val="007B0976"/>
    <w:rsid w:val="007B0A4F"/>
    <w:rsid w:val="007B0B0F"/>
    <w:rsid w:val="007B129D"/>
    <w:rsid w:val="007B1AFB"/>
    <w:rsid w:val="007B23A7"/>
    <w:rsid w:val="007B27BE"/>
    <w:rsid w:val="007B2910"/>
    <w:rsid w:val="007B2968"/>
    <w:rsid w:val="007B3EAE"/>
    <w:rsid w:val="007B4494"/>
    <w:rsid w:val="007B44D3"/>
    <w:rsid w:val="007B5061"/>
    <w:rsid w:val="007B5441"/>
    <w:rsid w:val="007B5593"/>
    <w:rsid w:val="007B5767"/>
    <w:rsid w:val="007B611C"/>
    <w:rsid w:val="007B6259"/>
    <w:rsid w:val="007B677A"/>
    <w:rsid w:val="007B6C6A"/>
    <w:rsid w:val="007B725B"/>
    <w:rsid w:val="007B73CF"/>
    <w:rsid w:val="007B752A"/>
    <w:rsid w:val="007B7A5D"/>
    <w:rsid w:val="007C00C9"/>
    <w:rsid w:val="007C0AF9"/>
    <w:rsid w:val="007C0EEE"/>
    <w:rsid w:val="007C1ACF"/>
    <w:rsid w:val="007C1D57"/>
    <w:rsid w:val="007C2413"/>
    <w:rsid w:val="007C25A7"/>
    <w:rsid w:val="007C2668"/>
    <w:rsid w:val="007C30F7"/>
    <w:rsid w:val="007C32A2"/>
    <w:rsid w:val="007C3A29"/>
    <w:rsid w:val="007C3EE5"/>
    <w:rsid w:val="007C4F58"/>
    <w:rsid w:val="007C51D7"/>
    <w:rsid w:val="007C548C"/>
    <w:rsid w:val="007C5E4B"/>
    <w:rsid w:val="007C65F5"/>
    <w:rsid w:val="007C6F4D"/>
    <w:rsid w:val="007C7475"/>
    <w:rsid w:val="007C7979"/>
    <w:rsid w:val="007D065D"/>
    <w:rsid w:val="007D0F6F"/>
    <w:rsid w:val="007D1B5E"/>
    <w:rsid w:val="007D1F0F"/>
    <w:rsid w:val="007D2720"/>
    <w:rsid w:val="007D2A7A"/>
    <w:rsid w:val="007D2BA9"/>
    <w:rsid w:val="007D35E9"/>
    <w:rsid w:val="007D369E"/>
    <w:rsid w:val="007D387C"/>
    <w:rsid w:val="007D455E"/>
    <w:rsid w:val="007D520E"/>
    <w:rsid w:val="007D53D2"/>
    <w:rsid w:val="007D546D"/>
    <w:rsid w:val="007D5E4E"/>
    <w:rsid w:val="007D61B9"/>
    <w:rsid w:val="007D6754"/>
    <w:rsid w:val="007D67EB"/>
    <w:rsid w:val="007D71A6"/>
    <w:rsid w:val="007D7561"/>
    <w:rsid w:val="007D7642"/>
    <w:rsid w:val="007E0058"/>
    <w:rsid w:val="007E08B2"/>
    <w:rsid w:val="007E093F"/>
    <w:rsid w:val="007E0F16"/>
    <w:rsid w:val="007E0FCC"/>
    <w:rsid w:val="007E17D5"/>
    <w:rsid w:val="007E188F"/>
    <w:rsid w:val="007E1A98"/>
    <w:rsid w:val="007E1B11"/>
    <w:rsid w:val="007E2A5C"/>
    <w:rsid w:val="007E2CC5"/>
    <w:rsid w:val="007E2D81"/>
    <w:rsid w:val="007E3710"/>
    <w:rsid w:val="007E3CAE"/>
    <w:rsid w:val="007E3CF6"/>
    <w:rsid w:val="007E3FC1"/>
    <w:rsid w:val="007E3FDD"/>
    <w:rsid w:val="007E4D40"/>
    <w:rsid w:val="007E5675"/>
    <w:rsid w:val="007E5E48"/>
    <w:rsid w:val="007E65F1"/>
    <w:rsid w:val="007E6B64"/>
    <w:rsid w:val="007E77DB"/>
    <w:rsid w:val="007E7884"/>
    <w:rsid w:val="007E79C0"/>
    <w:rsid w:val="007E7B0B"/>
    <w:rsid w:val="007F047B"/>
    <w:rsid w:val="007F04A9"/>
    <w:rsid w:val="007F0777"/>
    <w:rsid w:val="007F0D7F"/>
    <w:rsid w:val="007F1B6C"/>
    <w:rsid w:val="007F1EBA"/>
    <w:rsid w:val="007F2927"/>
    <w:rsid w:val="007F3BB5"/>
    <w:rsid w:val="007F3BDB"/>
    <w:rsid w:val="007F4BF4"/>
    <w:rsid w:val="007F4E82"/>
    <w:rsid w:val="007F564E"/>
    <w:rsid w:val="007F580C"/>
    <w:rsid w:val="007F5A01"/>
    <w:rsid w:val="007F5C41"/>
    <w:rsid w:val="007F5DC8"/>
    <w:rsid w:val="007F5F9C"/>
    <w:rsid w:val="007F66CD"/>
    <w:rsid w:val="007F6E99"/>
    <w:rsid w:val="007F6E9B"/>
    <w:rsid w:val="007F6EA0"/>
    <w:rsid w:val="007F702F"/>
    <w:rsid w:val="007F7B12"/>
    <w:rsid w:val="007F7EB3"/>
    <w:rsid w:val="007F7F0A"/>
    <w:rsid w:val="008021C2"/>
    <w:rsid w:val="00802626"/>
    <w:rsid w:val="00802C60"/>
    <w:rsid w:val="00802C64"/>
    <w:rsid w:val="00802FE4"/>
    <w:rsid w:val="0080304F"/>
    <w:rsid w:val="008034EA"/>
    <w:rsid w:val="008042EC"/>
    <w:rsid w:val="00804737"/>
    <w:rsid w:val="00805530"/>
    <w:rsid w:val="008060F4"/>
    <w:rsid w:val="00806A4D"/>
    <w:rsid w:val="00806D46"/>
    <w:rsid w:val="00807275"/>
    <w:rsid w:val="00807589"/>
    <w:rsid w:val="008077DA"/>
    <w:rsid w:val="0080795D"/>
    <w:rsid w:val="00807B98"/>
    <w:rsid w:val="00810863"/>
    <w:rsid w:val="0081147B"/>
    <w:rsid w:val="00811511"/>
    <w:rsid w:val="008115CE"/>
    <w:rsid w:val="00812ACF"/>
    <w:rsid w:val="00812B09"/>
    <w:rsid w:val="0081306C"/>
    <w:rsid w:val="00813099"/>
    <w:rsid w:val="00813DBB"/>
    <w:rsid w:val="00813F12"/>
    <w:rsid w:val="00814B2D"/>
    <w:rsid w:val="00814DD2"/>
    <w:rsid w:val="00814EAC"/>
    <w:rsid w:val="008154CD"/>
    <w:rsid w:val="008156F1"/>
    <w:rsid w:val="008161D0"/>
    <w:rsid w:val="0081673C"/>
    <w:rsid w:val="00817010"/>
    <w:rsid w:val="00817EC0"/>
    <w:rsid w:val="00820550"/>
    <w:rsid w:val="00820AC5"/>
    <w:rsid w:val="0082132E"/>
    <w:rsid w:val="008217E5"/>
    <w:rsid w:val="00822C53"/>
    <w:rsid w:val="00822D7F"/>
    <w:rsid w:val="0082346A"/>
    <w:rsid w:val="00823693"/>
    <w:rsid w:val="0082399A"/>
    <w:rsid w:val="00823C84"/>
    <w:rsid w:val="00823EFB"/>
    <w:rsid w:val="00824078"/>
    <w:rsid w:val="00824EAB"/>
    <w:rsid w:val="00825B6E"/>
    <w:rsid w:val="00825EA2"/>
    <w:rsid w:val="008262F5"/>
    <w:rsid w:val="00826698"/>
    <w:rsid w:val="008271A4"/>
    <w:rsid w:val="008274E0"/>
    <w:rsid w:val="008275B5"/>
    <w:rsid w:val="00827F07"/>
    <w:rsid w:val="008304EB"/>
    <w:rsid w:val="00830DC4"/>
    <w:rsid w:val="00831167"/>
    <w:rsid w:val="00831942"/>
    <w:rsid w:val="00831A64"/>
    <w:rsid w:val="00831BF6"/>
    <w:rsid w:val="0083359A"/>
    <w:rsid w:val="008346EC"/>
    <w:rsid w:val="00834C7C"/>
    <w:rsid w:val="00834C92"/>
    <w:rsid w:val="00835738"/>
    <w:rsid w:val="008358D9"/>
    <w:rsid w:val="00835D88"/>
    <w:rsid w:val="00836A2A"/>
    <w:rsid w:val="00836CA3"/>
    <w:rsid w:val="00837A60"/>
    <w:rsid w:val="00837E80"/>
    <w:rsid w:val="00840602"/>
    <w:rsid w:val="0084094E"/>
    <w:rsid w:val="008409B9"/>
    <w:rsid w:val="00840C02"/>
    <w:rsid w:val="008419C4"/>
    <w:rsid w:val="00841A8F"/>
    <w:rsid w:val="0084273E"/>
    <w:rsid w:val="00842E55"/>
    <w:rsid w:val="00844574"/>
    <w:rsid w:val="00844990"/>
    <w:rsid w:val="00844FB2"/>
    <w:rsid w:val="008453BD"/>
    <w:rsid w:val="00845AA0"/>
    <w:rsid w:val="00846062"/>
    <w:rsid w:val="008463BE"/>
    <w:rsid w:val="00846C29"/>
    <w:rsid w:val="00850736"/>
    <w:rsid w:val="00850B97"/>
    <w:rsid w:val="008512A0"/>
    <w:rsid w:val="008514BE"/>
    <w:rsid w:val="0085179B"/>
    <w:rsid w:val="00851D63"/>
    <w:rsid w:val="00852AED"/>
    <w:rsid w:val="008537D6"/>
    <w:rsid w:val="008544F2"/>
    <w:rsid w:val="0085479B"/>
    <w:rsid w:val="0085490B"/>
    <w:rsid w:val="0085577F"/>
    <w:rsid w:val="00855C34"/>
    <w:rsid w:val="0085674B"/>
    <w:rsid w:val="008569F2"/>
    <w:rsid w:val="00857C7F"/>
    <w:rsid w:val="00857C91"/>
    <w:rsid w:val="008608DE"/>
    <w:rsid w:val="008610AB"/>
    <w:rsid w:val="008610DC"/>
    <w:rsid w:val="00861831"/>
    <w:rsid w:val="00861A02"/>
    <w:rsid w:val="00861A52"/>
    <w:rsid w:val="00862010"/>
    <w:rsid w:val="008632BE"/>
    <w:rsid w:val="0086430B"/>
    <w:rsid w:val="00864316"/>
    <w:rsid w:val="00864E80"/>
    <w:rsid w:val="0086537E"/>
    <w:rsid w:val="008653EF"/>
    <w:rsid w:val="00865CE5"/>
    <w:rsid w:val="0086634B"/>
    <w:rsid w:val="008673D4"/>
    <w:rsid w:val="008673F9"/>
    <w:rsid w:val="00867555"/>
    <w:rsid w:val="00870105"/>
    <w:rsid w:val="00870B1C"/>
    <w:rsid w:val="00871255"/>
    <w:rsid w:val="00871DB2"/>
    <w:rsid w:val="008720E2"/>
    <w:rsid w:val="008723E1"/>
    <w:rsid w:val="00872968"/>
    <w:rsid w:val="00872D7B"/>
    <w:rsid w:val="0087325F"/>
    <w:rsid w:val="00873FB5"/>
    <w:rsid w:val="00874116"/>
    <w:rsid w:val="00874440"/>
    <w:rsid w:val="008752B0"/>
    <w:rsid w:val="008756EC"/>
    <w:rsid w:val="00875C2A"/>
    <w:rsid w:val="00876354"/>
    <w:rsid w:val="008763E0"/>
    <w:rsid w:val="0087685B"/>
    <w:rsid w:val="00877810"/>
    <w:rsid w:val="00877E41"/>
    <w:rsid w:val="008802EF"/>
    <w:rsid w:val="008802FF"/>
    <w:rsid w:val="00881327"/>
    <w:rsid w:val="008814AE"/>
    <w:rsid w:val="00882B3D"/>
    <w:rsid w:val="00882FAB"/>
    <w:rsid w:val="008832E6"/>
    <w:rsid w:val="00883680"/>
    <w:rsid w:val="0088382C"/>
    <w:rsid w:val="00884234"/>
    <w:rsid w:val="00885285"/>
    <w:rsid w:val="008853A2"/>
    <w:rsid w:val="00885968"/>
    <w:rsid w:val="00886DDD"/>
    <w:rsid w:val="0088756C"/>
    <w:rsid w:val="008875DC"/>
    <w:rsid w:val="00890090"/>
    <w:rsid w:val="008906CE"/>
    <w:rsid w:val="008911BD"/>
    <w:rsid w:val="00892371"/>
    <w:rsid w:val="0089289D"/>
    <w:rsid w:val="00892936"/>
    <w:rsid w:val="00892E47"/>
    <w:rsid w:val="008936BC"/>
    <w:rsid w:val="008939D2"/>
    <w:rsid w:val="00894448"/>
    <w:rsid w:val="00895507"/>
    <w:rsid w:val="00895756"/>
    <w:rsid w:val="0089643E"/>
    <w:rsid w:val="008969E5"/>
    <w:rsid w:val="00897509"/>
    <w:rsid w:val="00897DAD"/>
    <w:rsid w:val="00897DE5"/>
    <w:rsid w:val="008A0056"/>
    <w:rsid w:val="008A0328"/>
    <w:rsid w:val="008A0F3A"/>
    <w:rsid w:val="008A25EC"/>
    <w:rsid w:val="008A3B55"/>
    <w:rsid w:val="008A4024"/>
    <w:rsid w:val="008A43AD"/>
    <w:rsid w:val="008A48E4"/>
    <w:rsid w:val="008A4E93"/>
    <w:rsid w:val="008A54D9"/>
    <w:rsid w:val="008A5933"/>
    <w:rsid w:val="008A61A1"/>
    <w:rsid w:val="008A6707"/>
    <w:rsid w:val="008A6926"/>
    <w:rsid w:val="008A6B3F"/>
    <w:rsid w:val="008A6DB0"/>
    <w:rsid w:val="008A7573"/>
    <w:rsid w:val="008A765E"/>
    <w:rsid w:val="008A7DF1"/>
    <w:rsid w:val="008B06C5"/>
    <w:rsid w:val="008B0CE3"/>
    <w:rsid w:val="008B0D05"/>
    <w:rsid w:val="008B10EB"/>
    <w:rsid w:val="008B1646"/>
    <w:rsid w:val="008B1AAA"/>
    <w:rsid w:val="008B268E"/>
    <w:rsid w:val="008B2CD3"/>
    <w:rsid w:val="008B2D34"/>
    <w:rsid w:val="008B2F79"/>
    <w:rsid w:val="008B306B"/>
    <w:rsid w:val="008B38E7"/>
    <w:rsid w:val="008B3A5F"/>
    <w:rsid w:val="008B3EF8"/>
    <w:rsid w:val="008B43AA"/>
    <w:rsid w:val="008B4A8F"/>
    <w:rsid w:val="008B5331"/>
    <w:rsid w:val="008B5989"/>
    <w:rsid w:val="008B6221"/>
    <w:rsid w:val="008B65CE"/>
    <w:rsid w:val="008B6D32"/>
    <w:rsid w:val="008B740D"/>
    <w:rsid w:val="008B7CC3"/>
    <w:rsid w:val="008C0038"/>
    <w:rsid w:val="008C050F"/>
    <w:rsid w:val="008C0842"/>
    <w:rsid w:val="008C1341"/>
    <w:rsid w:val="008C17D1"/>
    <w:rsid w:val="008C1886"/>
    <w:rsid w:val="008C1D9E"/>
    <w:rsid w:val="008C2833"/>
    <w:rsid w:val="008C2C7B"/>
    <w:rsid w:val="008C2F05"/>
    <w:rsid w:val="008C305A"/>
    <w:rsid w:val="008C32AB"/>
    <w:rsid w:val="008C3783"/>
    <w:rsid w:val="008C434B"/>
    <w:rsid w:val="008C4815"/>
    <w:rsid w:val="008C4B9A"/>
    <w:rsid w:val="008C5086"/>
    <w:rsid w:val="008C5352"/>
    <w:rsid w:val="008C596B"/>
    <w:rsid w:val="008C61C0"/>
    <w:rsid w:val="008C6474"/>
    <w:rsid w:val="008C668B"/>
    <w:rsid w:val="008C6C59"/>
    <w:rsid w:val="008C7437"/>
    <w:rsid w:val="008C758B"/>
    <w:rsid w:val="008C7718"/>
    <w:rsid w:val="008C7B87"/>
    <w:rsid w:val="008D01E6"/>
    <w:rsid w:val="008D02D4"/>
    <w:rsid w:val="008D0460"/>
    <w:rsid w:val="008D0C7A"/>
    <w:rsid w:val="008D14DB"/>
    <w:rsid w:val="008D2B63"/>
    <w:rsid w:val="008D3232"/>
    <w:rsid w:val="008D34AF"/>
    <w:rsid w:val="008D3745"/>
    <w:rsid w:val="008D43E8"/>
    <w:rsid w:val="008D5108"/>
    <w:rsid w:val="008D54AA"/>
    <w:rsid w:val="008D57BD"/>
    <w:rsid w:val="008D5FCE"/>
    <w:rsid w:val="008D6182"/>
    <w:rsid w:val="008D69E2"/>
    <w:rsid w:val="008D6E33"/>
    <w:rsid w:val="008D74AC"/>
    <w:rsid w:val="008D7B50"/>
    <w:rsid w:val="008E0265"/>
    <w:rsid w:val="008E0296"/>
    <w:rsid w:val="008E0518"/>
    <w:rsid w:val="008E0A68"/>
    <w:rsid w:val="008E13FA"/>
    <w:rsid w:val="008E198D"/>
    <w:rsid w:val="008E3945"/>
    <w:rsid w:val="008E3A00"/>
    <w:rsid w:val="008E40F7"/>
    <w:rsid w:val="008E454E"/>
    <w:rsid w:val="008E492F"/>
    <w:rsid w:val="008E499B"/>
    <w:rsid w:val="008E524D"/>
    <w:rsid w:val="008E5781"/>
    <w:rsid w:val="008E593B"/>
    <w:rsid w:val="008E5A51"/>
    <w:rsid w:val="008E6235"/>
    <w:rsid w:val="008E6327"/>
    <w:rsid w:val="008E7975"/>
    <w:rsid w:val="008F05E4"/>
    <w:rsid w:val="008F0DE3"/>
    <w:rsid w:val="008F0EA2"/>
    <w:rsid w:val="008F1A5E"/>
    <w:rsid w:val="008F1C6F"/>
    <w:rsid w:val="008F23EB"/>
    <w:rsid w:val="008F2957"/>
    <w:rsid w:val="008F329F"/>
    <w:rsid w:val="008F32E2"/>
    <w:rsid w:val="008F3E0B"/>
    <w:rsid w:val="008F492F"/>
    <w:rsid w:val="008F4A5F"/>
    <w:rsid w:val="008F4AA2"/>
    <w:rsid w:val="008F4B06"/>
    <w:rsid w:val="008F4DD7"/>
    <w:rsid w:val="008F548E"/>
    <w:rsid w:val="008F5898"/>
    <w:rsid w:val="008F6CDF"/>
    <w:rsid w:val="008F6D4F"/>
    <w:rsid w:val="008F7087"/>
    <w:rsid w:val="0090001E"/>
    <w:rsid w:val="00900954"/>
    <w:rsid w:val="0090124D"/>
    <w:rsid w:val="009012D7"/>
    <w:rsid w:val="00901379"/>
    <w:rsid w:val="009013ED"/>
    <w:rsid w:val="0090168A"/>
    <w:rsid w:val="00902663"/>
    <w:rsid w:val="00902665"/>
    <w:rsid w:val="00902CB1"/>
    <w:rsid w:val="00902D80"/>
    <w:rsid w:val="00902F54"/>
    <w:rsid w:val="00902F8C"/>
    <w:rsid w:val="00903778"/>
    <w:rsid w:val="00903B0E"/>
    <w:rsid w:val="0090421A"/>
    <w:rsid w:val="009050E8"/>
    <w:rsid w:val="0090615B"/>
    <w:rsid w:val="009064D5"/>
    <w:rsid w:val="0090660F"/>
    <w:rsid w:val="00906914"/>
    <w:rsid w:val="00906A0F"/>
    <w:rsid w:val="00906D9D"/>
    <w:rsid w:val="00906DC9"/>
    <w:rsid w:val="00910123"/>
    <w:rsid w:val="00910192"/>
    <w:rsid w:val="00910856"/>
    <w:rsid w:val="00910CFC"/>
    <w:rsid w:val="00910F02"/>
    <w:rsid w:val="009126E8"/>
    <w:rsid w:val="00912AC1"/>
    <w:rsid w:val="00912BEA"/>
    <w:rsid w:val="00912C3E"/>
    <w:rsid w:val="0091329B"/>
    <w:rsid w:val="00913570"/>
    <w:rsid w:val="009136CE"/>
    <w:rsid w:val="00913EFE"/>
    <w:rsid w:val="00914369"/>
    <w:rsid w:val="009154D7"/>
    <w:rsid w:val="009157E0"/>
    <w:rsid w:val="009159D7"/>
    <w:rsid w:val="009161A4"/>
    <w:rsid w:val="009161BE"/>
    <w:rsid w:val="00916247"/>
    <w:rsid w:val="00916728"/>
    <w:rsid w:val="00916873"/>
    <w:rsid w:val="009171DB"/>
    <w:rsid w:val="00917547"/>
    <w:rsid w:val="00917685"/>
    <w:rsid w:val="00917BE8"/>
    <w:rsid w:val="00917C81"/>
    <w:rsid w:val="00917D02"/>
    <w:rsid w:val="00920493"/>
    <w:rsid w:val="00920826"/>
    <w:rsid w:val="00920AE1"/>
    <w:rsid w:val="0092136F"/>
    <w:rsid w:val="0092156C"/>
    <w:rsid w:val="00921913"/>
    <w:rsid w:val="00921B38"/>
    <w:rsid w:val="00921ED0"/>
    <w:rsid w:val="00921F9E"/>
    <w:rsid w:val="00922296"/>
    <w:rsid w:val="00922CEE"/>
    <w:rsid w:val="00924AD1"/>
    <w:rsid w:val="0092508A"/>
    <w:rsid w:val="00925888"/>
    <w:rsid w:val="0092604A"/>
    <w:rsid w:val="00926FA9"/>
    <w:rsid w:val="0092728D"/>
    <w:rsid w:val="009275F2"/>
    <w:rsid w:val="00927E01"/>
    <w:rsid w:val="00930882"/>
    <w:rsid w:val="00930EC2"/>
    <w:rsid w:val="009311DA"/>
    <w:rsid w:val="0093137D"/>
    <w:rsid w:val="00931604"/>
    <w:rsid w:val="00932377"/>
    <w:rsid w:val="009325D2"/>
    <w:rsid w:val="00932655"/>
    <w:rsid w:val="00933301"/>
    <w:rsid w:val="00933B4E"/>
    <w:rsid w:val="00933E6C"/>
    <w:rsid w:val="009341E5"/>
    <w:rsid w:val="009343BF"/>
    <w:rsid w:val="009364FE"/>
    <w:rsid w:val="00936ACA"/>
    <w:rsid w:val="0093766B"/>
    <w:rsid w:val="00937C40"/>
    <w:rsid w:val="00937CBE"/>
    <w:rsid w:val="0094010F"/>
    <w:rsid w:val="00940BDC"/>
    <w:rsid w:val="009417B6"/>
    <w:rsid w:val="00941B9F"/>
    <w:rsid w:val="00942379"/>
    <w:rsid w:val="00942831"/>
    <w:rsid w:val="0094296E"/>
    <w:rsid w:val="00943515"/>
    <w:rsid w:val="009450AD"/>
    <w:rsid w:val="00945578"/>
    <w:rsid w:val="00945AC9"/>
    <w:rsid w:val="00945D1E"/>
    <w:rsid w:val="00945D5E"/>
    <w:rsid w:val="00945F8D"/>
    <w:rsid w:val="009463AE"/>
    <w:rsid w:val="0094678E"/>
    <w:rsid w:val="00947092"/>
    <w:rsid w:val="009478C8"/>
    <w:rsid w:val="00947FDC"/>
    <w:rsid w:val="009501D1"/>
    <w:rsid w:val="00950670"/>
    <w:rsid w:val="0095096A"/>
    <w:rsid w:val="0095098B"/>
    <w:rsid w:val="00950A2D"/>
    <w:rsid w:val="00950F4F"/>
    <w:rsid w:val="0095163F"/>
    <w:rsid w:val="00951E07"/>
    <w:rsid w:val="00952C28"/>
    <w:rsid w:val="00952C37"/>
    <w:rsid w:val="00952DC2"/>
    <w:rsid w:val="00953530"/>
    <w:rsid w:val="00953AE2"/>
    <w:rsid w:val="009544BF"/>
    <w:rsid w:val="00954783"/>
    <w:rsid w:val="00955B16"/>
    <w:rsid w:val="00955B78"/>
    <w:rsid w:val="00956716"/>
    <w:rsid w:val="00956F5D"/>
    <w:rsid w:val="00957026"/>
    <w:rsid w:val="009571DF"/>
    <w:rsid w:val="009575EB"/>
    <w:rsid w:val="00957C7A"/>
    <w:rsid w:val="00960189"/>
    <w:rsid w:val="009609B1"/>
    <w:rsid w:val="00961432"/>
    <w:rsid w:val="0096149E"/>
    <w:rsid w:val="00962523"/>
    <w:rsid w:val="0096261A"/>
    <w:rsid w:val="00962717"/>
    <w:rsid w:val="00962FB5"/>
    <w:rsid w:val="00963CE4"/>
    <w:rsid w:val="00965367"/>
    <w:rsid w:val="009653B2"/>
    <w:rsid w:val="00965725"/>
    <w:rsid w:val="009660B1"/>
    <w:rsid w:val="00966546"/>
    <w:rsid w:val="00966DEE"/>
    <w:rsid w:val="00970121"/>
    <w:rsid w:val="00970F6B"/>
    <w:rsid w:val="0097100E"/>
    <w:rsid w:val="009712E1"/>
    <w:rsid w:val="0097191C"/>
    <w:rsid w:val="00971FF2"/>
    <w:rsid w:val="00972D1F"/>
    <w:rsid w:val="009733E0"/>
    <w:rsid w:val="00973745"/>
    <w:rsid w:val="0097425E"/>
    <w:rsid w:val="009745E3"/>
    <w:rsid w:val="00975FB7"/>
    <w:rsid w:val="009767C6"/>
    <w:rsid w:val="00976ECC"/>
    <w:rsid w:val="00977587"/>
    <w:rsid w:val="00977617"/>
    <w:rsid w:val="00977E46"/>
    <w:rsid w:val="00977ED2"/>
    <w:rsid w:val="00980009"/>
    <w:rsid w:val="00980FDC"/>
    <w:rsid w:val="009810F1"/>
    <w:rsid w:val="00981782"/>
    <w:rsid w:val="00981FCD"/>
    <w:rsid w:val="00982775"/>
    <w:rsid w:val="00982E73"/>
    <w:rsid w:val="00982F90"/>
    <w:rsid w:val="00983D20"/>
    <w:rsid w:val="00984198"/>
    <w:rsid w:val="00984776"/>
    <w:rsid w:val="00984A8F"/>
    <w:rsid w:val="00984DB9"/>
    <w:rsid w:val="0098526E"/>
    <w:rsid w:val="0098565D"/>
    <w:rsid w:val="00985D69"/>
    <w:rsid w:val="00986227"/>
    <w:rsid w:val="00986249"/>
    <w:rsid w:val="0098640D"/>
    <w:rsid w:val="00986B03"/>
    <w:rsid w:val="00986F2E"/>
    <w:rsid w:val="00987253"/>
    <w:rsid w:val="009872E8"/>
    <w:rsid w:val="00987AB2"/>
    <w:rsid w:val="00987C65"/>
    <w:rsid w:val="00990204"/>
    <w:rsid w:val="009905B0"/>
    <w:rsid w:val="00990621"/>
    <w:rsid w:val="0099097C"/>
    <w:rsid w:val="00990D91"/>
    <w:rsid w:val="00991A68"/>
    <w:rsid w:val="00991C06"/>
    <w:rsid w:val="009921AB"/>
    <w:rsid w:val="0099243E"/>
    <w:rsid w:val="00992E70"/>
    <w:rsid w:val="00992FD0"/>
    <w:rsid w:val="009933BE"/>
    <w:rsid w:val="00993423"/>
    <w:rsid w:val="009935E3"/>
    <w:rsid w:val="009940E3"/>
    <w:rsid w:val="009949E2"/>
    <w:rsid w:val="0099548D"/>
    <w:rsid w:val="009955F9"/>
    <w:rsid w:val="00995995"/>
    <w:rsid w:val="0099669D"/>
    <w:rsid w:val="009968CF"/>
    <w:rsid w:val="00996946"/>
    <w:rsid w:val="00996F8C"/>
    <w:rsid w:val="0099735A"/>
    <w:rsid w:val="009978A2"/>
    <w:rsid w:val="009A04C3"/>
    <w:rsid w:val="009A0909"/>
    <w:rsid w:val="009A130B"/>
    <w:rsid w:val="009A232F"/>
    <w:rsid w:val="009A237A"/>
    <w:rsid w:val="009A24E0"/>
    <w:rsid w:val="009A2622"/>
    <w:rsid w:val="009A2EC4"/>
    <w:rsid w:val="009A2EE1"/>
    <w:rsid w:val="009A3121"/>
    <w:rsid w:val="009A3BAF"/>
    <w:rsid w:val="009A3DAA"/>
    <w:rsid w:val="009A3E6C"/>
    <w:rsid w:val="009A41CF"/>
    <w:rsid w:val="009A422E"/>
    <w:rsid w:val="009A44C4"/>
    <w:rsid w:val="009A4943"/>
    <w:rsid w:val="009A4A8B"/>
    <w:rsid w:val="009A5E5F"/>
    <w:rsid w:val="009A6109"/>
    <w:rsid w:val="009A62D8"/>
    <w:rsid w:val="009A666D"/>
    <w:rsid w:val="009A6847"/>
    <w:rsid w:val="009A6FF9"/>
    <w:rsid w:val="009A71D5"/>
    <w:rsid w:val="009A7D63"/>
    <w:rsid w:val="009B0290"/>
    <w:rsid w:val="009B1025"/>
    <w:rsid w:val="009B1885"/>
    <w:rsid w:val="009B1CF7"/>
    <w:rsid w:val="009B1D65"/>
    <w:rsid w:val="009B1DD0"/>
    <w:rsid w:val="009B1F78"/>
    <w:rsid w:val="009B2169"/>
    <w:rsid w:val="009B3094"/>
    <w:rsid w:val="009B35DB"/>
    <w:rsid w:val="009B3F48"/>
    <w:rsid w:val="009B4F0A"/>
    <w:rsid w:val="009B5AB9"/>
    <w:rsid w:val="009B5B59"/>
    <w:rsid w:val="009B5C1C"/>
    <w:rsid w:val="009B69CE"/>
    <w:rsid w:val="009B6B2E"/>
    <w:rsid w:val="009B6C84"/>
    <w:rsid w:val="009B6D96"/>
    <w:rsid w:val="009B6EFB"/>
    <w:rsid w:val="009B7830"/>
    <w:rsid w:val="009B7A0C"/>
    <w:rsid w:val="009B7EAC"/>
    <w:rsid w:val="009C097D"/>
    <w:rsid w:val="009C0AF1"/>
    <w:rsid w:val="009C1F08"/>
    <w:rsid w:val="009C24C4"/>
    <w:rsid w:val="009C26E5"/>
    <w:rsid w:val="009C2D27"/>
    <w:rsid w:val="009C37FE"/>
    <w:rsid w:val="009C3D4F"/>
    <w:rsid w:val="009C4BEF"/>
    <w:rsid w:val="009C5062"/>
    <w:rsid w:val="009C534F"/>
    <w:rsid w:val="009C55E5"/>
    <w:rsid w:val="009C5E03"/>
    <w:rsid w:val="009C61C9"/>
    <w:rsid w:val="009C6AD6"/>
    <w:rsid w:val="009C6B96"/>
    <w:rsid w:val="009C779F"/>
    <w:rsid w:val="009D025E"/>
    <w:rsid w:val="009D1616"/>
    <w:rsid w:val="009D1728"/>
    <w:rsid w:val="009D24BD"/>
    <w:rsid w:val="009D2630"/>
    <w:rsid w:val="009D2F4B"/>
    <w:rsid w:val="009D3CA2"/>
    <w:rsid w:val="009D42AB"/>
    <w:rsid w:val="009D440E"/>
    <w:rsid w:val="009D546B"/>
    <w:rsid w:val="009D5C40"/>
    <w:rsid w:val="009D6613"/>
    <w:rsid w:val="009D6A2E"/>
    <w:rsid w:val="009D6BEA"/>
    <w:rsid w:val="009D7162"/>
    <w:rsid w:val="009D76D4"/>
    <w:rsid w:val="009D7BE6"/>
    <w:rsid w:val="009E1692"/>
    <w:rsid w:val="009E1F9D"/>
    <w:rsid w:val="009E3296"/>
    <w:rsid w:val="009E41B4"/>
    <w:rsid w:val="009E4404"/>
    <w:rsid w:val="009E4B3E"/>
    <w:rsid w:val="009E4D36"/>
    <w:rsid w:val="009E5648"/>
    <w:rsid w:val="009E5AB3"/>
    <w:rsid w:val="009E5AC2"/>
    <w:rsid w:val="009E5C8B"/>
    <w:rsid w:val="009E6294"/>
    <w:rsid w:val="009E6CAB"/>
    <w:rsid w:val="009E73A6"/>
    <w:rsid w:val="009E75FD"/>
    <w:rsid w:val="009E7E16"/>
    <w:rsid w:val="009F063A"/>
    <w:rsid w:val="009F0A94"/>
    <w:rsid w:val="009F14AD"/>
    <w:rsid w:val="009F1AE4"/>
    <w:rsid w:val="009F2124"/>
    <w:rsid w:val="009F2475"/>
    <w:rsid w:val="009F2813"/>
    <w:rsid w:val="009F2B40"/>
    <w:rsid w:val="009F3071"/>
    <w:rsid w:val="009F3088"/>
    <w:rsid w:val="009F321D"/>
    <w:rsid w:val="009F3236"/>
    <w:rsid w:val="009F3386"/>
    <w:rsid w:val="009F3568"/>
    <w:rsid w:val="009F3F53"/>
    <w:rsid w:val="009F3F96"/>
    <w:rsid w:val="009F4054"/>
    <w:rsid w:val="009F422C"/>
    <w:rsid w:val="009F521B"/>
    <w:rsid w:val="009F5E4C"/>
    <w:rsid w:val="00A000F2"/>
    <w:rsid w:val="00A00221"/>
    <w:rsid w:val="00A00467"/>
    <w:rsid w:val="00A00519"/>
    <w:rsid w:val="00A00644"/>
    <w:rsid w:val="00A009F9"/>
    <w:rsid w:val="00A015A7"/>
    <w:rsid w:val="00A01FF1"/>
    <w:rsid w:val="00A02524"/>
    <w:rsid w:val="00A02F96"/>
    <w:rsid w:val="00A04A69"/>
    <w:rsid w:val="00A050D2"/>
    <w:rsid w:val="00A05857"/>
    <w:rsid w:val="00A05A7B"/>
    <w:rsid w:val="00A061B6"/>
    <w:rsid w:val="00A063D8"/>
    <w:rsid w:val="00A06B8F"/>
    <w:rsid w:val="00A06DCB"/>
    <w:rsid w:val="00A06EEF"/>
    <w:rsid w:val="00A071BC"/>
    <w:rsid w:val="00A0767B"/>
    <w:rsid w:val="00A07A97"/>
    <w:rsid w:val="00A1102F"/>
    <w:rsid w:val="00A1122D"/>
    <w:rsid w:val="00A11701"/>
    <w:rsid w:val="00A11C10"/>
    <w:rsid w:val="00A11D10"/>
    <w:rsid w:val="00A120ED"/>
    <w:rsid w:val="00A124EF"/>
    <w:rsid w:val="00A12AE7"/>
    <w:rsid w:val="00A132D8"/>
    <w:rsid w:val="00A13E5A"/>
    <w:rsid w:val="00A1457D"/>
    <w:rsid w:val="00A14924"/>
    <w:rsid w:val="00A14D7B"/>
    <w:rsid w:val="00A15356"/>
    <w:rsid w:val="00A16A45"/>
    <w:rsid w:val="00A17D88"/>
    <w:rsid w:val="00A21660"/>
    <w:rsid w:val="00A21927"/>
    <w:rsid w:val="00A22409"/>
    <w:rsid w:val="00A225C8"/>
    <w:rsid w:val="00A22D87"/>
    <w:rsid w:val="00A22DEE"/>
    <w:rsid w:val="00A23006"/>
    <w:rsid w:val="00A231AE"/>
    <w:rsid w:val="00A242B0"/>
    <w:rsid w:val="00A25A57"/>
    <w:rsid w:val="00A25FEF"/>
    <w:rsid w:val="00A26242"/>
    <w:rsid w:val="00A262B6"/>
    <w:rsid w:val="00A263F2"/>
    <w:rsid w:val="00A264D3"/>
    <w:rsid w:val="00A26C9F"/>
    <w:rsid w:val="00A26F4D"/>
    <w:rsid w:val="00A2767E"/>
    <w:rsid w:val="00A27AEC"/>
    <w:rsid w:val="00A27BD5"/>
    <w:rsid w:val="00A30213"/>
    <w:rsid w:val="00A30B6B"/>
    <w:rsid w:val="00A31ED9"/>
    <w:rsid w:val="00A3234A"/>
    <w:rsid w:val="00A328E1"/>
    <w:rsid w:val="00A32E36"/>
    <w:rsid w:val="00A33021"/>
    <w:rsid w:val="00A33144"/>
    <w:rsid w:val="00A334EE"/>
    <w:rsid w:val="00A33B46"/>
    <w:rsid w:val="00A341FC"/>
    <w:rsid w:val="00A35419"/>
    <w:rsid w:val="00A359B1"/>
    <w:rsid w:val="00A35D7B"/>
    <w:rsid w:val="00A35EB4"/>
    <w:rsid w:val="00A37743"/>
    <w:rsid w:val="00A378B2"/>
    <w:rsid w:val="00A37917"/>
    <w:rsid w:val="00A37AC9"/>
    <w:rsid w:val="00A40319"/>
    <w:rsid w:val="00A4092B"/>
    <w:rsid w:val="00A41380"/>
    <w:rsid w:val="00A417D5"/>
    <w:rsid w:val="00A42249"/>
    <w:rsid w:val="00A43EDE"/>
    <w:rsid w:val="00A44A75"/>
    <w:rsid w:val="00A459BD"/>
    <w:rsid w:val="00A45B8D"/>
    <w:rsid w:val="00A46309"/>
    <w:rsid w:val="00A46C6C"/>
    <w:rsid w:val="00A46FA3"/>
    <w:rsid w:val="00A47419"/>
    <w:rsid w:val="00A47667"/>
    <w:rsid w:val="00A47D7A"/>
    <w:rsid w:val="00A47DD2"/>
    <w:rsid w:val="00A514CB"/>
    <w:rsid w:val="00A51A4A"/>
    <w:rsid w:val="00A51EB1"/>
    <w:rsid w:val="00A52769"/>
    <w:rsid w:val="00A52C47"/>
    <w:rsid w:val="00A5356A"/>
    <w:rsid w:val="00A53920"/>
    <w:rsid w:val="00A539DA"/>
    <w:rsid w:val="00A53B88"/>
    <w:rsid w:val="00A53D46"/>
    <w:rsid w:val="00A54082"/>
    <w:rsid w:val="00A540CE"/>
    <w:rsid w:val="00A551C6"/>
    <w:rsid w:val="00A551F3"/>
    <w:rsid w:val="00A5523F"/>
    <w:rsid w:val="00A55658"/>
    <w:rsid w:val="00A558BD"/>
    <w:rsid w:val="00A55BB5"/>
    <w:rsid w:val="00A56A9A"/>
    <w:rsid w:val="00A57027"/>
    <w:rsid w:val="00A57152"/>
    <w:rsid w:val="00A576AB"/>
    <w:rsid w:val="00A57CE6"/>
    <w:rsid w:val="00A60123"/>
    <w:rsid w:val="00A60B48"/>
    <w:rsid w:val="00A61685"/>
    <w:rsid w:val="00A6231E"/>
    <w:rsid w:val="00A62DA4"/>
    <w:rsid w:val="00A63584"/>
    <w:rsid w:val="00A6371E"/>
    <w:rsid w:val="00A645C5"/>
    <w:rsid w:val="00A652BC"/>
    <w:rsid w:val="00A65629"/>
    <w:rsid w:val="00A658FD"/>
    <w:rsid w:val="00A662EF"/>
    <w:rsid w:val="00A666AC"/>
    <w:rsid w:val="00A66C12"/>
    <w:rsid w:val="00A66DFA"/>
    <w:rsid w:val="00A6710F"/>
    <w:rsid w:val="00A67321"/>
    <w:rsid w:val="00A67759"/>
    <w:rsid w:val="00A70148"/>
    <w:rsid w:val="00A70691"/>
    <w:rsid w:val="00A71138"/>
    <w:rsid w:val="00A71224"/>
    <w:rsid w:val="00A7124A"/>
    <w:rsid w:val="00A7160E"/>
    <w:rsid w:val="00A7172A"/>
    <w:rsid w:val="00A71CE5"/>
    <w:rsid w:val="00A72878"/>
    <w:rsid w:val="00A7347B"/>
    <w:rsid w:val="00A73BCC"/>
    <w:rsid w:val="00A742DD"/>
    <w:rsid w:val="00A74A55"/>
    <w:rsid w:val="00A74C29"/>
    <w:rsid w:val="00A7567B"/>
    <w:rsid w:val="00A756FD"/>
    <w:rsid w:val="00A75B27"/>
    <w:rsid w:val="00A76081"/>
    <w:rsid w:val="00A760AD"/>
    <w:rsid w:val="00A762FA"/>
    <w:rsid w:val="00A76939"/>
    <w:rsid w:val="00A773B1"/>
    <w:rsid w:val="00A77685"/>
    <w:rsid w:val="00A77778"/>
    <w:rsid w:val="00A77B27"/>
    <w:rsid w:val="00A8063B"/>
    <w:rsid w:val="00A80F5D"/>
    <w:rsid w:val="00A8130F"/>
    <w:rsid w:val="00A8142D"/>
    <w:rsid w:val="00A81C1D"/>
    <w:rsid w:val="00A81C22"/>
    <w:rsid w:val="00A82B8D"/>
    <w:rsid w:val="00A82CCA"/>
    <w:rsid w:val="00A82D7A"/>
    <w:rsid w:val="00A84348"/>
    <w:rsid w:val="00A84525"/>
    <w:rsid w:val="00A8487D"/>
    <w:rsid w:val="00A848B1"/>
    <w:rsid w:val="00A85084"/>
    <w:rsid w:val="00A85518"/>
    <w:rsid w:val="00A8554E"/>
    <w:rsid w:val="00A85747"/>
    <w:rsid w:val="00A859C9"/>
    <w:rsid w:val="00A85A01"/>
    <w:rsid w:val="00A85CFC"/>
    <w:rsid w:val="00A85DBC"/>
    <w:rsid w:val="00A861B5"/>
    <w:rsid w:val="00A8681D"/>
    <w:rsid w:val="00A87016"/>
    <w:rsid w:val="00A9054B"/>
    <w:rsid w:val="00A90644"/>
    <w:rsid w:val="00A91578"/>
    <w:rsid w:val="00A915CE"/>
    <w:rsid w:val="00A91B6B"/>
    <w:rsid w:val="00A92149"/>
    <w:rsid w:val="00A922A1"/>
    <w:rsid w:val="00A925DB"/>
    <w:rsid w:val="00A931E2"/>
    <w:rsid w:val="00A93298"/>
    <w:rsid w:val="00A93356"/>
    <w:rsid w:val="00A93A81"/>
    <w:rsid w:val="00A944AE"/>
    <w:rsid w:val="00A9471D"/>
    <w:rsid w:val="00A96560"/>
    <w:rsid w:val="00AA00E0"/>
    <w:rsid w:val="00AA14A3"/>
    <w:rsid w:val="00AA1B00"/>
    <w:rsid w:val="00AA2154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477D"/>
    <w:rsid w:val="00AA5CC6"/>
    <w:rsid w:val="00AA5CFD"/>
    <w:rsid w:val="00AA6716"/>
    <w:rsid w:val="00AA6E15"/>
    <w:rsid w:val="00AA70B4"/>
    <w:rsid w:val="00AA7186"/>
    <w:rsid w:val="00AA7AA3"/>
    <w:rsid w:val="00AA7AB3"/>
    <w:rsid w:val="00AA7D1C"/>
    <w:rsid w:val="00AB0E7B"/>
    <w:rsid w:val="00AB1660"/>
    <w:rsid w:val="00AB192C"/>
    <w:rsid w:val="00AB1ECA"/>
    <w:rsid w:val="00AB2AA4"/>
    <w:rsid w:val="00AB2BD0"/>
    <w:rsid w:val="00AB2DE8"/>
    <w:rsid w:val="00AB31FC"/>
    <w:rsid w:val="00AB3AC4"/>
    <w:rsid w:val="00AB43AF"/>
    <w:rsid w:val="00AB51F7"/>
    <w:rsid w:val="00AB531D"/>
    <w:rsid w:val="00AB582A"/>
    <w:rsid w:val="00AB582F"/>
    <w:rsid w:val="00AB5C1B"/>
    <w:rsid w:val="00AB61B3"/>
    <w:rsid w:val="00AB6397"/>
    <w:rsid w:val="00AB69B4"/>
    <w:rsid w:val="00AC1426"/>
    <w:rsid w:val="00AC146A"/>
    <w:rsid w:val="00AC19A5"/>
    <w:rsid w:val="00AC2141"/>
    <w:rsid w:val="00AC259A"/>
    <w:rsid w:val="00AC2E93"/>
    <w:rsid w:val="00AC3043"/>
    <w:rsid w:val="00AC3644"/>
    <w:rsid w:val="00AC3948"/>
    <w:rsid w:val="00AC3C19"/>
    <w:rsid w:val="00AC41E2"/>
    <w:rsid w:val="00AC496C"/>
    <w:rsid w:val="00AC499F"/>
    <w:rsid w:val="00AC4AF9"/>
    <w:rsid w:val="00AC4D22"/>
    <w:rsid w:val="00AC577E"/>
    <w:rsid w:val="00AC5C8A"/>
    <w:rsid w:val="00AC670B"/>
    <w:rsid w:val="00AC6C19"/>
    <w:rsid w:val="00AC761F"/>
    <w:rsid w:val="00AC7795"/>
    <w:rsid w:val="00AC7E5E"/>
    <w:rsid w:val="00AD03D5"/>
    <w:rsid w:val="00AD0588"/>
    <w:rsid w:val="00AD1B55"/>
    <w:rsid w:val="00AD1F87"/>
    <w:rsid w:val="00AD1FD7"/>
    <w:rsid w:val="00AD246A"/>
    <w:rsid w:val="00AD2C50"/>
    <w:rsid w:val="00AD4DB4"/>
    <w:rsid w:val="00AD4F10"/>
    <w:rsid w:val="00AD4F24"/>
    <w:rsid w:val="00AD4F93"/>
    <w:rsid w:val="00AD5042"/>
    <w:rsid w:val="00AD55C3"/>
    <w:rsid w:val="00AD592B"/>
    <w:rsid w:val="00AD5B0A"/>
    <w:rsid w:val="00AD5DFD"/>
    <w:rsid w:val="00AD61FC"/>
    <w:rsid w:val="00AD673E"/>
    <w:rsid w:val="00AD68D0"/>
    <w:rsid w:val="00AD69DE"/>
    <w:rsid w:val="00AD6B82"/>
    <w:rsid w:val="00AD7905"/>
    <w:rsid w:val="00AD7F82"/>
    <w:rsid w:val="00AE023B"/>
    <w:rsid w:val="00AE1132"/>
    <w:rsid w:val="00AE1441"/>
    <w:rsid w:val="00AE1B5B"/>
    <w:rsid w:val="00AE1CD1"/>
    <w:rsid w:val="00AE2306"/>
    <w:rsid w:val="00AE248A"/>
    <w:rsid w:val="00AE255D"/>
    <w:rsid w:val="00AE2F46"/>
    <w:rsid w:val="00AE30BD"/>
    <w:rsid w:val="00AE3662"/>
    <w:rsid w:val="00AE3A2E"/>
    <w:rsid w:val="00AE3DF2"/>
    <w:rsid w:val="00AE45C6"/>
    <w:rsid w:val="00AE5B54"/>
    <w:rsid w:val="00AE5B6B"/>
    <w:rsid w:val="00AE6588"/>
    <w:rsid w:val="00AE68B6"/>
    <w:rsid w:val="00AE766E"/>
    <w:rsid w:val="00AE78BF"/>
    <w:rsid w:val="00AE79AB"/>
    <w:rsid w:val="00AF0483"/>
    <w:rsid w:val="00AF0E98"/>
    <w:rsid w:val="00AF10CC"/>
    <w:rsid w:val="00AF2110"/>
    <w:rsid w:val="00AF2573"/>
    <w:rsid w:val="00AF2657"/>
    <w:rsid w:val="00AF3BCB"/>
    <w:rsid w:val="00AF4008"/>
    <w:rsid w:val="00AF4A24"/>
    <w:rsid w:val="00AF4CEA"/>
    <w:rsid w:val="00AF4E9A"/>
    <w:rsid w:val="00AF50F2"/>
    <w:rsid w:val="00AF5620"/>
    <w:rsid w:val="00AF6259"/>
    <w:rsid w:val="00AF6BFB"/>
    <w:rsid w:val="00AF6ECA"/>
    <w:rsid w:val="00AF7838"/>
    <w:rsid w:val="00AF7897"/>
    <w:rsid w:val="00B0010D"/>
    <w:rsid w:val="00B01B30"/>
    <w:rsid w:val="00B02000"/>
    <w:rsid w:val="00B0279B"/>
    <w:rsid w:val="00B02AE7"/>
    <w:rsid w:val="00B03198"/>
    <w:rsid w:val="00B033C0"/>
    <w:rsid w:val="00B035ED"/>
    <w:rsid w:val="00B03822"/>
    <w:rsid w:val="00B0390A"/>
    <w:rsid w:val="00B03A7F"/>
    <w:rsid w:val="00B03F61"/>
    <w:rsid w:val="00B0448C"/>
    <w:rsid w:val="00B04ECF"/>
    <w:rsid w:val="00B05367"/>
    <w:rsid w:val="00B05564"/>
    <w:rsid w:val="00B05B9A"/>
    <w:rsid w:val="00B05E4C"/>
    <w:rsid w:val="00B06561"/>
    <w:rsid w:val="00B06A6A"/>
    <w:rsid w:val="00B072C2"/>
    <w:rsid w:val="00B075CE"/>
    <w:rsid w:val="00B07604"/>
    <w:rsid w:val="00B07CB6"/>
    <w:rsid w:val="00B1040F"/>
    <w:rsid w:val="00B107D0"/>
    <w:rsid w:val="00B10F32"/>
    <w:rsid w:val="00B119AC"/>
    <w:rsid w:val="00B11E15"/>
    <w:rsid w:val="00B11E5A"/>
    <w:rsid w:val="00B11E84"/>
    <w:rsid w:val="00B12381"/>
    <w:rsid w:val="00B12C44"/>
    <w:rsid w:val="00B137F7"/>
    <w:rsid w:val="00B14118"/>
    <w:rsid w:val="00B142E9"/>
    <w:rsid w:val="00B15532"/>
    <w:rsid w:val="00B1555B"/>
    <w:rsid w:val="00B15643"/>
    <w:rsid w:val="00B15738"/>
    <w:rsid w:val="00B15AFC"/>
    <w:rsid w:val="00B15E9E"/>
    <w:rsid w:val="00B164AC"/>
    <w:rsid w:val="00B164E4"/>
    <w:rsid w:val="00B16DD9"/>
    <w:rsid w:val="00B16F2E"/>
    <w:rsid w:val="00B2015C"/>
    <w:rsid w:val="00B20193"/>
    <w:rsid w:val="00B203AA"/>
    <w:rsid w:val="00B20E3C"/>
    <w:rsid w:val="00B21197"/>
    <w:rsid w:val="00B2129A"/>
    <w:rsid w:val="00B212EF"/>
    <w:rsid w:val="00B2162B"/>
    <w:rsid w:val="00B21A0D"/>
    <w:rsid w:val="00B21A24"/>
    <w:rsid w:val="00B21D71"/>
    <w:rsid w:val="00B222D6"/>
    <w:rsid w:val="00B22601"/>
    <w:rsid w:val="00B22A6A"/>
    <w:rsid w:val="00B22E2D"/>
    <w:rsid w:val="00B23E53"/>
    <w:rsid w:val="00B2411F"/>
    <w:rsid w:val="00B244E7"/>
    <w:rsid w:val="00B24785"/>
    <w:rsid w:val="00B2508B"/>
    <w:rsid w:val="00B25D00"/>
    <w:rsid w:val="00B26320"/>
    <w:rsid w:val="00B2640A"/>
    <w:rsid w:val="00B26491"/>
    <w:rsid w:val="00B26908"/>
    <w:rsid w:val="00B26B92"/>
    <w:rsid w:val="00B272E7"/>
    <w:rsid w:val="00B27D64"/>
    <w:rsid w:val="00B30FF3"/>
    <w:rsid w:val="00B314B4"/>
    <w:rsid w:val="00B3173A"/>
    <w:rsid w:val="00B31834"/>
    <w:rsid w:val="00B31FDA"/>
    <w:rsid w:val="00B321C4"/>
    <w:rsid w:val="00B328E0"/>
    <w:rsid w:val="00B33ABC"/>
    <w:rsid w:val="00B33BA6"/>
    <w:rsid w:val="00B33DC4"/>
    <w:rsid w:val="00B344A1"/>
    <w:rsid w:val="00B3486F"/>
    <w:rsid w:val="00B34E61"/>
    <w:rsid w:val="00B35487"/>
    <w:rsid w:val="00B35743"/>
    <w:rsid w:val="00B35818"/>
    <w:rsid w:val="00B359EC"/>
    <w:rsid w:val="00B35C64"/>
    <w:rsid w:val="00B35CAB"/>
    <w:rsid w:val="00B36A16"/>
    <w:rsid w:val="00B36A54"/>
    <w:rsid w:val="00B36C7E"/>
    <w:rsid w:val="00B37592"/>
    <w:rsid w:val="00B37C49"/>
    <w:rsid w:val="00B37C88"/>
    <w:rsid w:val="00B40244"/>
    <w:rsid w:val="00B4083E"/>
    <w:rsid w:val="00B409EF"/>
    <w:rsid w:val="00B40FB7"/>
    <w:rsid w:val="00B42E6A"/>
    <w:rsid w:val="00B43297"/>
    <w:rsid w:val="00B437B0"/>
    <w:rsid w:val="00B43A0D"/>
    <w:rsid w:val="00B43F55"/>
    <w:rsid w:val="00B44124"/>
    <w:rsid w:val="00B4488C"/>
    <w:rsid w:val="00B44B99"/>
    <w:rsid w:val="00B45613"/>
    <w:rsid w:val="00B47032"/>
    <w:rsid w:val="00B47D6B"/>
    <w:rsid w:val="00B47E50"/>
    <w:rsid w:val="00B5033E"/>
    <w:rsid w:val="00B507C6"/>
    <w:rsid w:val="00B50956"/>
    <w:rsid w:val="00B50BD3"/>
    <w:rsid w:val="00B51382"/>
    <w:rsid w:val="00B51EB8"/>
    <w:rsid w:val="00B52AE3"/>
    <w:rsid w:val="00B52C9C"/>
    <w:rsid w:val="00B533C2"/>
    <w:rsid w:val="00B53658"/>
    <w:rsid w:val="00B536D4"/>
    <w:rsid w:val="00B53806"/>
    <w:rsid w:val="00B53CA2"/>
    <w:rsid w:val="00B53EE3"/>
    <w:rsid w:val="00B55C65"/>
    <w:rsid w:val="00B56327"/>
    <w:rsid w:val="00B56613"/>
    <w:rsid w:val="00B56BBE"/>
    <w:rsid w:val="00B5737C"/>
    <w:rsid w:val="00B60C29"/>
    <w:rsid w:val="00B60DE5"/>
    <w:rsid w:val="00B61411"/>
    <w:rsid w:val="00B61816"/>
    <w:rsid w:val="00B61827"/>
    <w:rsid w:val="00B61C7C"/>
    <w:rsid w:val="00B62246"/>
    <w:rsid w:val="00B63373"/>
    <w:rsid w:val="00B63C88"/>
    <w:rsid w:val="00B642AF"/>
    <w:rsid w:val="00B64824"/>
    <w:rsid w:val="00B64A94"/>
    <w:rsid w:val="00B656DE"/>
    <w:rsid w:val="00B65A54"/>
    <w:rsid w:val="00B6630D"/>
    <w:rsid w:val="00B663A3"/>
    <w:rsid w:val="00B6652D"/>
    <w:rsid w:val="00B66697"/>
    <w:rsid w:val="00B66DAA"/>
    <w:rsid w:val="00B66E15"/>
    <w:rsid w:val="00B66E55"/>
    <w:rsid w:val="00B67A7A"/>
    <w:rsid w:val="00B67D98"/>
    <w:rsid w:val="00B71885"/>
    <w:rsid w:val="00B72063"/>
    <w:rsid w:val="00B722A1"/>
    <w:rsid w:val="00B727EF"/>
    <w:rsid w:val="00B736AB"/>
    <w:rsid w:val="00B73768"/>
    <w:rsid w:val="00B73AEB"/>
    <w:rsid w:val="00B73D2A"/>
    <w:rsid w:val="00B73E91"/>
    <w:rsid w:val="00B74197"/>
    <w:rsid w:val="00B74517"/>
    <w:rsid w:val="00B749A8"/>
    <w:rsid w:val="00B74DFF"/>
    <w:rsid w:val="00B75FFB"/>
    <w:rsid w:val="00B768E8"/>
    <w:rsid w:val="00B76D85"/>
    <w:rsid w:val="00B7711B"/>
    <w:rsid w:val="00B7713D"/>
    <w:rsid w:val="00B77825"/>
    <w:rsid w:val="00B778D3"/>
    <w:rsid w:val="00B80040"/>
    <w:rsid w:val="00B80726"/>
    <w:rsid w:val="00B80E6A"/>
    <w:rsid w:val="00B80F21"/>
    <w:rsid w:val="00B81406"/>
    <w:rsid w:val="00B82358"/>
    <w:rsid w:val="00B83611"/>
    <w:rsid w:val="00B838D9"/>
    <w:rsid w:val="00B83C9A"/>
    <w:rsid w:val="00B83D6E"/>
    <w:rsid w:val="00B83D9B"/>
    <w:rsid w:val="00B84559"/>
    <w:rsid w:val="00B845B2"/>
    <w:rsid w:val="00B8488E"/>
    <w:rsid w:val="00B859F1"/>
    <w:rsid w:val="00B85B6A"/>
    <w:rsid w:val="00B86005"/>
    <w:rsid w:val="00B868E0"/>
    <w:rsid w:val="00B86D96"/>
    <w:rsid w:val="00B86FB1"/>
    <w:rsid w:val="00B8709A"/>
    <w:rsid w:val="00B877C4"/>
    <w:rsid w:val="00B9014E"/>
    <w:rsid w:val="00B90BAA"/>
    <w:rsid w:val="00B90FEB"/>
    <w:rsid w:val="00B91105"/>
    <w:rsid w:val="00B91216"/>
    <w:rsid w:val="00B91B2D"/>
    <w:rsid w:val="00B91EDF"/>
    <w:rsid w:val="00B929E5"/>
    <w:rsid w:val="00B92E38"/>
    <w:rsid w:val="00B934F5"/>
    <w:rsid w:val="00B93920"/>
    <w:rsid w:val="00B939A8"/>
    <w:rsid w:val="00B93B3E"/>
    <w:rsid w:val="00B942A1"/>
    <w:rsid w:val="00B952EE"/>
    <w:rsid w:val="00B953DC"/>
    <w:rsid w:val="00B9578F"/>
    <w:rsid w:val="00B95EED"/>
    <w:rsid w:val="00B96BA5"/>
    <w:rsid w:val="00B96D02"/>
    <w:rsid w:val="00B97DA4"/>
    <w:rsid w:val="00BA0581"/>
    <w:rsid w:val="00BA0BBF"/>
    <w:rsid w:val="00BA1740"/>
    <w:rsid w:val="00BA1E67"/>
    <w:rsid w:val="00BA223D"/>
    <w:rsid w:val="00BA2432"/>
    <w:rsid w:val="00BA2832"/>
    <w:rsid w:val="00BA2BA0"/>
    <w:rsid w:val="00BA2E99"/>
    <w:rsid w:val="00BA3003"/>
    <w:rsid w:val="00BA3466"/>
    <w:rsid w:val="00BA3897"/>
    <w:rsid w:val="00BA4F94"/>
    <w:rsid w:val="00BA5F35"/>
    <w:rsid w:val="00BA648A"/>
    <w:rsid w:val="00BA6B4F"/>
    <w:rsid w:val="00BA6CE3"/>
    <w:rsid w:val="00BA79B1"/>
    <w:rsid w:val="00BA7E00"/>
    <w:rsid w:val="00BB06B8"/>
    <w:rsid w:val="00BB0E12"/>
    <w:rsid w:val="00BB10DE"/>
    <w:rsid w:val="00BB128C"/>
    <w:rsid w:val="00BB1680"/>
    <w:rsid w:val="00BB2EED"/>
    <w:rsid w:val="00BB326D"/>
    <w:rsid w:val="00BB40FD"/>
    <w:rsid w:val="00BB4797"/>
    <w:rsid w:val="00BB4804"/>
    <w:rsid w:val="00BB48E4"/>
    <w:rsid w:val="00BB50B6"/>
    <w:rsid w:val="00BB5C68"/>
    <w:rsid w:val="00BB5FC8"/>
    <w:rsid w:val="00BB692A"/>
    <w:rsid w:val="00BB6DEE"/>
    <w:rsid w:val="00BB714C"/>
    <w:rsid w:val="00BB7834"/>
    <w:rsid w:val="00BB7D09"/>
    <w:rsid w:val="00BB7DE4"/>
    <w:rsid w:val="00BC030E"/>
    <w:rsid w:val="00BC183C"/>
    <w:rsid w:val="00BC2031"/>
    <w:rsid w:val="00BC2430"/>
    <w:rsid w:val="00BC2957"/>
    <w:rsid w:val="00BC30CE"/>
    <w:rsid w:val="00BC39AA"/>
    <w:rsid w:val="00BC3A9A"/>
    <w:rsid w:val="00BC3CD4"/>
    <w:rsid w:val="00BC3E83"/>
    <w:rsid w:val="00BC3FC1"/>
    <w:rsid w:val="00BC40ED"/>
    <w:rsid w:val="00BC50EF"/>
    <w:rsid w:val="00BC5442"/>
    <w:rsid w:val="00BC5525"/>
    <w:rsid w:val="00BC5A24"/>
    <w:rsid w:val="00BC6592"/>
    <w:rsid w:val="00BC65EE"/>
    <w:rsid w:val="00BC6ABD"/>
    <w:rsid w:val="00BC6C5C"/>
    <w:rsid w:val="00BD00ED"/>
    <w:rsid w:val="00BD05AF"/>
    <w:rsid w:val="00BD139D"/>
    <w:rsid w:val="00BD14AC"/>
    <w:rsid w:val="00BD1586"/>
    <w:rsid w:val="00BD1AA0"/>
    <w:rsid w:val="00BD1AA5"/>
    <w:rsid w:val="00BD2553"/>
    <w:rsid w:val="00BD2A48"/>
    <w:rsid w:val="00BD38A0"/>
    <w:rsid w:val="00BD3DBC"/>
    <w:rsid w:val="00BD40A6"/>
    <w:rsid w:val="00BD410F"/>
    <w:rsid w:val="00BD4120"/>
    <w:rsid w:val="00BD4C12"/>
    <w:rsid w:val="00BD6007"/>
    <w:rsid w:val="00BD62B3"/>
    <w:rsid w:val="00BD6647"/>
    <w:rsid w:val="00BD6A62"/>
    <w:rsid w:val="00BD6AE4"/>
    <w:rsid w:val="00BD6D54"/>
    <w:rsid w:val="00BD6E10"/>
    <w:rsid w:val="00BD6FD1"/>
    <w:rsid w:val="00BD714C"/>
    <w:rsid w:val="00BD7667"/>
    <w:rsid w:val="00BD7B33"/>
    <w:rsid w:val="00BE0904"/>
    <w:rsid w:val="00BE20D5"/>
    <w:rsid w:val="00BE2C98"/>
    <w:rsid w:val="00BE5560"/>
    <w:rsid w:val="00BE5CFD"/>
    <w:rsid w:val="00BE61C3"/>
    <w:rsid w:val="00BE6B09"/>
    <w:rsid w:val="00BE7951"/>
    <w:rsid w:val="00BF029B"/>
    <w:rsid w:val="00BF04F7"/>
    <w:rsid w:val="00BF179B"/>
    <w:rsid w:val="00BF1A5F"/>
    <w:rsid w:val="00BF1DD9"/>
    <w:rsid w:val="00BF2228"/>
    <w:rsid w:val="00BF237E"/>
    <w:rsid w:val="00BF29EE"/>
    <w:rsid w:val="00BF30CB"/>
    <w:rsid w:val="00BF41C8"/>
    <w:rsid w:val="00BF45EB"/>
    <w:rsid w:val="00BF4FFB"/>
    <w:rsid w:val="00BF523B"/>
    <w:rsid w:val="00BF59E0"/>
    <w:rsid w:val="00BF68FB"/>
    <w:rsid w:val="00BF6F14"/>
    <w:rsid w:val="00BF74B4"/>
    <w:rsid w:val="00BF7513"/>
    <w:rsid w:val="00BF7F21"/>
    <w:rsid w:val="00C0013C"/>
    <w:rsid w:val="00C00411"/>
    <w:rsid w:val="00C00748"/>
    <w:rsid w:val="00C00AE5"/>
    <w:rsid w:val="00C00DE1"/>
    <w:rsid w:val="00C016EE"/>
    <w:rsid w:val="00C01F7F"/>
    <w:rsid w:val="00C02943"/>
    <w:rsid w:val="00C033E1"/>
    <w:rsid w:val="00C03507"/>
    <w:rsid w:val="00C0355A"/>
    <w:rsid w:val="00C03A48"/>
    <w:rsid w:val="00C03D1C"/>
    <w:rsid w:val="00C03D50"/>
    <w:rsid w:val="00C04551"/>
    <w:rsid w:val="00C04E3A"/>
    <w:rsid w:val="00C05270"/>
    <w:rsid w:val="00C053D9"/>
    <w:rsid w:val="00C05AD1"/>
    <w:rsid w:val="00C05DAC"/>
    <w:rsid w:val="00C05E41"/>
    <w:rsid w:val="00C060BD"/>
    <w:rsid w:val="00C06E37"/>
    <w:rsid w:val="00C070C1"/>
    <w:rsid w:val="00C07101"/>
    <w:rsid w:val="00C07BF1"/>
    <w:rsid w:val="00C103DF"/>
    <w:rsid w:val="00C1074A"/>
    <w:rsid w:val="00C1104A"/>
    <w:rsid w:val="00C11467"/>
    <w:rsid w:val="00C11D81"/>
    <w:rsid w:val="00C11FF2"/>
    <w:rsid w:val="00C1246E"/>
    <w:rsid w:val="00C124AC"/>
    <w:rsid w:val="00C12B60"/>
    <w:rsid w:val="00C12F7B"/>
    <w:rsid w:val="00C13347"/>
    <w:rsid w:val="00C13B13"/>
    <w:rsid w:val="00C13DF1"/>
    <w:rsid w:val="00C13ECA"/>
    <w:rsid w:val="00C1568C"/>
    <w:rsid w:val="00C15BE8"/>
    <w:rsid w:val="00C163DF"/>
    <w:rsid w:val="00C16542"/>
    <w:rsid w:val="00C168D1"/>
    <w:rsid w:val="00C172B9"/>
    <w:rsid w:val="00C178DE"/>
    <w:rsid w:val="00C17964"/>
    <w:rsid w:val="00C17C40"/>
    <w:rsid w:val="00C17D42"/>
    <w:rsid w:val="00C20A9B"/>
    <w:rsid w:val="00C20AC8"/>
    <w:rsid w:val="00C20D29"/>
    <w:rsid w:val="00C21366"/>
    <w:rsid w:val="00C219A8"/>
    <w:rsid w:val="00C21BB4"/>
    <w:rsid w:val="00C21E99"/>
    <w:rsid w:val="00C23025"/>
    <w:rsid w:val="00C23188"/>
    <w:rsid w:val="00C23863"/>
    <w:rsid w:val="00C239F9"/>
    <w:rsid w:val="00C2402A"/>
    <w:rsid w:val="00C24864"/>
    <w:rsid w:val="00C2535D"/>
    <w:rsid w:val="00C259B7"/>
    <w:rsid w:val="00C25E7F"/>
    <w:rsid w:val="00C26645"/>
    <w:rsid w:val="00C266F9"/>
    <w:rsid w:val="00C273B6"/>
    <w:rsid w:val="00C275EF"/>
    <w:rsid w:val="00C278AD"/>
    <w:rsid w:val="00C27913"/>
    <w:rsid w:val="00C279EB"/>
    <w:rsid w:val="00C3013F"/>
    <w:rsid w:val="00C305C0"/>
    <w:rsid w:val="00C310FB"/>
    <w:rsid w:val="00C316AC"/>
    <w:rsid w:val="00C31B08"/>
    <w:rsid w:val="00C31B90"/>
    <w:rsid w:val="00C31E20"/>
    <w:rsid w:val="00C3253D"/>
    <w:rsid w:val="00C32551"/>
    <w:rsid w:val="00C32F71"/>
    <w:rsid w:val="00C338E3"/>
    <w:rsid w:val="00C345C0"/>
    <w:rsid w:val="00C34BB3"/>
    <w:rsid w:val="00C34EFB"/>
    <w:rsid w:val="00C3528E"/>
    <w:rsid w:val="00C359BA"/>
    <w:rsid w:val="00C35CB2"/>
    <w:rsid w:val="00C35D6C"/>
    <w:rsid w:val="00C364F2"/>
    <w:rsid w:val="00C3651E"/>
    <w:rsid w:val="00C3665C"/>
    <w:rsid w:val="00C3677A"/>
    <w:rsid w:val="00C36B6C"/>
    <w:rsid w:val="00C3707F"/>
    <w:rsid w:val="00C37372"/>
    <w:rsid w:val="00C377E0"/>
    <w:rsid w:val="00C37985"/>
    <w:rsid w:val="00C4040D"/>
    <w:rsid w:val="00C40798"/>
    <w:rsid w:val="00C410A5"/>
    <w:rsid w:val="00C42426"/>
    <w:rsid w:val="00C42660"/>
    <w:rsid w:val="00C42707"/>
    <w:rsid w:val="00C42FF1"/>
    <w:rsid w:val="00C4370C"/>
    <w:rsid w:val="00C44061"/>
    <w:rsid w:val="00C44C69"/>
    <w:rsid w:val="00C44F0A"/>
    <w:rsid w:val="00C44FBB"/>
    <w:rsid w:val="00C453E1"/>
    <w:rsid w:val="00C45815"/>
    <w:rsid w:val="00C45EA5"/>
    <w:rsid w:val="00C45F38"/>
    <w:rsid w:val="00C471CD"/>
    <w:rsid w:val="00C47399"/>
    <w:rsid w:val="00C502D3"/>
    <w:rsid w:val="00C505C9"/>
    <w:rsid w:val="00C507D0"/>
    <w:rsid w:val="00C50AC1"/>
    <w:rsid w:val="00C50F36"/>
    <w:rsid w:val="00C5117C"/>
    <w:rsid w:val="00C512E9"/>
    <w:rsid w:val="00C51343"/>
    <w:rsid w:val="00C51620"/>
    <w:rsid w:val="00C525CF"/>
    <w:rsid w:val="00C5284A"/>
    <w:rsid w:val="00C531C8"/>
    <w:rsid w:val="00C533C7"/>
    <w:rsid w:val="00C5373F"/>
    <w:rsid w:val="00C5392E"/>
    <w:rsid w:val="00C53A66"/>
    <w:rsid w:val="00C53F3E"/>
    <w:rsid w:val="00C540A6"/>
    <w:rsid w:val="00C54C70"/>
    <w:rsid w:val="00C570EF"/>
    <w:rsid w:val="00C573CD"/>
    <w:rsid w:val="00C5789F"/>
    <w:rsid w:val="00C57B5A"/>
    <w:rsid w:val="00C57DA5"/>
    <w:rsid w:val="00C6045F"/>
    <w:rsid w:val="00C605F1"/>
    <w:rsid w:val="00C60B68"/>
    <w:rsid w:val="00C610A4"/>
    <w:rsid w:val="00C61645"/>
    <w:rsid w:val="00C61D87"/>
    <w:rsid w:val="00C62556"/>
    <w:rsid w:val="00C6307A"/>
    <w:rsid w:val="00C63320"/>
    <w:rsid w:val="00C63E6E"/>
    <w:rsid w:val="00C6414A"/>
    <w:rsid w:val="00C645D1"/>
    <w:rsid w:val="00C649FD"/>
    <w:rsid w:val="00C64DBC"/>
    <w:rsid w:val="00C6518C"/>
    <w:rsid w:val="00C65C10"/>
    <w:rsid w:val="00C65F77"/>
    <w:rsid w:val="00C6651F"/>
    <w:rsid w:val="00C66832"/>
    <w:rsid w:val="00C66865"/>
    <w:rsid w:val="00C668CB"/>
    <w:rsid w:val="00C6772C"/>
    <w:rsid w:val="00C705FF"/>
    <w:rsid w:val="00C70C9A"/>
    <w:rsid w:val="00C70DAB"/>
    <w:rsid w:val="00C714D0"/>
    <w:rsid w:val="00C71FF2"/>
    <w:rsid w:val="00C722B2"/>
    <w:rsid w:val="00C72628"/>
    <w:rsid w:val="00C736B2"/>
    <w:rsid w:val="00C738F2"/>
    <w:rsid w:val="00C74A6D"/>
    <w:rsid w:val="00C74CEF"/>
    <w:rsid w:val="00C750E1"/>
    <w:rsid w:val="00C7525D"/>
    <w:rsid w:val="00C7555F"/>
    <w:rsid w:val="00C75E7C"/>
    <w:rsid w:val="00C75F1B"/>
    <w:rsid w:val="00C7644D"/>
    <w:rsid w:val="00C76501"/>
    <w:rsid w:val="00C76BA7"/>
    <w:rsid w:val="00C77A24"/>
    <w:rsid w:val="00C77BF1"/>
    <w:rsid w:val="00C802E4"/>
    <w:rsid w:val="00C8090E"/>
    <w:rsid w:val="00C81157"/>
    <w:rsid w:val="00C8120E"/>
    <w:rsid w:val="00C8251E"/>
    <w:rsid w:val="00C827BD"/>
    <w:rsid w:val="00C82C74"/>
    <w:rsid w:val="00C83112"/>
    <w:rsid w:val="00C83137"/>
    <w:rsid w:val="00C83259"/>
    <w:rsid w:val="00C83724"/>
    <w:rsid w:val="00C83A2B"/>
    <w:rsid w:val="00C83B7D"/>
    <w:rsid w:val="00C84201"/>
    <w:rsid w:val="00C84ACD"/>
    <w:rsid w:val="00C85872"/>
    <w:rsid w:val="00C85A1E"/>
    <w:rsid w:val="00C85DD5"/>
    <w:rsid w:val="00C86797"/>
    <w:rsid w:val="00C8725F"/>
    <w:rsid w:val="00C8760E"/>
    <w:rsid w:val="00C8768B"/>
    <w:rsid w:val="00C87FF2"/>
    <w:rsid w:val="00C901A5"/>
    <w:rsid w:val="00C91039"/>
    <w:rsid w:val="00C912EE"/>
    <w:rsid w:val="00C91307"/>
    <w:rsid w:val="00C91308"/>
    <w:rsid w:val="00C917B4"/>
    <w:rsid w:val="00C9188D"/>
    <w:rsid w:val="00C91D26"/>
    <w:rsid w:val="00C91D8B"/>
    <w:rsid w:val="00C91FCF"/>
    <w:rsid w:val="00C92738"/>
    <w:rsid w:val="00C93104"/>
    <w:rsid w:val="00C934E1"/>
    <w:rsid w:val="00C9368C"/>
    <w:rsid w:val="00C93AA4"/>
    <w:rsid w:val="00C93B19"/>
    <w:rsid w:val="00C93E43"/>
    <w:rsid w:val="00C955B8"/>
    <w:rsid w:val="00C956C3"/>
    <w:rsid w:val="00C95929"/>
    <w:rsid w:val="00C9620A"/>
    <w:rsid w:val="00C96943"/>
    <w:rsid w:val="00C96C34"/>
    <w:rsid w:val="00C96F59"/>
    <w:rsid w:val="00C97054"/>
    <w:rsid w:val="00C97AB5"/>
    <w:rsid w:val="00CA04AC"/>
    <w:rsid w:val="00CA0782"/>
    <w:rsid w:val="00CA1699"/>
    <w:rsid w:val="00CA1AA4"/>
    <w:rsid w:val="00CA1ED6"/>
    <w:rsid w:val="00CA2126"/>
    <w:rsid w:val="00CA231B"/>
    <w:rsid w:val="00CA2A9E"/>
    <w:rsid w:val="00CA2F5A"/>
    <w:rsid w:val="00CA2FC2"/>
    <w:rsid w:val="00CA37AC"/>
    <w:rsid w:val="00CA3BAA"/>
    <w:rsid w:val="00CA40E1"/>
    <w:rsid w:val="00CA42AC"/>
    <w:rsid w:val="00CA475B"/>
    <w:rsid w:val="00CA4889"/>
    <w:rsid w:val="00CA6266"/>
    <w:rsid w:val="00CA6473"/>
    <w:rsid w:val="00CA64FB"/>
    <w:rsid w:val="00CA6891"/>
    <w:rsid w:val="00CA70D8"/>
    <w:rsid w:val="00CB028B"/>
    <w:rsid w:val="00CB068B"/>
    <w:rsid w:val="00CB1B95"/>
    <w:rsid w:val="00CB3CAF"/>
    <w:rsid w:val="00CB3E20"/>
    <w:rsid w:val="00CB4833"/>
    <w:rsid w:val="00CB570E"/>
    <w:rsid w:val="00CB598B"/>
    <w:rsid w:val="00CB62ED"/>
    <w:rsid w:val="00CB719B"/>
    <w:rsid w:val="00CB7525"/>
    <w:rsid w:val="00CB775E"/>
    <w:rsid w:val="00CB7AA8"/>
    <w:rsid w:val="00CB7B88"/>
    <w:rsid w:val="00CC02A2"/>
    <w:rsid w:val="00CC0495"/>
    <w:rsid w:val="00CC05F2"/>
    <w:rsid w:val="00CC0695"/>
    <w:rsid w:val="00CC06AA"/>
    <w:rsid w:val="00CC0A8C"/>
    <w:rsid w:val="00CC1160"/>
    <w:rsid w:val="00CC230E"/>
    <w:rsid w:val="00CC2780"/>
    <w:rsid w:val="00CC34DE"/>
    <w:rsid w:val="00CC47E2"/>
    <w:rsid w:val="00CC54E8"/>
    <w:rsid w:val="00CC616A"/>
    <w:rsid w:val="00CC69FE"/>
    <w:rsid w:val="00CC6BFF"/>
    <w:rsid w:val="00CC6F16"/>
    <w:rsid w:val="00CC703D"/>
    <w:rsid w:val="00CC712F"/>
    <w:rsid w:val="00CD0682"/>
    <w:rsid w:val="00CD0FE7"/>
    <w:rsid w:val="00CD15AF"/>
    <w:rsid w:val="00CD1726"/>
    <w:rsid w:val="00CD2104"/>
    <w:rsid w:val="00CD2CF0"/>
    <w:rsid w:val="00CD2D46"/>
    <w:rsid w:val="00CD2FB1"/>
    <w:rsid w:val="00CD36B8"/>
    <w:rsid w:val="00CD3CD3"/>
    <w:rsid w:val="00CD47B3"/>
    <w:rsid w:val="00CD47FE"/>
    <w:rsid w:val="00CD5D16"/>
    <w:rsid w:val="00CD61C6"/>
    <w:rsid w:val="00CE0898"/>
    <w:rsid w:val="00CE13DD"/>
    <w:rsid w:val="00CE1D0C"/>
    <w:rsid w:val="00CE20D3"/>
    <w:rsid w:val="00CE283C"/>
    <w:rsid w:val="00CE3BDE"/>
    <w:rsid w:val="00CE3F15"/>
    <w:rsid w:val="00CE4307"/>
    <w:rsid w:val="00CE4B3B"/>
    <w:rsid w:val="00CE4CCD"/>
    <w:rsid w:val="00CE5178"/>
    <w:rsid w:val="00CE56B6"/>
    <w:rsid w:val="00CE5B7D"/>
    <w:rsid w:val="00CE697B"/>
    <w:rsid w:val="00CE7162"/>
    <w:rsid w:val="00CE7641"/>
    <w:rsid w:val="00CE77E1"/>
    <w:rsid w:val="00CE7884"/>
    <w:rsid w:val="00CE7B38"/>
    <w:rsid w:val="00CF002D"/>
    <w:rsid w:val="00CF020D"/>
    <w:rsid w:val="00CF0AE3"/>
    <w:rsid w:val="00CF0F0A"/>
    <w:rsid w:val="00CF1786"/>
    <w:rsid w:val="00CF2AF7"/>
    <w:rsid w:val="00CF317F"/>
    <w:rsid w:val="00CF3379"/>
    <w:rsid w:val="00CF35C3"/>
    <w:rsid w:val="00CF3649"/>
    <w:rsid w:val="00CF3916"/>
    <w:rsid w:val="00CF433C"/>
    <w:rsid w:val="00CF4919"/>
    <w:rsid w:val="00CF4D5B"/>
    <w:rsid w:val="00CF5399"/>
    <w:rsid w:val="00CF5581"/>
    <w:rsid w:val="00CF57DD"/>
    <w:rsid w:val="00CF5DCF"/>
    <w:rsid w:val="00CF616A"/>
    <w:rsid w:val="00CF65B6"/>
    <w:rsid w:val="00CF7550"/>
    <w:rsid w:val="00CF77C7"/>
    <w:rsid w:val="00CF791C"/>
    <w:rsid w:val="00CF7B26"/>
    <w:rsid w:val="00D0095A"/>
    <w:rsid w:val="00D00B2D"/>
    <w:rsid w:val="00D02839"/>
    <w:rsid w:val="00D02935"/>
    <w:rsid w:val="00D02DFB"/>
    <w:rsid w:val="00D03FAE"/>
    <w:rsid w:val="00D04965"/>
    <w:rsid w:val="00D0496D"/>
    <w:rsid w:val="00D04C38"/>
    <w:rsid w:val="00D05649"/>
    <w:rsid w:val="00D060F9"/>
    <w:rsid w:val="00D074C1"/>
    <w:rsid w:val="00D077A7"/>
    <w:rsid w:val="00D10515"/>
    <w:rsid w:val="00D1059C"/>
    <w:rsid w:val="00D113D4"/>
    <w:rsid w:val="00D115AA"/>
    <w:rsid w:val="00D11B02"/>
    <w:rsid w:val="00D11B5A"/>
    <w:rsid w:val="00D11D76"/>
    <w:rsid w:val="00D128C1"/>
    <w:rsid w:val="00D128DB"/>
    <w:rsid w:val="00D12D02"/>
    <w:rsid w:val="00D13264"/>
    <w:rsid w:val="00D13513"/>
    <w:rsid w:val="00D13804"/>
    <w:rsid w:val="00D1383D"/>
    <w:rsid w:val="00D13893"/>
    <w:rsid w:val="00D13AD4"/>
    <w:rsid w:val="00D145E8"/>
    <w:rsid w:val="00D161B6"/>
    <w:rsid w:val="00D16CA6"/>
    <w:rsid w:val="00D17504"/>
    <w:rsid w:val="00D17720"/>
    <w:rsid w:val="00D17C98"/>
    <w:rsid w:val="00D17CA5"/>
    <w:rsid w:val="00D20B42"/>
    <w:rsid w:val="00D20C9D"/>
    <w:rsid w:val="00D21094"/>
    <w:rsid w:val="00D21AEC"/>
    <w:rsid w:val="00D21F3B"/>
    <w:rsid w:val="00D23390"/>
    <w:rsid w:val="00D251B8"/>
    <w:rsid w:val="00D251E3"/>
    <w:rsid w:val="00D257E4"/>
    <w:rsid w:val="00D25958"/>
    <w:rsid w:val="00D26247"/>
    <w:rsid w:val="00D2627A"/>
    <w:rsid w:val="00D262D3"/>
    <w:rsid w:val="00D26A8D"/>
    <w:rsid w:val="00D26F5C"/>
    <w:rsid w:val="00D30054"/>
    <w:rsid w:val="00D304FF"/>
    <w:rsid w:val="00D305FE"/>
    <w:rsid w:val="00D3081C"/>
    <w:rsid w:val="00D3211C"/>
    <w:rsid w:val="00D3275E"/>
    <w:rsid w:val="00D32B74"/>
    <w:rsid w:val="00D33269"/>
    <w:rsid w:val="00D33344"/>
    <w:rsid w:val="00D333F5"/>
    <w:rsid w:val="00D334DE"/>
    <w:rsid w:val="00D33650"/>
    <w:rsid w:val="00D33959"/>
    <w:rsid w:val="00D33991"/>
    <w:rsid w:val="00D34E5B"/>
    <w:rsid w:val="00D350E7"/>
    <w:rsid w:val="00D351AB"/>
    <w:rsid w:val="00D35358"/>
    <w:rsid w:val="00D362E6"/>
    <w:rsid w:val="00D36896"/>
    <w:rsid w:val="00D36A54"/>
    <w:rsid w:val="00D36A96"/>
    <w:rsid w:val="00D36CE6"/>
    <w:rsid w:val="00D37405"/>
    <w:rsid w:val="00D40E7F"/>
    <w:rsid w:val="00D40F26"/>
    <w:rsid w:val="00D410AB"/>
    <w:rsid w:val="00D411AB"/>
    <w:rsid w:val="00D416F4"/>
    <w:rsid w:val="00D41DC4"/>
    <w:rsid w:val="00D42242"/>
    <w:rsid w:val="00D42AE7"/>
    <w:rsid w:val="00D42E54"/>
    <w:rsid w:val="00D4351E"/>
    <w:rsid w:val="00D4457B"/>
    <w:rsid w:val="00D44B68"/>
    <w:rsid w:val="00D44C31"/>
    <w:rsid w:val="00D44C7A"/>
    <w:rsid w:val="00D455AA"/>
    <w:rsid w:val="00D4579E"/>
    <w:rsid w:val="00D45CCB"/>
    <w:rsid w:val="00D46839"/>
    <w:rsid w:val="00D46AD8"/>
    <w:rsid w:val="00D47BDF"/>
    <w:rsid w:val="00D47E91"/>
    <w:rsid w:val="00D51E2D"/>
    <w:rsid w:val="00D52778"/>
    <w:rsid w:val="00D52B48"/>
    <w:rsid w:val="00D52E9B"/>
    <w:rsid w:val="00D52EF0"/>
    <w:rsid w:val="00D53182"/>
    <w:rsid w:val="00D53BAA"/>
    <w:rsid w:val="00D53CCB"/>
    <w:rsid w:val="00D53D19"/>
    <w:rsid w:val="00D5454F"/>
    <w:rsid w:val="00D54A82"/>
    <w:rsid w:val="00D553BC"/>
    <w:rsid w:val="00D55B6C"/>
    <w:rsid w:val="00D55ED9"/>
    <w:rsid w:val="00D56030"/>
    <w:rsid w:val="00D56854"/>
    <w:rsid w:val="00D57908"/>
    <w:rsid w:val="00D6025B"/>
    <w:rsid w:val="00D60E5F"/>
    <w:rsid w:val="00D62123"/>
    <w:rsid w:val="00D623E1"/>
    <w:rsid w:val="00D624C7"/>
    <w:rsid w:val="00D62C2F"/>
    <w:rsid w:val="00D62D64"/>
    <w:rsid w:val="00D62E96"/>
    <w:rsid w:val="00D6316D"/>
    <w:rsid w:val="00D632E2"/>
    <w:rsid w:val="00D633B9"/>
    <w:rsid w:val="00D63CD2"/>
    <w:rsid w:val="00D6402A"/>
    <w:rsid w:val="00D6457E"/>
    <w:rsid w:val="00D64AA5"/>
    <w:rsid w:val="00D64EE8"/>
    <w:rsid w:val="00D65E82"/>
    <w:rsid w:val="00D6794B"/>
    <w:rsid w:val="00D67C7E"/>
    <w:rsid w:val="00D67D2C"/>
    <w:rsid w:val="00D67D8D"/>
    <w:rsid w:val="00D70480"/>
    <w:rsid w:val="00D70705"/>
    <w:rsid w:val="00D70786"/>
    <w:rsid w:val="00D70AF7"/>
    <w:rsid w:val="00D70BD8"/>
    <w:rsid w:val="00D71407"/>
    <w:rsid w:val="00D7197D"/>
    <w:rsid w:val="00D7318B"/>
    <w:rsid w:val="00D733DC"/>
    <w:rsid w:val="00D73436"/>
    <w:rsid w:val="00D73449"/>
    <w:rsid w:val="00D735CA"/>
    <w:rsid w:val="00D7401B"/>
    <w:rsid w:val="00D745E2"/>
    <w:rsid w:val="00D75553"/>
    <w:rsid w:val="00D75C20"/>
    <w:rsid w:val="00D75C99"/>
    <w:rsid w:val="00D75CA8"/>
    <w:rsid w:val="00D7623D"/>
    <w:rsid w:val="00D77204"/>
    <w:rsid w:val="00D7737B"/>
    <w:rsid w:val="00D806CB"/>
    <w:rsid w:val="00D814D2"/>
    <w:rsid w:val="00D8170F"/>
    <w:rsid w:val="00D818D0"/>
    <w:rsid w:val="00D829EF"/>
    <w:rsid w:val="00D82A88"/>
    <w:rsid w:val="00D82BF3"/>
    <w:rsid w:val="00D82CFA"/>
    <w:rsid w:val="00D82EF9"/>
    <w:rsid w:val="00D830BF"/>
    <w:rsid w:val="00D837BD"/>
    <w:rsid w:val="00D83B56"/>
    <w:rsid w:val="00D83C2A"/>
    <w:rsid w:val="00D84091"/>
    <w:rsid w:val="00D84B60"/>
    <w:rsid w:val="00D85E13"/>
    <w:rsid w:val="00D85E2E"/>
    <w:rsid w:val="00D87524"/>
    <w:rsid w:val="00D87A5E"/>
    <w:rsid w:val="00D87B93"/>
    <w:rsid w:val="00D87D4E"/>
    <w:rsid w:val="00D906EA"/>
    <w:rsid w:val="00D90BFD"/>
    <w:rsid w:val="00D913D9"/>
    <w:rsid w:val="00D91636"/>
    <w:rsid w:val="00D918D0"/>
    <w:rsid w:val="00D91C42"/>
    <w:rsid w:val="00D920C4"/>
    <w:rsid w:val="00D93134"/>
    <w:rsid w:val="00D932B8"/>
    <w:rsid w:val="00D934AA"/>
    <w:rsid w:val="00D93770"/>
    <w:rsid w:val="00D93BBC"/>
    <w:rsid w:val="00D9457A"/>
    <w:rsid w:val="00D94628"/>
    <w:rsid w:val="00D946CC"/>
    <w:rsid w:val="00D95310"/>
    <w:rsid w:val="00D9594B"/>
    <w:rsid w:val="00D95982"/>
    <w:rsid w:val="00D959C2"/>
    <w:rsid w:val="00D95C1F"/>
    <w:rsid w:val="00D96A43"/>
    <w:rsid w:val="00D96C3C"/>
    <w:rsid w:val="00D96D2D"/>
    <w:rsid w:val="00D9768D"/>
    <w:rsid w:val="00D977E4"/>
    <w:rsid w:val="00D97A94"/>
    <w:rsid w:val="00D97D13"/>
    <w:rsid w:val="00DA02F9"/>
    <w:rsid w:val="00DA1AF8"/>
    <w:rsid w:val="00DA1D08"/>
    <w:rsid w:val="00DA21CB"/>
    <w:rsid w:val="00DA28D5"/>
    <w:rsid w:val="00DA38F5"/>
    <w:rsid w:val="00DA5379"/>
    <w:rsid w:val="00DA5435"/>
    <w:rsid w:val="00DA6504"/>
    <w:rsid w:val="00DA69DA"/>
    <w:rsid w:val="00DA6B3E"/>
    <w:rsid w:val="00DA6C09"/>
    <w:rsid w:val="00DA6E1F"/>
    <w:rsid w:val="00DA7193"/>
    <w:rsid w:val="00DA73A2"/>
    <w:rsid w:val="00DA7E98"/>
    <w:rsid w:val="00DA7F57"/>
    <w:rsid w:val="00DB0512"/>
    <w:rsid w:val="00DB055B"/>
    <w:rsid w:val="00DB0570"/>
    <w:rsid w:val="00DB05A5"/>
    <w:rsid w:val="00DB06A0"/>
    <w:rsid w:val="00DB09AE"/>
    <w:rsid w:val="00DB2505"/>
    <w:rsid w:val="00DB2717"/>
    <w:rsid w:val="00DB2EDB"/>
    <w:rsid w:val="00DB2F81"/>
    <w:rsid w:val="00DB3351"/>
    <w:rsid w:val="00DB377F"/>
    <w:rsid w:val="00DB3D8A"/>
    <w:rsid w:val="00DB4219"/>
    <w:rsid w:val="00DB4932"/>
    <w:rsid w:val="00DB4AFC"/>
    <w:rsid w:val="00DB528C"/>
    <w:rsid w:val="00DB6C67"/>
    <w:rsid w:val="00DC0965"/>
    <w:rsid w:val="00DC1078"/>
    <w:rsid w:val="00DC16FE"/>
    <w:rsid w:val="00DC19EC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9AE"/>
    <w:rsid w:val="00DC59CC"/>
    <w:rsid w:val="00DC5C0C"/>
    <w:rsid w:val="00DC5CB1"/>
    <w:rsid w:val="00DC5E2B"/>
    <w:rsid w:val="00DC6594"/>
    <w:rsid w:val="00DC6D4F"/>
    <w:rsid w:val="00DC7513"/>
    <w:rsid w:val="00DC75AC"/>
    <w:rsid w:val="00DC7D16"/>
    <w:rsid w:val="00DD0922"/>
    <w:rsid w:val="00DD18CF"/>
    <w:rsid w:val="00DD19C8"/>
    <w:rsid w:val="00DD207D"/>
    <w:rsid w:val="00DD2F04"/>
    <w:rsid w:val="00DD313B"/>
    <w:rsid w:val="00DD3608"/>
    <w:rsid w:val="00DD4D71"/>
    <w:rsid w:val="00DD4F09"/>
    <w:rsid w:val="00DD52BD"/>
    <w:rsid w:val="00DD5702"/>
    <w:rsid w:val="00DD60EF"/>
    <w:rsid w:val="00DD6180"/>
    <w:rsid w:val="00DD618B"/>
    <w:rsid w:val="00DD6FA1"/>
    <w:rsid w:val="00DD71DE"/>
    <w:rsid w:val="00DD71E5"/>
    <w:rsid w:val="00DD77D8"/>
    <w:rsid w:val="00DD7B9A"/>
    <w:rsid w:val="00DD7BDF"/>
    <w:rsid w:val="00DE03CA"/>
    <w:rsid w:val="00DE0AE8"/>
    <w:rsid w:val="00DE0D34"/>
    <w:rsid w:val="00DE0E92"/>
    <w:rsid w:val="00DE103B"/>
    <w:rsid w:val="00DE1053"/>
    <w:rsid w:val="00DE1127"/>
    <w:rsid w:val="00DE119D"/>
    <w:rsid w:val="00DE1344"/>
    <w:rsid w:val="00DE1418"/>
    <w:rsid w:val="00DE16A5"/>
    <w:rsid w:val="00DE1BBE"/>
    <w:rsid w:val="00DE1F6B"/>
    <w:rsid w:val="00DE230C"/>
    <w:rsid w:val="00DE3603"/>
    <w:rsid w:val="00DE4466"/>
    <w:rsid w:val="00DE4D6D"/>
    <w:rsid w:val="00DE5AC5"/>
    <w:rsid w:val="00DE5E50"/>
    <w:rsid w:val="00DE6598"/>
    <w:rsid w:val="00DE670C"/>
    <w:rsid w:val="00DE71F6"/>
    <w:rsid w:val="00DE7F18"/>
    <w:rsid w:val="00DF0366"/>
    <w:rsid w:val="00DF07F9"/>
    <w:rsid w:val="00DF0EB2"/>
    <w:rsid w:val="00DF1437"/>
    <w:rsid w:val="00DF166C"/>
    <w:rsid w:val="00DF2000"/>
    <w:rsid w:val="00DF201D"/>
    <w:rsid w:val="00DF2254"/>
    <w:rsid w:val="00DF3277"/>
    <w:rsid w:val="00DF4933"/>
    <w:rsid w:val="00DF4BFE"/>
    <w:rsid w:val="00DF4F41"/>
    <w:rsid w:val="00DF5210"/>
    <w:rsid w:val="00DF5B08"/>
    <w:rsid w:val="00DF61BC"/>
    <w:rsid w:val="00DF6FC0"/>
    <w:rsid w:val="00DF74C4"/>
    <w:rsid w:val="00E00270"/>
    <w:rsid w:val="00E00493"/>
    <w:rsid w:val="00E005C6"/>
    <w:rsid w:val="00E00BA2"/>
    <w:rsid w:val="00E00E11"/>
    <w:rsid w:val="00E00EEF"/>
    <w:rsid w:val="00E015C2"/>
    <w:rsid w:val="00E019B2"/>
    <w:rsid w:val="00E0229B"/>
    <w:rsid w:val="00E02303"/>
    <w:rsid w:val="00E02463"/>
    <w:rsid w:val="00E02AC5"/>
    <w:rsid w:val="00E02B4C"/>
    <w:rsid w:val="00E02D8E"/>
    <w:rsid w:val="00E04338"/>
    <w:rsid w:val="00E048C6"/>
    <w:rsid w:val="00E04935"/>
    <w:rsid w:val="00E049A6"/>
    <w:rsid w:val="00E04F78"/>
    <w:rsid w:val="00E05619"/>
    <w:rsid w:val="00E05884"/>
    <w:rsid w:val="00E07494"/>
    <w:rsid w:val="00E0782A"/>
    <w:rsid w:val="00E07E36"/>
    <w:rsid w:val="00E10781"/>
    <w:rsid w:val="00E10EA6"/>
    <w:rsid w:val="00E1100A"/>
    <w:rsid w:val="00E11959"/>
    <w:rsid w:val="00E11F76"/>
    <w:rsid w:val="00E124E6"/>
    <w:rsid w:val="00E12882"/>
    <w:rsid w:val="00E1321F"/>
    <w:rsid w:val="00E13530"/>
    <w:rsid w:val="00E13B4E"/>
    <w:rsid w:val="00E14258"/>
    <w:rsid w:val="00E153BC"/>
    <w:rsid w:val="00E16111"/>
    <w:rsid w:val="00E165CA"/>
    <w:rsid w:val="00E1682F"/>
    <w:rsid w:val="00E16894"/>
    <w:rsid w:val="00E1692F"/>
    <w:rsid w:val="00E16D18"/>
    <w:rsid w:val="00E1717B"/>
    <w:rsid w:val="00E17D8B"/>
    <w:rsid w:val="00E2066C"/>
    <w:rsid w:val="00E20FC7"/>
    <w:rsid w:val="00E213F7"/>
    <w:rsid w:val="00E214BF"/>
    <w:rsid w:val="00E214DD"/>
    <w:rsid w:val="00E21A22"/>
    <w:rsid w:val="00E21F0F"/>
    <w:rsid w:val="00E221F8"/>
    <w:rsid w:val="00E229A3"/>
    <w:rsid w:val="00E22DA5"/>
    <w:rsid w:val="00E22E24"/>
    <w:rsid w:val="00E23136"/>
    <w:rsid w:val="00E23578"/>
    <w:rsid w:val="00E23A90"/>
    <w:rsid w:val="00E23D83"/>
    <w:rsid w:val="00E24456"/>
    <w:rsid w:val="00E24481"/>
    <w:rsid w:val="00E24770"/>
    <w:rsid w:val="00E248CB"/>
    <w:rsid w:val="00E24CD2"/>
    <w:rsid w:val="00E2512D"/>
    <w:rsid w:val="00E266F1"/>
    <w:rsid w:val="00E26D20"/>
    <w:rsid w:val="00E2724F"/>
    <w:rsid w:val="00E277E5"/>
    <w:rsid w:val="00E27825"/>
    <w:rsid w:val="00E302B7"/>
    <w:rsid w:val="00E30B9F"/>
    <w:rsid w:val="00E328B7"/>
    <w:rsid w:val="00E32A18"/>
    <w:rsid w:val="00E32AE5"/>
    <w:rsid w:val="00E33051"/>
    <w:rsid w:val="00E331A0"/>
    <w:rsid w:val="00E335BF"/>
    <w:rsid w:val="00E33A77"/>
    <w:rsid w:val="00E340E7"/>
    <w:rsid w:val="00E34C39"/>
    <w:rsid w:val="00E34C48"/>
    <w:rsid w:val="00E357BE"/>
    <w:rsid w:val="00E3606C"/>
    <w:rsid w:val="00E36239"/>
    <w:rsid w:val="00E366AE"/>
    <w:rsid w:val="00E36A34"/>
    <w:rsid w:val="00E36C33"/>
    <w:rsid w:val="00E36CAF"/>
    <w:rsid w:val="00E3721C"/>
    <w:rsid w:val="00E37DC5"/>
    <w:rsid w:val="00E37DF2"/>
    <w:rsid w:val="00E400F3"/>
    <w:rsid w:val="00E40BDE"/>
    <w:rsid w:val="00E417EF"/>
    <w:rsid w:val="00E41F91"/>
    <w:rsid w:val="00E42381"/>
    <w:rsid w:val="00E44098"/>
    <w:rsid w:val="00E44359"/>
    <w:rsid w:val="00E44B9C"/>
    <w:rsid w:val="00E45A99"/>
    <w:rsid w:val="00E46155"/>
    <w:rsid w:val="00E46184"/>
    <w:rsid w:val="00E467A8"/>
    <w:rsid w:val="00E46919"/>
    <w:rsid w:val="00E477B8"/>
    <w:rsid w:val="00E47959"/>
    <w:rsid w:val="00E50279"/>
    <w:rsid w:val="00E50784"/>
    <w:rsid w:val="00E50AC4"/>
    <w:rsid w:val="00E50CC3"/>
    <w:rsid w:val="00E50D2E"/>
    <w:rsid w:val="00E50F6F"/>
    <w:rsid w:val="00E518CF"/>
    <w:rsid w:val="00E51F12"/>
    <w:rsid w:val="00E520B8"/>
    <w:rsid w:val="00E52130"/>
    <w:rsid w:val="00E521D0"/>
    <w:rsid w:val="00E526AC"/>
    <w:rsid w:val="00E52D71"/>
    <w:rsid w:val="00E52F74"/>
    <w:rsid w:val="00E530A1"/>
    <w:rsid w:val="00E53451"/>
    <w:rsid w:val="00E53B10"/>
    <w:rsid w:val="00E53B26"/>
    <w:rsid w:val="00E540F8"/>
    <w:rsid w:val="00E54522"/>
    <w:rsid w:val="00E54CBF"/>
    <w:rsid w:val="00E550AE"/>
    <w:rsid w:val="00E552A8"/>
    <w:rsid w:val="00E554E9"/>
    <w:rsid w:val="00E5550A"/>
    <w:rsid w:val="00E5582E"/>
    <w:rsid w:val="00E55963"/>
    <w:rsid w:val="00E55BD8"/>
    <w:rsid w:val="00E55D36"/>
    <w:rsid w:val="00E55DF2"/>
    <w:rsid w:val="00E56506"/>
    <w:rsid w:val="00E56683"/>
    <w:rsid w:val="00E56D28"/>
    <w:rsid w:val="00E605DA"/>
    <w:rsid w:val="00E606BE"/>
    <w:rsid w:val="00E60706"/>
    <w:rsid w:val="00E6100D"/>
    <w:rsid w:val="00E612D0"/>
    <w:rsid w:val="00E61658"/>
    <w:rsid w:val="00E620D8"/>
    <w:rsid w:val="00E62466"/>
    <w:rsid w:val="00E62896"/>
    <w:rsid w:val="00E62B48"/>
    <w:rsid w:val="00E6331E"/>
    <w:rsid w:val="00E63725"/>
    <w:rsid w:val="00E63A93"/>
    <w:rsid w:val="00E64602"/>
    <w:rsid w:val="00E65B0A"/>
    <w:rsid w:val="00E65D81"/>
    <w:rsid w:val="00E660A1"/>
    <w:rsid w:val="00E6613B"/>
    <w:rsid w:val="00E663E5"/>
    <w:rsid w:val="00E66AB2"/>
    <w:rsid w:val="00E66AE8"/>
    <w:rsid w:val="00E67394"/>
    <w:rsid w:val="00E67BD9"/>
    <w:rsid w:val="00E70056"/>
    <w:rsid w:val="00E700C6"/>
    <w:rsid w:val="00E7047D"/>
    <w:rsid w:val="00E706AD"/>
    <w:rsid w:val="00E70872"/>
    <w:rsid w:val="00E70B09"/>
    <w:rsid w:val="00E70CDE"/>
    <w:rsid w:val="00E71AC0"/>
    <w:rsid w:val="00E71E4D"/>
    <w:rsid w:val="00E71FD1"/>
    <w:rsid w:val="00E72755"/>
    <w:rsid w:val="00E72B44"/>
    <w:rsid w:val="00E72BFF"/>
    <w:rsid w:val="00E730A1"/>
    <w:rsid w:val="00E73288"/>
    <w:rsid w:val="00E73296"/>
    <w:rsid w:val="00E7364D"/>
    <w:rsid w:val="00E739DB"/>
    <w:rsid w:val="00E73B0B"/>
    <w:rsid w:val="00E74C0F"/>
    <w:rsid w:val="00E7524F"/>
    <w:rsid w:val="00E75BC9"/>
    <w:rsid w:val="00E7662A"/>
    <w:rsid w:val="00E76865"/>
    <w:rsid w:val="00E76CB5"/>
    <w:rsid w:val="00E77326"/>
    <w:rsid w:val="00E776C5"/>
    <w:rsid w:val="00E77B1A"/>
    <w:rsid w:val="00E77B61"/>
    <w:rsid w:val="00E77EEF"/>
    <w:rsid w:val="00E77F98"/>
    <w:rsid w:val="00E80C77"/>
    <w:rsid w:val="00E8112D"/>
    <w:rsid w:val="00E812EC"/>
    <w:rsid w:val="00E81AD0"/>
    <w:rsid w:val="00E81C98"/>
    <w:rsid w:val="00E81E92"/>
    <w:rsid w:val="00E82834"/>
    <w:rsid w:val="00E82A9F"/>
    <w:rsid w:val="00E84549"/>
    <w:rsid w:val="00E8484D"/>
    <w:rsid w:val="00E84B6A"/>
    <w:rsid w:val="00E8521C"/>
    <w:rsid w:val="00E8549E"/>
    <w:rsid w:val="00E863AC"/>
    <w:rsid w:val="00E863D6"/>
    <w:rsid w:val="00E86419"/>
    <w:rsid w:val="00E867F0"/>
    <w:rsid w:val="00E878C9"/>
    <w:rsid w:val="00E9030E"/>
    <w:rsid w:val="00E90A3E"/>
    <w:rsid w:val="00E90A44"/>
    <w:rsid w:val="00E90C86"/>
    <w:rsid w:val="00E9128E"/>
    <w:rsid w:val="00E91504"/>
    <w:rsid w:val="00E91522"/>
    <w:rsid w:val="00E91D39"/>
    <w:rsid w:val="00E92351"/>
    <w:rsid w:val="00E92576"/>
    <w:rsid w:val="00E92731"/>
    <w:rsid w:val="00E93666"/>
    <w:rsid w:val="00E93809"/>
    <w:rsid w:val="00E942D9"/>
    <w:rsid w:val="00E9487E"/>
    <w:rsid w:val="00E9551B"/>
    <w:rsid w:val="00E95F9B"/>
    <w:rsid w:val="00E960EC"/>
    <w:rsid w:val="00E96DF7"/>
    <w:rsid w:val="00E96F12"/>
    <w:rsid w:val="00E9713E"/>
    <w:rsid w:val="00E9724A"/>
    <w:rsid w:val="00E97829"/>
    <w:rsid w:val="00E97878"/>
    <w:rsid w:val="00E97AA2"/>
    <w:rsid w:val="00EA0506"/>
    <w:rsid w:val="00EA052D"/>
    <w:rsid w:val="00EA0574"/>
    <w:rsid w:val="00EA06C4"/>
    <w:rsid w:val="00EA0D52"/>
    <w:rsid w:val="00EA1647"/>
    <w:rsid w:val="00EA18B5"/>
    <w:rsid w:val="00EA18B9"/>
    <w:rsid w:val="00EA2285"/>
    <w:rsid w:val="00EA2B2F"/>
    <w:rsid w:val="00EA2BAC"/>
    <w:rsid w:val="00EA3326"/>
    <w:rsid w:val="00EA33E2"/>
    <w:rsid w:val="00EA3F5D"/>
    <w:rsid w:val="00EA4A9E"/>
    <w:rsid w:val="00EA50CD"/>
    <w:rsid w:val="00EA5249"/>
    <w:rsid w:val="00EA6A5A"/>
    <w:rsid w:val="00EA6D60"/>
    <w:rsid w:val="00EA6EC9"/>
    <w:rsid w:val="00EA7747"/>
    <w:rsid w:val="00EA7774"/>
    <w:rsid w:val="00EB016E"/>
    <w:rsid w:val="00EB09F8"/>
    <w:rsid w:val="00EB11A7"/>
    <w:rsid w:val="00EB2094"/>
    <w:rsid w:val="00EB2274"/>
    <w:rsid w:val="00EB2615"/>
    <w:rsid w:val="00EB297D"/>
    <w:rsid w:val="00EB2B73"/>
    <w:rsid w:val="00EB2BFF"/>
    <w:rsid w:val="00EB2CE3"/>
    <w:rsid w:val="00EB310A"/>
    <w:rsid w:val="00EB341F"/>
    <w:rsid w:val="00EB3A5D"/>
    <w:rsid w:val="00EB4509"/>
    <w:rsid w:val="00EB48CA"/>
    <w:rsid w:val="00EB48E8"/>
    <w:rsid w:val="00EB51B0"/>
    <w:rsid w:val="00EB52CD"/>
    <w:rsid w:val="00EB5996"/>
    <w:rsid w:val="00EB5EF1"/>
    <w:rsid w:val="00EB6016"/>
    <w:rsid w:val="00EB63BF"/>
    <w:rsid w:val="00EB6494"/>
    <w:rsid w:val="00EB6500"/>
    <w:rsid w:val="00EB667C"/>
    <w:rsid w:val="00EB6771"/>
    <w:rsid w:val="00EB7628"/>
    <w:rsid w:val="00EB796D"/>
    <w:rsid w:val="00EC07C8"/>
    <w:rsid w:val="00EC1179"/>
    <w:rsid w:val="00EC139D"/>
    <w:rsid w:val="00EC1CCA"/>
    <w:rsid w:val="00EC2624"/>
    <w:rsid w:val="00EC319F"/>
    <w:rsid w:val="00EC3385"/>
    <w:rsid w:val="00EC33A3"/>
    <w:rsid w:val="00EC3586"/>
    <w:rsid w:val="00EC38A1"/>
    <w:rsid w:val="00EC3D20"/>
    <w:rsid w:val="00EC4211"/>
    <w:rsid w:val="00EC44C6"/>
    <w:rsid w:val="00EC4704"/>
    <w:rsid w:val="00EC47FB"/>
    <w:rsid w:val="00EC480A"/>
    <w:rsid w:val="00EC4BCD"/>
    <w:rsid w:val="00EC4F16"/>
    <w:rsid w:val="00EC4FE1"/>
    <w:rsid w:val="00EC5339"/>
    <w:rsid w:val="00EC5C98"/>
    <w:rsid w:val="00EC5CF9"/>
    <w:rsid w:val="00EC6AD1"/>
    <w:rsid w:val="00EC6C73"/>
    <w:rsid w:val="00EC779F"/>
    <w:rsid w:val="00ED0084"/>
    <w:rsid w:val="00ED1758"/>
    <w:rsid w:val="00ED1BB2"/>
    <w:rsid w:val="00ED2D60"/>
    <w:rsid w:val="00ED335C"/>
    <w:rsid w:val="00ED349B"/>
    <w:rsid w:val="00ED3EBA"/>
    <w:rsid w:val="00ED4E3E"/>
    <w:rsid w:val="00ED5168"/>
    <w:rsid w:val="00ED553D"/>
    <w:rsid w:val="00ED5F24"/>
    <w:rsid w:val="00ED637C"/>
    <w:rsid w:val="00ED684F"/>
    <w:rsid w:val="00ED7556"/>
    <w:rsid w:val="00ED7783"/>
    <w:rsid w:val="00ED7D6E"/>
    <w:rsid w:val="00ED7EF0"/>
    <w:rsid w:val="00EE0532"/>
    <w:rsid w:val="00EE08DC"/>
    <w:rsid w:val="00EE0FFD"/>
    <w:rsid w:val="00EE1695"/>
    <w:rsid w:val="00EE1BB3"/>
    <w:rsid w:val="00EE1E6E"/>
    <w:rsid w:val="00EE1F43"/>
    <w:rsid w:val="00EE24B5"/>
    <w:rsid w:val="00EE275A"/>
    <w:rsid w:val="00EE2DC4"/>
    <w:rsid w:val="00EE31A8"/>
    <w:rsid w:val="00EE3439"/>
    <w:rsid w:val="00EE3AFD"/>
    <w:rsid w:val="00EE5242"/>
    <w:rsid w:val="00EE5EA4"/>
    <w:rsid w:val="00EE7245"/>
    <w:rsid w:val="00EE75A9"/>
    <w:rsid w:val="00EF0605"/>
    <w:rsid w:val="00EF074B"/>
    <w:rsid w:val="00EF0ADB"/>
    <w:rsid w:val="00EF0CBD"/>
    <w:rsid w:val="00EF1253"/>
    <w:rsid w:val="00EF1731"/>
    <w:rsid w:val="00EF19F8"/>
    <w:rsid w:val="00EF283B"/>
    <w:rsid w:val="00EF2C95"/>
    <w:rsid w:val="00EF30CF"/>
    <w:rsid w:val="00EF455A"/>
    <w:rsid w:val="00EF4590"/>
    <w:rsid w:val="00EF45A5"/>
    <w:rsid w:val="00EF632B"/>
    <w:rsid w:val="00EF6B3F"/>
    <w:rsid w:val="00EF78F5"/>
    <w:rsid w:val="00EF7B95"/>
    <w:rsid w:val="00EF7FA6"/>
    <w:rsid w:val="00F0033B"/>
    <w:rsid w:val="00F00397"/>
    <w:rsid w:val="00F004D9"/>
    <w:rsid w:val="00F00841"/>
    <w:rsid w:val="00F00B70"/>
    <w:rsid w:val="00F00BD9"/>
    <w:rsid w:val="00F01882"/>
    <w:rsid w:val="00F02081"/>
    <w:rsid w:val="00F026BC"/>
    <w:rsid w:val="00F041DA"/>
    <w:rsid w:val="00F04FB3"/>
    <w:rsid w:val="00F05CCD"/>
    <w:rsid w:val="00F06120"/>
    <w:rsid w:val="00F06FA8"/>
    <w:rsid w:val="00F06FBF"/>
    <w:rsid w:val="00F071DA"/>
    <w:rsid w:val="00F079C7"/>
    <w:rsid w:val="00F10636"/>
    <w:rsid w:val="00F1076B"/>
    <w:rsid w:val="00F11116"/>
    <w:rsid w:val="00F112A9"/>
    <w:rsid w:val="00F11605"/>
    <w:rsid w:val="00F11E1B"/>
    <w:rsid w:val="00F122B2"/>
    <w:rsid w:val="00F1280B"/>
    <w:rsid w:val="00F13027"/>
    <w:rsid w:val="00F1351F"/>
    <w:rsid w:val="00F1363D"/>
    <w:rsid w:val="00F1398C"/>
    <w:rsid w:val="00F14076"/>
    <w:rsid w:val="00F1432E"/>
    <w:rsid w:val="00F1465A"/>
    <w:rsid w:val="00F146AD"/>
    <w:rsid w:val="00F149CA"/>
    <w:rsid w:val="00F15EBE"/>
    <w:rsid w:val="00F16C07"/>
    <w:rsid w:val="00F16D47"/>
    <w:rsid w:val="00F1782E"/>
    <w:rsid w:val="00F17FFB"/>
    <w:rsid w:val="00F2034A"/>
    <w:rsid w:val="00F20BF2"/>
    <w:rsid w:val="00F218D2"/>
    <w:rsid w:val="00F21EAB"/>
    <w:rsid w:val="00F22462"/>
    <w:rsid w:val="00F2247B"/>
    <w:rsid w:val="00F2297D"/>
    <w:rsid w:val="00F2342F"/>
    <w:rsid w:val="00F23540"/>
    <w:rsid w:val="00F23E05"/>
    <w:rsid w:val="00F23EEC"/>
    <w:rsid w:val="00F24126"/>
    <w:rsid w:val="00F2424A"/>
    <w:rsid w:val="00F24AB3"/>
    <w:rsid w:val="00F25FC0"/>
    <w:rsid w:val="00F26406"/>
    <w:rsid w:val="00F264BF"/>
    <w:rsid w:val="00F26D65"/>
    <w:rsid w:val="00F26DCC"/>
    <w:rsid w:val="00F274AC"/>
    <w:rsid w:val="00F27DAA"/>
    <w:rsid w:val="00F30907"/>
    <w:rsid w:val="00F3116C"/>
    <w:rsid w:val="00F312F1"/>
    <w:rsid w:val="00F31497"/>
    <w:rsid w:val="00F31F5F"/>
    <w:rsid w:val="00F330E4"/>
    <w:rsid w:val="00F34107"/>
    <w:rsid w:val="00F341E9"/>
    <w:rsid w:val="00F342D6"/>
    <w:rsid w:val="00F3450B"/>
    <w:rsid w:val="00F34ADE"/>
    <w:rsid w:val="00F34DBE"/>
    <w:rsid w:val="00F35BCE"/>
    <w:rsid w:val="00F35D02"/>
    <w:rsid w:val="00F36825"/>
    <w:rsid w:val="00F36827"/>
    <w:rsid w:val="00F37431"/>
    <w:rsid w:val="00F37BDC"/>
    <w:rsid w:val="00F37E84"/>
    <w:rsid w:val="00F416C8"/>
    <w:rsid w:val="00F41943"/>
    <w:rsid w:val="00F42060"/>
    <w:rsid w:val="00F42AA3"/>
    <w:rsid w:val="00F42E40"/>
    <w:rsid w:val="00F435CC"/>
    <w:rsid w:val="00F43BC3"/>
    <w:rsid w:val="00F43C89"/>
    <w:rsid w:val="00F43E6A"/>
    <w:rsid w:val="00F4449E"/>
    <w:rsid w:val="00F44B44"/>
    <w:rsid w:val="00F45436"/>
    <w:rsid w:val="00F457D8"/>
    <w:rsid w:val="00F45909"/>
    <w:rsid w:val="00F46482"/>
    <w:rsid w:val="00F475BE"/>
    <w:rsid w:val="00F47618"/>
    <w:rsid w:val="00F505C7"/>
    <w:rsid w:val="00F50C27"/>
    <w:rsid w:val="00F50C9A"/>
    <w:rsid w:val="00F50EB7"/>
    <w:rsid w:val="00F511C9"/>
    <w:rsid w:val="00F51504"/>
    <w:rsid w:val="00F52640"/>
    <w:rsid w:val="00F527B3"/>
    <w:rsid w:val="00F54A57"/>
    <w:rsid w:val="00F559CC"/>
    <w:rsid w:val="00F55FA9"/>
    <w:rsid w:val="00F60467"/>
    <w:rsid w:val="00F6063E"/>
    <w:rsid w:val="00F60732"/>
    <w:rsid w:val="00F61CA3"/>
    <w:rsid w:val="00F620C5"/>
    <w:rsid w:val="00F62AE2"/>
    <w:rsid w:val="00F62C07"/>
    <w:rsid w:val="00F63261"/>
    <w:rsid w:val="00F6335F"/>
    <w:rsid w:val="00F63D3A"/>
    <w:rsid w:val="00F6439C"/>
    <w:rsid w:val="00F66060"/>
    <w:rsid w:val="00F663D5"/>
    <w:rsid w:val="00F66C55"/>
    <w:rsid w:val="00F67223"/>
    <w:rsid w:val="00F709C3"/>
    <w:rsid w:val="00F70E3D"/>
    <w:rsid w:val="00F710C9"/>
    <w:rsid w:val="00F71141"/>
    <w:rsid w:val="00F71936"/>
    <w:rsid w:val="00F71E41"/>
    <w:rsid w:val="00F71FD0"/>
    <w:rsid w:val="00F72726"/>
    <w:rsid w:val="00F72F76"/>
    <w:rsid w:val="00F730F0"/>
    <w:rsid w:val="00F733C5"/>
    <w:rsid w:val="00F734EE"/>
    <w:rsid w:val="00F735A9"/>
    <w:rsid w:val="00F737C6"/>
    <w:rsid w:val="00F7395D"/>
    <w:rsid w:val="00F73B54"/>
    <w:rsid w:val="00F73B60"/>
    <w:rsid w:val="00F73B7E"/>
    <w:rsid w:val="00F73D52"/>
    <w:rsid w:val="00F74226"/>
    <w:rsid w:val="00F742AC"/>
    <w:rsid w:val="00F7438F"/>
    <w:rsid w:val="00F7447F"/>
    <w:rsid w:val="00F74908"/>
    <w:rsid w:val="00F74C45"/>
    <w:rsid w:val="00F74EAD"/>
    <w:rsid w:val="00F7666A"/>
    <w:rsid w:val="00F7683E"/>
    <w:rsid w:val="00F76AC1"/>
    <w:rsid w:val="00F77999"/>
    <w:rsid w:val="00F77F8B"/>
    <w:rsid w:val="00F80619"/>
    <w:rsid w:val="00F813AD"/>
    <w:rsid w:val="00F81672"/>
    <w:rsid w:val="00F8240D"/>
    <w:rsid w:val="00F82459"/>
    <w:rsid w:val="00F82819"/>
    <w:rsid w:val="00F82B3E"/>
    <w:rsid w:val="00F83BDC"/>
    <w:rsid w:val="00F83D5F"/>
    <w:rsid w:val="00F84890"/>
    <w:rsid w:val="00F84CE8"/>
    <w:rsid w:val="00F84FF7"/>
    <w:rsid w:val="00F85262"/>
    <w:rsid w:val="00F852B5"/>
    <w:rsid w:val="00F85E11"/>
    <w:rsid w:val="00F85E9C"/>
    <w:rsid w:val="00F8687B"/>
    <w:rsid w:val="00F86B6B"/>
    <w:rsid w:val="00F87092"/>
    <w:rsid w:val="00F900E9"/>
    <w:rsid w:val="00F90595"/>
    <w:rsid w:val="00F90DC0"/>
    <w:rsid w:val="00F91416"/>
    <w:rsid w:val="00F9262F"/>
    <w:rsid w:val="00F92871"/>
    <w:rsid w:val="00F931DE"/>
    <w:rsid w:val="00F931F4"/>
    <w:rsid w:val="00F93792"/>
    <w:rsid w:val="00F93DC8"/>
    <w:rsid w:val="00F93F66"/>
    <w:rsid w:val="00F948F8"/>
    <w:rsid w:val="00F94A5C"/>
    <w:rsid w:val="00F95372"/>
    <w:rsid w:val="00F95BD0"/>
    <w:rsid w:val="00F95D77"/>
    <w:rsid w:val="00F95D9B"/>
    <w:rsid w:val="00F95FD8"/>
    <w:rsid w:val="00F96979"/>
    <w:rsid w:val="00F97260"/>
    <w:rsid w:val="00F97394"/>
    <w:rsid w:val="00F978A9"/>
    <w:rsid w:val="00FA03EE"/>
    <w:rsid w:val="00FA05EA"/>
    <w:rsid w:val="00FA05FC"/>
    <w:rsid w:val="00FA0671"/>
    <w:rsid w:val="00FA0F10"/>
    <w:rsid w:val="00FA1355"/>
    <w:rsid w:val="00FA1E35"/>
    <w:rsid w:val="00FA281E"/>
    <w:rsid w:val="00FA29E7"/>
    <w:rsid w:val="00FA2ACB"/>
    <w:rsid w:val="00FA2DF4"/>
    <w:rsid w:val="00FA2E79"/>
    <w:rsid w:val="00FA37B4"/>
    <w:rsid w:val="00FA3879"/>
    <w:rsid w:val="00FA3E65"/>
    <w:rsid w:val="00FA3FAB"/>
    <w:rsid w:val="00FA40CF"/>
    <w:rsid w:val="00FA4A19"/>
    <w:rsid w:val="00FA6318"/>
    <w:rsid w:val="00FA6943"/>
    <w:rsid w:val="00FA6948"/>
    <w:rsid w:val="00FA6BA7"/>
    <w:rsid w:val="00FA6C43"/>
    <w:rsid w:val="00FA77A3"/>
    <w:rsid w:val="00FA784F"/>
    <w:rsid w:val="00FB0B3D"/>
    <w:rsid w:val="00FB0E8A"/>
    <w:rsid w:val="00FB1093"/>
    <w:rsid w:val="00FB11F0"/>
    <w:rsid w:val="00FB228D"/>
    <w:rsid w:val="00FB233F"/>
    <w:rsid w:val="00FB269F"/>
    <w:rsid w:val="00FB28EE"/>
    <w:rsid w:val="00FB31DD"/>
    <w:rsid w:val="00FB3735"/>
    <w:rsid w:val="00FB38CD"/>
    <w:rsid w:val="00FB3BFA"/>
    <w:rsid w:val="00FB3CF4"/>
    <w:rsid w:val="00FB3F62"/>
    <w:rsid w:val="00FB43E3"/>
    <w:rsid w:val="00FB4528"/>
    <w:rsid w:val="00FB46B8"/>
    <w:rsid w:val="00FB58BD"/>
    <w:rsid w:val="00FB5D86"/>
    <w:rsid w:val="00FB6D7E"/>
    <w:rsid w:val="00FB72BB"/>
    <w:rsid w:val="00FB7480"/>
    <w:rsid w:val="00FB7B26"/>
    <w:rsid w:val="00FC0996"/>
    <w:rsid w:val="00FC2053"/>
    <w:rsid w:val="00FC21D1"/>
    <w:rsid w:val="00FC2AAB"/>
    <w:rsid w:val="00FC3488"/>
    <w:rsid w:val="00FC3935"/>
    <w:rsid w:val="00FC44C6"/>
    <w:rsid w:val="00FC5C62"/>
    <w:rsid w:val="00FC6635"/>
    <w:rsid w:val="00FC6736"/>
    <w:rsid w:val="00FC69EE"/>
    <w:rsid w:val="00FC6D48"/>
    <w:rsid w:val="00FC7598"/>
    <w:rsid w:val="00FD00EE"/>
    <w:rsid w:val="00FD0214"/>
    <w:rsid w:val="00FD050C"/>
    <w:rsid w:val="00FD0AD3"/>
    <w:rsid w:val="00FD102F"/>
    <w:rsid w:val="00FD19CD"/>
    <w:rsid w:val="00FD1FD2"/>
    <w:rsid w:val="00FD2962"/>
    <w:rsid w:val="00FD2E32"/>
    <w:rsid w:val="00FD3081"/>
    <w:rsid w:val="00FD3340"/>
    <w:rsid w:val="00FD3884"/>
    <w:rsid w:val="00FD4961"/>
    <w:rsid w:val="00FD4A27"/>
    <w:rsid w:val="00FD4E03"/>
    <w:rsid w:val="00FD5637"/>
    <w:rsid w:val="00FD5BCA"/>
    <w:rsid w:val="00FD5D9C"/>
    <w:rsid w:val="00FD5F3B"/>
    <w:rsid w:val="00FD636A"/>
    <w:rsid w:val="00FD6897"/>
    <w:rsid w:val="00FD7610"/>
    <w:rsid w:val="00FE0148"/>
    <w:rsid w:val="00FE05D9"/>
    <w:rsid w:val="00FE168F"/>
    <w:rsid w:val="00FE1FED"/>
    <w:rsid w:val="00FE2833"/>
    <w:rsid w:val="00FE2B79"/>
    <w:rsid w:val="00FE2E1C"/>
    <w:rsid w:val="00FE2EFC"/>
    <w:rsid w:val="00FE309E"/>
    <w:rsid w:val="00FE30F0"/>
    <w:rsid w:val="00FE31A0"/>
    <w:rsid w:val="00FE3268"/>
    <w:rsid w:val="00FE32D5"/>
    <w:rsid w:val="00FE33A6"/>
    <w:rsid w:val="00FE3424"/>
    <w:rsid w:val="00FE3468"/>
    <w:rsid w:val="00FE36EE"/>
    <w:rsid w:val="00FE37B1"/>
    <w:rsid w:val="00FE3AA4"/>
    <w:rsid w:val="00FE3D17"/>
    <w:rsid w:val="00FE4017"/>
    <w:rsid w:val="00FE4364"/>
    <w:rsid w:val="00FE45D7"/>
    <w:rsid w:val="00FE4730"/>
    <w:rsid w:val="00FE50EB"/>
    <w:rsid w:val="00FE5870"/>
    <w:rsid w:val="00FE598B"/>
    <w:rsid w:val="00FE5C62"/>
    <w:rsid w:val="00FE656D"/>
    <w:rsid w:val="00FE7F36"/>
    <w:rsid w:val="00FF0590"/>
    <w:rsid w:val="00FF1281"/>
    <w:rsid w:val="00FF1340"/>
    <w:rsid w:val="00FF187D"/>
    <w:rsid w:val="00FF21B7"/>
    <w:rsid w:val="00FF2297"/>
    <w:rsid w:val="00FF2865"/>
    <w:rsid w:val="00FF2ED3"/>
    <w:rsid w:val="00FF32E4"/>
    <w:rsid w:val="00FF3482"/>
    <w:rsid w:val="00FF47BC"/>
    <w:rsid w:val="00FF4B84"/>
    <w:rsid w:val="00FF5953"/>
    <w:rsid w:val="00FF60F3"/>
    <w:rsid w:val="00FF62C5"/>
    <w:rsid w:val="00FF6524"/>
    <w:rsid w:val="00FF6760"/>
    <w:rsid w:val="00FF6907"/>
    <w:rsid w:val="00FF7875"/>
    <w:rsid w:val="00FF7897"/>
    <w:rsid w:val="00FF7965"/>
    <w:rsid w:val="00FF7DB9"/>
    <w:rsid w:val="01015F3A"/>
    <w:rsid w:val="01023000"/>
    <w:rsid w:val="010658F9"/>
    <w:rsid w:val="0107099A"/>
    <w:rsid w:val="01075203"/>
    <w:rsid w:val="01082A03"/>
    <w:rsid w:val="0109408B"/>
    <w:rsid w:val="0109764E"/>
    <w:rsid w:val="010B6FB8"/>
    <w:rsid w:val="010F40C5"/>
    <w:rsid w:val="011006AB"/>
    <w:rsid w:val="011D697A"/>
    <w:rsid w:val="01205FA0"/>
    <w:rsid w:val="01263BC9"/>
    <w:rsid w:val="012701FE"/>
    <w:rsid w:val="012B1E2E"/>
    <w:rsid w:val="012B419E"/>
    <w:rsid w:val="01340339"/>
    <w:rsid w:val="01346C46"/>
    <w:rsid w:val="0136367C"/>
    <w:rsid w:val="01363975"/>
    <w:rsid w:val="01373410"/>
    <w:rsid w:val="0138016D"/>
    <w:rsid w:val="0139081A"/>
    <w:rsid w:val="013A77B6"/>
    <w:rsid w:val="013B1937"/>
    <w:rsid w:val="013C13F9"/>
    <w:rsid w:val="013F3B5C"/>
    <w:rsid w:val="01407DAE"/>
    <w:rsid w:val="014653E5"/>
    <w:rsid w:val="01491FDE"/>
    <w:rsid w:val="014F643D"/>
    <w:rsid w:val="0150279C"/>
    <w:rsid w:val="01522D29"/>
    <w:rsid w:val="01534B47"/>
    <w:rsid w:val="0156117D"/>
    <w:rsid w:val="01574728"/>
    <w:rsid w:val="01595FB4"/>
    <w:rsid w:val="01607374"/>
    <w:rsid w:val="01610F02"/>
    <w:rsid w:val="01686435"/>
    <w:rsid w:val="016C4F30"/>
    <w:rsid w:val="016F1F54"/>
    <w:rsid w:val="016F5936"/>
    <w:rsid w:val="01703F3D"/>
    <w:rsid w:val="01740049"/>
    <w:rsid w:val="01821C72"/>
    <w:rsid w:val="01843CBA"/>
    <w:rsid w:val="018448B2"/>
    <w:rsid w:val="018453DD"/>
    <w:rsid w:val="0187462A"/>
    <w:rsid w:val="019760FB"/>
    <w:rsid w:val="01984FAF"/>
    <w:rsid w:val="019C4EEF"/>
    <w:rsid w:val="019C5C96"/>
    <w:rsid w:val="019D19BE"/>
    <w:rsid w:val="019E2C6E"/>
    <w:rsid w:val="019E5081"/>
    <w:rsid w:val="019F2F1C"/>
    <w:rsid w:val="019F34A0"/>
    <w:rsid w:val="01A00DF3"/>
    <w:rsid w:val="01A05BA8"/>
    <w:rsid w:val="01A27615"/>
    <w:rsid w:val="01A5478B"/>
    <w:rsid w:val="01AD41EC"/>
    <w:rsid w:val="01B34591"/>
    <w:rsid w:val="01B50367"/>
    <w:rsid w:val="01B959C1"/>
    <w:rsid w:val="01BB38D1"/>
    <w:rsid w:val="01BC6AB7"/>
    <w:rsid w:val="01C765B1"/>
    <w:rsid w:val="01C774AC"/>
    <w:rsid w:val="01C9170D"/>
    <w:rsid w:val="01CA2C2F"/>
    <w:rsid w:val="01CC40C0"/>
    <w:rsid w:val="01DA74FC"/>
    <w:rsid w:val="01DB3ABD"/>
    <w:rsid w:val="01DC4C12"/>
    <w:rsid w:val="01DD67AF"/>
    <w:rsid w:val="01DE5943"/>
    <w:rsid w:val="01DF07CF"/>
    <w:rsid w:val="01E2778B"/>
    <w:rsid w:val="01E34CF6"/>
    <w:rsid w:val="01E37851"/>
    <w:rsid w:val="01EF1517"/>
    <w:rsid w:val="01EF1C95"/>
    <w:rsid w:val="01EF370F"/>
    <w:rsid w:val="01EF7357"/>
    <w:rsid w:val="01F66111"/>
    <w:rsid w:val="01F80F97"/>
    <w:rsid w:val="01FB49BB"/>
    <w:rsid w:val="01FD32A9"/>
    <w:rsid w:val="0200488A"/>
    <w:rsid w:val="02062EBE"/>
    <w:rsid w:val="0207529A"/>
    <w:rsid w:val="02083601"/>
    <w:rsid w:val="020B1CD5"/>
    <w:rsid w:val="020C43F1"/>
    <w:rsid w:val="021378FA"/>
    <w:rsid w:val="021865A5"/>
    <w:rsid w:val="021C3ED2"/>
    <w:rsid w:val="021D79A6"/>
    <w:rsid w:val="021E429E"/>
    <w:rsid w:val="0223243D"/>
    <w:rsid w:val="022617BE"/>
    <w:rsid w:val="022745CE"/>
    <w:rsid w:val="02287AB3"/>
    <w:rsid w:val="022C7860"/>
    <w:rsid w:val="022D2064"/>
    <w:rsid w:val="022E536C"/>
    <w:rsid w:val="02300495"/>
    <w:rsid w:val="02300AC8"/>
    <w:rsid w:val="02330469"/>
    <w:rsid w:val="02333DF3"/>
    <w:rsid w:val="0234462A"/>
    <w:rsid w:val="023B3CF7"/>
    <w:rsid w:val="023C580B"/>
    <w:rsid w:val="02422E8A"/>
    <w:rsid w:val="02426C8A"/>
    <w:rsid w:val="02454E8A"/>
    <w:rsid w:val="024656DC"/>
    <w:rsid w:val="02476C55"/>
    <w:rsid w:val="025F0574"/>
    <w:rsid w:val="025F790B"/>
    <w:rsid w:val="02670308"/>
    <w:rsid w:val="0267274E"/>
    <w:rsid w:val="026917B1"/>
    <w:rsid w:val="0269396D"/>
    <w:rsid w:val="02720D2C"/>
    <w:rsid w:val="02735193"/>
    <w:rsid w:val="02750490"/>
    <w:rsid w:val="02753ED9"/>
    <w:rsid w:val="0276609B"/>
    <w:rsid w:val="028A6382"/>
    <w:rsid w:val="028B3DFF"/>
    <w:rsid w:val="028D3BDD"/>
    <w:rsid w:val="028F0537"/>
    <w:rsid w:val="028F53E0"/>
    <w:rsid w:val="029357C3"/>
    <w:rsid w:val="02973FE6"/>
    <w:rsid w:val="029A2742"/>
    <w:rsid w:val="029B50E9"/>
    <w:rsid w:val="02A03187"/>
    <w:rsid w:val="02A116A3"/>
    <w:rsid w:val="02A15FD6"/>
    <w:rsid w:val="02A24AE3"/>
    <w:rsid w:val="02A320F1"/>
    <w:rsid w:val="02A442B0"/>
    <w:rsid w:val="02A826FC"/>
    <w:rsid w:val="02A947C8"/>
    <w:rsid w:val="02AB4AF5"/>
    <w:rsid w:val="02AE736B"/>
    <w:rsid w:val="02AF472C"/>
    <w:rsid w:val="02B142B3"/>
    <w:rsid w:val="02B9367D"/>
    <w:rsid w:val="02B947A8"/>
    <w:rsid w:val="02BB3B39"/>
    <w:rsid w:val="02BC4B8E"/>
    <w:rsid w:val="02BD414E"/>
    <w:rsid w:val="02BF2733"/>
    <w:rsid w:val="02C138BB"/>
    <w:rsid w:val="02C223C8"/>
    <w:rsid w:val="02C25EB4"/>
    <w:rsid w:val="02C32A6F"/>
    <w:rsid w:val="02C67A32"/>
    <w:rsid w:val="02C722E8"/>
    <w:rsid w:val="02CA3613"/>
    <w:rsid w:val="02CE7D30"/>
    <w:rsid w:val="02D22572"/>
    <w:rsid w:val="02D623BF"/>
    <w:rsid w:val="02D9025B"/>
    <w:rsid w:val="02DA7A31"/>
    <w:rsid w:val="02DB2386"/>
    <w:rsid w:val="02DC7E78"/>
    <w:rsid w:val="02E51E8C"/>
    <w:rsid w:val="02E60630"/>
    <w:rsid w:val="02E61250"/>
    <w:rsid w:val="02E82D36"/>
    <w:rsid w:val="02EB0C3D"/>
    <w:rsid w:val="02ED5136"/>
    <w:rsid w:val="02ED787B"/>
    <w:rsid w:val="02F16AD0"/>
    <w:rsid w:val="02F43C1B"/>
    <w:rsid w:val="02F46A3A"/>
    <w:rsid w:val="02F746A2"/>
    <w:rsid w:val="030635F3"/>
    <w:rsid w:val="03071B32"/>
    <w:rsid w:val="03086D95"/>
    <w:rsid w:val="030E24D5"/>
    <w:rsid w:val="03140043"/>
    <w:rsid w:val="031537F9"/>
    <w:rsid w:val="031740AC"/>
    <w:rsid w:val="0319293A"/>
    <w:rsid w:val="031B2A57"/>
    <w:rsid w:val="031B3B64"/>
    <w:rsid w:val="031C6DD4"/>
    <w:rsid w:val="03210FB3"/>
    <w:rsid w:val="03226AB8"/>
    <w:rsid w:val="03233873"/>
    <w:rsid w:val="032A02D2"/>
    <w:rsid w:val="032C28A8"/>
    <w:rsid w:val="032F755F"/>
    <w:rsid w:val="03362F86"/>
    <w:rsid w:val="033721C5"/>
    <w:rsid w:val="033B6673"/>
    <w:rsid w:val="033C077A"/>
    <w:rsid w:val="033D20CB"/>
    <w:rsid w:val="033F0B1A"/>
    <w:rsid w:val="03432DEC"/>
    <w:rsid w:val="03441BF8"/>
    <w:rsid w:val="034550D4"/>
    <w:rsid w:val="03484EA8"/>
    <w:rsid w:val="03494ABB"/>
    <w:rsid w:val="03507293"/>
    <w:rsid w:val="035A01BC"/>
    <w:rsid w:val="035F4562"/>
    <w:rsid w:val="035F6D59"/>
    <w:rsid w:val="03616DF6"/>
    <w:rsid w:val="03622228"/>
    <w:rsid w:val="036279EF"/>
    <w:rsid w:val="03641ED0"/>
    <w:rsid w:val="03654205"/>
    <w:rsid w:val="036B002F"/>
    <w:rsid w:val="037C4E6B"/>
    <w:rsid w:val="037E174C"/>
    <w:rsid w:val="037F3D09"/>
    <w:rsid w:val="0384149C"/>
    <w:rsid w:val="03843643"/>
    <w:rsid w:val="03846122"/>
    <w:rsid w:val="038573E7"/>
    <w:rsid w:val="038E0146"/>
    <w:rsid w:val="03927B69"/>
    <w:rsid w:val="03952BEB"/>
    <w:rsid w:val="03970531"/>
    <w:rsid w:val="03973B7E"/>
    <w:rsid w:val="039C75DE"/>
    <w:rsid w:val="03A36C15"/>
    <w:rsid w:val="03A87488"/>
    <w:rsid w:val="03AA125A"/>
    <w:rsid w:val="03AC087C"/>
    <w:rsid w:val="03AD0898"/>
    <w:rsid w:val="03B4600D"/>
    <w:rsid w:val="03B6062A"/>
    <w:rsid w:val="03C1528D"/>
    <w:rsid w:val="03C433CC"/>
    <w:rsid w:val="03C51D8C"/>
    <w:rsid w:val="03C610AA"/>
    <w:rsid w:val="03C74953"/>
    <w:rsid w:val="03CE5B40"/>
    <w:rsid w:val="03CF0576"/>
    <w:rsid w:val="03D12285"/>
    <w:rsid w:val="03D34ED3"/>
    <w:rsid w:val="03D677C0"/>
    <w:rsid w:val="03D80FFE"/>
    <w:rsid w:val="03D862AA"/>
    <w:rsid w:val="03DC23F8"/>
    <w:rsid w:val="03DC600E"/>
    <w:rsid w:val="03DF19BB"/>
    <w:rsid w:val="03DF2F72"/>
    <w:rsid w:val="03DF6D2D"/>
    <w:rsid w:val="03E0372D"/>
    <w:rsid w:val="03E222AD"/>
    <w:rsid w:val="03E369A3"/>
    <w:rsid w:val="03E63269"/>
    <w:rsid w:val="03E87533"/>
    <w:rsid w:val="03F63358"/>
    <w:rsid w:val="03F94075"/>
    <w:rsid w:val="03FA22A7"/>
    <w:rsid w:val="03FB1AF9"/>
    <w:rsid w:val="03FF1699"/>
    <w:rsid w:val="04024690"/>
    <w:rsid w:val="04047B86"/>
    <w:rsid w:val="04096441"/>
    <w:rsid w:val="04120ECE"/>
    <w:rsid w:val="04122FAB"/>
    <w:rsid w:val="0416072D"/>
    <w:rsid w:val="04183D7C"/>
    <w:rsid w:val="04194199"/>
    <w:rsid w:val="04205EED"/>
    <w:rsid w:val="042243D2"/>
    <w:rsid w:val="04252C12"/>
    <w:rsid w:val="042714B9"/>
    <w:rsid w:val="04294282"/>
    <w:rsid w:val="04296D1C"/>
    <w:rsid w:val="042A00DC"/>
    <w:rsid w:val="042D1C7F"/>
    <w:rsid w:val="042F25F6"/>
    <w:rsid w:val="04303F40"/>
    <w:rsid w:val="04330E24"/>
    <w:rsid w:val="04335AC3"/>
    <w:rsid w:val="0438305A"/>
    <w:rsid w:val="044013A0"/>
    <w:rsid w:val="044257F3"/>
    <w:rsid w:val="04485AC3"/>
    <w:rsid w:val="04497375"/>
    <w:rsid w:val="044A7E5B"/>
    <w:rsid w:val="04532FBF"/>
    <w:rsid w:val="04585B8B"/>
    <w:rsid w:val="04594A73"/>
    <w:rsid w:val="045B638D"/>
    <w:rsid w:val="045F4A23"/>
    <w:rsid w:val="04616393"/>
    <w:rsid w:val="04683C46"/>
    <w:rsid w:val="046D5C90"/>
    <w:rsid w:val="04781A18"/>
    <w:rsid w:val="047C2A21"/>
    <w:rsid w:val="047E0CD5"/>
    <w:rsid w:val="047F5363"/>
    <w:rsid w:val="04801147"/>
    <w:rsid w:val="0482638C"/>
    <w:rsid w:val="04827660"/>
    <w:rsid w:val="04855344"/>
    <w:rsid w:val="04893A9F"/>
    <w:rsid w:val="048A00D5"/>
    <w:rsid w:val="04943B21"/>
    <w:rsid w:val="04960E22"/>
    <w:rsid w:val="04972A01"/>
    <w:rsid w:val="0498634D"/>
    <w:rsid w:val="049C6D85"/>
    <w:rsid w:val="049D4CFE"/>
    <w:rsid w:val="049E0C96"/>
    <w:rsid w:val="04A03234"/>
    <w:rsid w:val="04A43486"/>
    <w:rsid w:val="04A451FC"/>
    <w:rsid w:val="04A80412"/>
    <w:rsid w:val="04AC1737"/>
    <w:rsid w:val="04AC5639"/>
    <w:rsid w:val="04AF08EA"/>
    <w:rsid w:val="04B05D76"/>
    <w:rsid w:val="04B977BB"/>
    <w:rsid w:val="04BA285D"/>
    <w:rsid w:val="04BB4E7F"/>
    <w:rsid w:val="04BE48BE"/>
    <w:rsid w:val="04C06F0D"/>
    <w:rsid w:val="04C80175"/>
    <w:rsid w:val="04C81863"/>
    <w:rsid w:val="04C95C43"/>
    <w:rsid w:val="04CA295D"/>
    <w:rsid w:val="04CA418F"/>
    <w:rsid w:val="04CA6761"/>
    <w:rsid w:val="04CD0E0F"/>
    <w:rsid w:val="04D4175E"/>
    <w:rsid w:val="04D50048"/>
    <w:rsid w:val="04D67436"/>
    <w:rsid w:val="04D8277F"/>
    <w:rsid w:val="04DA50DB"/>
    <w:rsid w:val="04DA5E6E"/>
    <w:rsid w:val="04DD5F19"/>
    <w:rsid w:val="04E011DE"/>
    <w:rsid w:val="04E42495"/>
    <w:rsid w:val="04EB2037"/>
    <w:rsid w:val="04F16938"/>
    <w:rsid w:val="04F62BE3"/>
    <w:rsid w:val="04F74D3A"/>
    <w:rsid w:val="04F877CC"/>
    <w:rsid w:val="04F912C0"/>
    <w:rsid w:val="04F950B6"/>
    <w:rsid w:val="04FB0BB6"/>
    <w:rsid w:val="04FE07C3"/>
    <w:rsid w:val="04FE680D"/>
    <w:rsid w:val="04FE7453"/>
    <w:rsid w:val="050253D5"/>
    <w:rsid w:val="05025E63"/>
    <w:rsid w:val="05075270"/>
    <w:rsid w:val="05082BD5"/>
    <w:rsid w:val="050E18E0"/>
    <w:rsid w:val="050F423E"/>
    <w:rsid w:val="05164D2D"/>
    <w:rsid w:val="05184BB3"/>
    <w:rsid w:val="051C36FE"/>
    <w:rsid w:val="051F41FD"/>
    <w:rsid w:val="051F4407"/>
    <w:rsid w:val="051F6E28"/>
    <w:rsid w:val="05201109"/>
    <w:rsid w:val="05204DC4"/>
    <w:rsid w:val="05231DFF"/>
    <w:rsid w:val="05247D17"/>
    <w:rsid w:val="05280AF0"/>
    <w:rsid w:val="05296A62"/>
    <w:rsid w:val="052B57D3"/>
    <w:rsid w:val="05333EBB"/>
    <w:rsid w:val="053419AC"/>
    <w:rsid w:val="053670D1"/>
    <w:rsid w:val="05396A10"/>
    <w:rsid w:val="053B5209"/>
    <w:rsid w:val="053C0663"/>
    <w:rsid w:val="053E1761"/>
    <w:rsid w:val="053F2392"/>
    <w:rsid w:val="053F6DC4"/>
    <w:rsid w:val="054077E1"/>
    <w:rsid w:val="05445EBE"/>
    <w:rsid w:val="05480D9F"/>
    <w:rsid w:val="054C6705"/>
    <w:rsid w:val="054D7147"/>
    <w:rsid w:val="05505114"/>
    <w:rsid w:val="0556547E"/>
    <w:rsid w:val="05587B7A"/>
    <w:rsid w:val="055A587A"/>
    <w:rsid w:val="0561131B"/>
    <w:rsid w:val="05626FF1"/>
    <w:rsid w:val="05632212"/>
    <w:rsid w:val="056808C6"/>
    <w:rsid w:val="05684780"/>
    <w:rsid w:val="056A4A7C"/>
    <w:rsid w:val="056C63D1"/>
    <w:rsid w:val="057A4854"/>
    <w:rsid w:val="057A5611"/>
    <w:rsid w:val="057A5958"/>
    <w:rsid w:val="057A67E4"/>
    <w:rsid w:val="0581716D"/>
    <w:rsid w:val="05845AF4"/>
    <w:rsid w:val="058634A5"/>
    <w:rsid w:val="05865A7C"/>
    <w:rsid w:val="05880E98"/>
    <w:rsid w:val="058A4C9F"/>
    <w:rsid w:val="058C12CD"/>
    <w:rsid w:val="058D58FA"/>
    <w:rsid w:val="059230AD"/>
    <w:rsid w:val="059720EA"/>
    <w:rsid w:val="0598203A"/>
    <w:rsid w:val="059C521C"/>
    <w:rsid w:val="059E2E82"/>
    <w:rsid w:val="05A07407"/>
    <w:rsid w:val="05A57A58"/>
    <w:rsid w:val="05A65427"/>
    <w:rsid w:val="05A663DE"/>
    <w:rsid w:val="05A9211E"/>
    <w:rsid w:val="05AA0093"/>
    <w:rsid w:val="05AE2572"/>
    <w:rsid w:val="05B10436"/>
    <w:rsid w:val="05B41E6B"/>
    <w:rsid w:val="05B56B5F"/>
    <w:rsid w:val="05BA00AF"/>
    <w:rsid w:val="05C33A64"/>
    <w:rsid w:val="05C5103F"/>
    <w:rsid w:val="05C73AFF"/>
    <w:rsid w:val="05CC4BCE"/>
    <w:rsid w:val="05D244F2"/>
    <w:rsid w:val="05D3013B"/>
    <w:rsid w:val="05D348F3"/>
    <w:rsid w:val="05D830BB"/>
    <w:rsid w:val="05D8719B"/>
    <w:rsid w:val="05DA7B15"/>
    <w:rsid w:val="05DD2A69"/>
    <w:rsid w:val="05E471F0"/>
    <w:rsid w:val="05E85BD2"/>
    <w:rsid w:val="05E90724"/>
    <w:rsid w:val="05EA4959"/>
    <w:rsid w:val="05F21C2C"/>
    <w:rsid w:val="05F26932"/>
    <w:rsid w:val="05FD3DCE"/>
    <w:rsid w:val="05FD59D7"/>
    <w:rsid w:val="05FD5F24"/>
    <w:rsid w:val="060250A2"/>
    <w:rsid w:val="06067B09"/>
    <w:rsid w:val="06086182"/>
    <w:rsid w:val="06094A5D"/>
    <w:rsid w:val="060C1CF1"/>
    <w:rsid w:val="060D3BBA"/>
    <w:rsid w:val="060D548E"/>
    <w:rsid w:val="060E0CD5"/>
    <w:rsid w:val="06146DD5"/>
    <w:rsid w:val="06194C67"/>
    <w:rsid w:val="061C35B5"/>
    <w:rsid w:val="061D0B13"/>
    <w:rsid w:val="061D6081"/>
    <w:rsid w:val="06222FB8"/>
    <w:rsid w:val="06244F3C"/>
    <w:rsid w:val="062B6680"/>
    <w:rsid w:val="06321A43"/>
    <w:rsid w:val="06321DB7"/>
    <w:rsid w:val="06376737"/>
    <w:rsid w:val="06381786"/>
    <w:rsid w:val="0641236B"/>
    <w:rsid w:val="064127B3"/>
    <w:rsid w:val="064A010A"/>
    <w:rsid w:val="064A799E"/>
    <w:rsid w:val="064C14F9"/>
    <w:rsid w:val="064D545D"/>
    <w:rsid w:val="06504541"/>
    <w:rsid w:val="06556F0F"/>
    <w:rsid w:val="06584DA3"/>
    <w:rsid w:val="06596E60"/>
    <w:rsid w:val="065C3CE3"/>
    <w:rsid w:val="065D335B"/>
    <w:rsid w:val="065E1F22"/>
    <w:rsid w:val="066308E4"/>
    <w:rsid w:val="066314B3"/>
    <w:rsid w:val="06670948"/>
    <w:rsid w:val="06691FE7"/>
    <w:rsid w:val="066C2AE3"/>
    <w:rsid w:val="066F7D94"/>
    <w:rsid w:val="06724321"/>
    <w:rsid w:val="067440A8"/>
    <w:rsid w:val="0674587F"/>
    <w:rsid w:val="06752C54"/>
    <w:rsid w:val="06786018"/>
    <w:rsid w:val="067A297C"/>
    <w:rsid w:val="067C5ADA"/>
    <w:rsid w:val="067F36CA"/>
    <w:rsid w:val="0682506B"/>
    <w:rsid w:val="0684319B"/>
    <w:rsid w:val="06852CC1"/>
    <w:rsid w:val="06912116"/>
    <w:rsid w:val="06940338"/>
    <w:rsid w:val="06943A89"/>
    <w:rsid w:val="069E0BEE"/>
    <w:rsid w:val="069F411B"/>
    <w:rsid w:val="06A24747"/>
    <w:rsid w:val="06A30D5A"/>
    <w:rsid w:val="06A61D39"/>
    <w:rsid w:val="06A741F1"/>
    <w:rsid w:val="06B2186F"/>
    <w:rsid w:val="06B27144"/>
    <w:rsid w:val="06B32F10"/>
    <w:rsid w:val="06B61DAD"/>
    <w:rsid w:val="06B7647A"/>
    <w:rsid w:val="06B84114"/>
    <w:rsid w:val="06B940F8"/>
    <w:rsid w:val="06BA20AC"/>
    <w:rsid w:val="06BB7B4B"/>
    <w:rsid w:val="06BE1F22"/>
    <w:rsid w:val="06BF5F60"/>
    <w:rsid w:val="06BF7F0C"/>
    <w:rsid w:val="06C6451E"/>
    <w:rsid w:val="06CD2FA6"/>
    <w:rsid w:val="06CD3E91"/>
    <w:rsid w:val="06CD7F8C"/>
    <w:rsid w:val="06CF2281"/>
    <w:rsid w:val="06D0463D"/>
    <w:rsid w:val="06D23E47"/>
    <w:rsid w:val="06D432D1"/>
    <w:rsid w:val="06D765C6"/>
    <w:rsid w:val="06D77C15"/>
    <w:rsid w:val="06DB1C6E"/>
    <w:rsid w:val="06DE10CD"/>
    <w:rsid w:val="06E015D1"/>
    <w:rsid w:val="06E170DD"/>
    <w:rsid w:val="06E43F19"/>
    <w:rsid w:val="06E46619"/>
    <w:rsid w:val="06E61E37"/>
    <w:rsid w:val="06E84579"/>
    <w:rsid w:val="06E85530"/>
    <w:rsid w:val="06EA4EAD"/>
    <w:rsid w:val="06EB5332"/>
    <w:rsid w:val="06EC3815"/>
    <w:rsid w:val="06EC57E6"/>
    <w:rsid w:val="06EC699D"/>
    <w:rsid w:val="06EF3B7D"/>
    <w:rsid w:val="06F05D4B"/>
    <w:rsid w:val="06F20605"/>
    <w:rsid w:val="06FC379B"/>
    <w:rsid w:val="06FC60EB"/>
    <w:rsid w:val="070372A9"/>
    <w:rsid w:val="07134EB8"/>
    <w:rsid w:val="071A5549"/>
    <w:rsid w:val="071C7581"/>
    <w:rsid w:val="071E6DF8"/>
    <w:rsid w:val="072123BD"/>
    <w:rsid w:val="07247623"/>
    <w:rsid w:val="07282329"/>
    <w:rsid w:val="072A636A"/>
    <w:rsid w:val="0731485E"/>
    <w:rsid w:val="07380CB3"/>
    <w:rsid w:val="073A2FD6"/>
    <w:rsid w:val="07440132"/>
    <w:rsid w:val="074715C6"/>
    <w:rsid w:val="07486702"/>
    <w:rsid w:val="07493089"/>
    <w:rsid w:val="074B397E"/>
    <w:rsid w:val="074B4C84"/>
    <w:rsid w:val="074D4AED"/>
    <w:rsid w:val="0755240F"/>
    <w:rsid w:val="07571167"/>
    <w:rsid w:val="0758588B"/>
    <w:rsid w:val="075A6B09"/>
    <w:rsid w:val="075F4F1D"/>
    <w:rsid w:val="076039B7"/>
    <w:rsid w:val="0762162D"/>
    <w:rsid w:val="07645617"/>
    <w:rsid w:val="07663F56"/>
    <w:rsid w:val="076C45B1"/>
    <w:rsid w:val="076E512A"/>
    <w:rsid w:val="076E651E"/>
    <w:rsid w:val="07717E58"/>
    <w:rsid w:val="07730567"/>
    <w:rsid w:val="077D0A9B"/>
    <w:rsid w:val="077D67F3"/>
    <w:rsid w:val="07800094"/>
    <w:rsid w:val="07860CD6"/>
    <w:rsid w:val="07864D31"/>
    <w:rsid w:val="07870A58"/>
    <w:rsid w:val="078A0AB0"/>
    <w:rsid w:val="07906BE1"/>
    <w:rsid w:val="07907B59"/>
    <w:rsid w:val="079106D8"/>
    <w:rsid w:val="079362F1"/>
    <w:rsid w:val="079513B9"/>
    <w:rsid w:val="07977D1D"/>
    <w:rsid w:val="07987547"/>
    <w:rsid w:val="079A375D"/>
    <w:rsid w:val="079B567C"/>
    <w:rsid w:val="079E7565"/>
    <w:rsid w:val="079F631C"/>
    <w:rsid w:val="07A52747"/>
    <w:rsid w:val="07A96B46"/>
    <w:rsid w:val="07B31A96"/>
    <w:rsid w:val="07B94354"/>
    <w:rsid w:val="07BA7F11"/>
    <w:rsid w:val="07BB216A"/>
    <w:rsid w:val="07C43CC8"/>
    <w:rsid w:val="07C44E96"/>
    <w:rsid w:val="07C50BDA"/>
    <w:rsid w:val="07C82B97"/>
    <w:rsid w:val="07C90C95"/>
    <w:rsid w:val="07CE3FFC"/>
    <w:rsid w:val="07CF0318"/>
    <w:rsid w:val="07D010A4"/>
    <w:rsid w:val="07D35A72"/>
    <w:rsid w:val="07D71FE5"/>
    <w:rsid w:val="07D770D4"/>
    <w:rsid w:val="07DA3F7F"/>
    <w:rsid w:val="07E0713B"/>
    <w:rsid w:val="07E15498"/>
    <w:rsid w:val="07ED3623"/>
    <w:rsid w:val="07F340F0"/>
    <w:rsid w:val="07F62AFF"/>
    <w:rsid w:val="07F96EFC"/>
    <w:rsid w:val="07FC1D83"/>
    <w:rsid w:val="08094F04"/>
    <w:rsid w:val="080A6051"/>
    <w:rsid w:val="080E66BA"/>
    <w:rsid w:val="08144890"/>
    <w:rsid w:val="081D2754"/>
    <w:rsid w:val="0820349C"/>
    <w:rsid w:val="08212EFE"/>
    <w:rsid w:val="08225E6F"/>
    <w:rsid w:val="08251C7F"/>
    <w:rsid w:val="08260BE0"/>
    <w:rsid w:val="082B2D35"/>
    <w:rsid w:val="082D7089"/>
    <w:rsid w:val="082F6A15"/>
    <w:rsid w:val="083014EB"/>
    <w:rsid w:val="08337D52"/>
    <w:rsid w:val="08367EBC"/>
    <w:rsid w:val="083930FD"/>
    <w:rsid w:val="083A1B93"/>
    <w:rsid w:val="083A2ED3"/>
    <w:rsid w:val="0842327A"/>
    <w:rsid w:val="084343CB"/>
    <w:rsid w:val="08446E7C"/>
    <w:rsid w:val="084A687E"/>
    <w:rsid w:val="084C687D"/>
    <w:rsid w:val="084F0D94"/>
    <w:rsid w:val="085A53A5"/>
    <w:rsid w:val="085B2155"/>
    <w:rsid w:val="085B79EA"/>
    <w:rsid w:val="085E5CBC"/>
    <w:rsid w:val="085E7404"/>
    <w:rsid w:val="08610147"/>
    <w:rsid w:val="08636BF9"/>
    <w:rsid w:val="086543A2"/>
    <w:rsid w:val="086931D1"/>
    <w:rsid w:val="0869416A"/>
    <w:rsid w:val="086964FD"/>
    <w:rsid w:val="086B26BB"/>
    <w:rsid w:val="086C6A80"/>
    <w:rsid w:val="086F375E"/>
    <w:rsid w:val="0872538D"/>
    <w:rsid w:val="0879586B"/>
    <w:rsid w:val="087B1991"/>
    <w:rsid w:val="087C60DA"/>
    <w:rsid w:val="087D2CC5"/>
    <w:rsid w:val="08834D0B"/>
    <w:rsid w:val="08844833"/>
    <w:rsid w:val="08850D0F"/>
    <w:rsid w:val="088B430D"/>
    <w:rsid w:val="08910F66"/>
    <w:rsid w:val="08935683"/>
    <w:rsid w:val="089379A2"/>
    <w:rsid w:val="089C7564"/>
    <w:rsid w:val="089D1552"/>
    <w:rsid w:val="089F59AE"/>
    <w:rsid w:val="08A05ECC"/>
    <w:rsid w:val="08A112B3"/>
    <w:rsid w:val="08A73D82"/>
    <w:rsid w:val="08A74786"/>
    <w:rsid w:val="08A95CDF"/>
    <w:rsid w:val="08AC7CF3"/>
    <w:rsid w:val="08B03771"/>
    <w:rsid w:val="08B37E91"/>
    <w:rsid w:val="08B443DF"/>
    <w:rsid w:val="08B640DC"/>
    <w:rsid w:val="08B64F97"/>
    <w:rsid w:val="08B65EAF"/>
    <w:rsid w:val="08B85200"/>
    <w:rsid w:val="08BC513C"/>
    <w:rsid w:val="08BD4460"/>
    <w:rsid w:val="08BE3EB7"/>
    <w:rsid w:val="08BE6C6B"/>
    <w:rsid w:val="08C1071C"/>
    <w:rsid w:val="08C65BB8"/>
    <w:rsid w:val="08CD6E5B"/>
    <w:rsid w:val="08D11909"/>
    <w:rsid w:val="08D226FF"/>
    <w:rsid w:val="08D26C76"/>
    <w:rsid w:val="08D27846"/>
    <w:rsid w:val="08D458E3"/>
    <w:rsid w:val="08D50798"/>
    <w:rsid w:val="08D74E42"/>
    <w:rsid w:val="08DA321D"/>
    <w:rsid w:val="08DE1D86"/>
    <w:rsid w:val="08DE3DCA"/>
    <w:rsid w:val="08E633E1"/>
    <w:rsid w:val="08E652CE"/>
    <w:rsid w:val="08ED1BFF"/>
    <w:rsid w:val="08ED68A9"/>
    <w:rsid w:val="08F04079"/>
    <w:rsid w:val="08F32115"/>
    <w:rsid w:val="08F3796B"/>
    <w:rsid w:val="08F43BD7"/>
    <w:rsid w:val="08F54E77"/>
    <w:rsid w:val="08F8135B"/>
    <w:rsid w:val="08F90F85"/>
    <w:rsid w:val="08F915FF"/>
    <w:rsid w:val="08FD5502"/>
    <w:rsid w:val="08FF30F0"/>
    <w:rsid w:val="08FF37E1"/>
    <w:rsid w:val="090168A0"/>
    <w:rsid w:val="090326DB"/>
    <w:rsid w:val="0905342B"/>
    <w:rsid w:val="09085B79"/>
    <w:rsid w:val="090C55E0"/>
    <w:rsid w:val="090D1384"/>
    <w:rsid w:val="09111851"/>
    <w:rsid w:val="091E701D"/>
    <w:rsid w:val="09204C08"/>
    <w:rsid w:val="092665EE"/>
    <w:rsid w:val="09273BD8"/>
    <w:rsid w:val="0929048C"/>
    <w:rsid w:val="092D01B3"/>
    <w:rsid w:val="09331283"/>
    <w:rsid w:val="09341A0E"/>
    <w:rsid w:val="09396B17"/>
    <w:rsid w:val="093C1D3F"/>
    <w:rsid w:val="093D70D8"/>
    <w:rsid w:val="093E0CA8"/>
    <w:rsid w:val="093E2C4C"/>
    <w:rsid w:val="09431E5A"/>
    <w:rsid w:val="0946206E"/>
    <w:rsid w:val="09463784"/>
    <w:rsid w:val="09480C4D"/>
    <w:rsid w:val="0948107A"/>
    <w:rsid w:val="09503519"/>
    <w:rsid w:val="095064F6"/>
    <w:rsid w:val="0950658F"/>
    <w:rsid w:val="09557F22"/>
    <w:rsid w:val="095A60F7"/>
    <w:rsid w:val="095D7FBB"/>
    <w:rsid w:val="09631704"/>
    <w:rsid w:val="09682963"/>
    <w:rsid w:val="096F0960"/>
    <w:rsid w:val="09705CFF"/>
    <w:rsid w:val="09756E8A"/>
    <w:rsid w:val="097B22A0"/>
    <w:rsid w:val="09837B65"/>
    <w:rsid w:val="09891067"/>
    <w:rsid w:val="09894D87"/>
    <w:rsid w:val="098B70DE"/>
    <w:rsid w:val="098F0588"/>
    <w:rsid w:val="09922818"/>
    <w:rsid w:val="09927642"/>
    <w:rsid w:val="099C0AC2"/>
    <w:rsid w:val="09A56533"/>
    <w:rsid w:val="09A70577"/>
    <w:rsid w:val="09A841D5"/>
    <w:rsid w:val="09AB2DC7"/>
    <w:rsid w:val="09AC0193"/>
    <w:rsid w:val="09AD05B9"/>
    <w:rsid w:val="09B12D79"/>
    <w:rsid w:val="09B45320"/>
    <w:rsid w:val="09B6152C"/>
    <w:rsid w:val="09B94798"/>
    <w:rsid w:val="09BA1D6F"/>
    <w:rsid w:val="09BD640C"/>
    <w:rsid w:val="09BF3055"/>
    <w:rsid w:val="09C22536"/>
    <w:rsid w:val="09C5279C"/>
    <w:rsid w:val="09C75FB9"/>
    <w:rsid w:val="09CA6970"/>
    <w:rsid w:val="09CB5F3E"/>
    <w:rsid w:val="09D0385D"/>
    <w:rsid w:val="09D174B3"/>
    <w:rsid w:val="09D25FF0"/>
    <w:rsid w:val="09D865F1"/>
    <w:rsid w:val="09DC6251"/>
    <w:rsid w:val="09DE7D88"/>
    <w:rsid w:val="09E640BD"/>
    <w:rsid w:val="09E75880"/>
    <w:rsid w:val="09E86A24"/>
    <w:rsid w:val="09EB7C9D"/>
    <w:rsid w:val="09EE7713"/>
    <w:rsid w:val="09F23AF9"/>
    <w:rsid w:val="09F92986"/>
    <w:rsid w:val="0A03669E"/>
    <w:rsid w:val="0A084F00"/>
    <w:rsid w:val="0A0D7192"/>
    <w:rsid w:val="0A0E2DCB"/>
    <w:rsid w:val="0A0E3507"/>
    <w:rsid w:val="0A0F648C"/>
    <w:rsid w:val="0A177F12"/>
    <w:rsid w:val="0A182676"/>
    <w:rsid w:val="0A185214"/>
    <w:rsid w:val="0A1B2A5A"/>
    <w:rsid w:val="0A244322"/>
    <w:rsid w:val="0A253912"/>
    <w:rsid w:val="0A2859F8"/>
    <w:rsid w:val="0A2A681E"/>
    <w:rsid w:val="0A2A6B53"/>
    <w:rsid w:val="0A2B09A3"/>
    <w:rsid w:val="0A346A9F"/>
    <w:rsid w:val="0A3B0F7B"/>
    <w:rsid w:val="0A402F66"/>
    <w:rsid w:val="0A4113AA"/>
    <w:rsid w:val="0A434277"/>
    <w:rsid w:val="0A4428FB"/>
    <w:rsid w:val="0A453CE8"/>
    <w:rsid w:val="0A4D1246"/>
    <w:rsid w:val="0A522CF1"/>
    <w:rsid w:val="0A5664A0"/>
    <w:rsid w:val="0A582F45"/>
    <w:rsid w:val="0A592B49"/>
    <w:rsid w:val="0A597629"/>
    <w:rsid w:val="0A5D64CE"/>
    <w:rsid w:val="0A6313E8"/>
    <w:rsid w:val="0A666BDE"/>
    <w:rsid w:val="0A6A08C4"/>
    <w:rsid w:val="0A6A1E4E"/>
    <w:rsid w:val="0A6A5B95"/>
    <w:rsid w:val="0A71576E"/>
    <w:rsid w:val="0A774136"/>
    <w:rsid w:val="0A7813E5"/>
    <w:rsid w:val="0A7E1841"/>
    <w:rsid w:val="0A823642"/>
    <w:rsid w:val="0A895AAC"/>
    <w:rsid w:val="0A8A49BA"/>
    <w:rsid w:val="0A8A7E1C"/>
    <w:rsid w:val="0A8D4D44"/>
    <w:rsid w:val="0A910309"/>
    <w:rsid w:val="0A921B83"/>
    <w:rsid w:val="0A952777"/>
    <w:rsid w:val="0A96138D"/>
    <w:rsid w:val="0A9C6815"/>
    <w:rsid w:val="0A9D089B"/>
    <w:rsid w:val="0A9D41A7"/>
    <w:rsid w:val="0A9F6819"/>
    <w:rsid w:val="0AA26BD1"/>
    <w:rsid w:val="0AA84B81"/>
    <w:rsid w:val="0AA964B1"/>
    <w:rsid w:val="0AB13E46"/>
    <w:rsid w:val="0AB351A1"/>
    <w:rsid w:val="0AB41A79"/>
    <w:rsid w:val="0AB613E0"/>
    <w:rsid w:val="0AB61947"/>
    <w:rsid w:val="0AB653D9"/>
    <w:rsid w:val="0AB75729"/>
    <w:rsid w:val="0AB77DD2"/>
    <w:rsid w:val="0AB878F0"/>
    <w:rsid w:val="0ABE3BEB"/>
    <w:rsid w:val="0AC04E44"/>
    <w:rsid w:val="0AC04F2A"/>
    <w:rsid w:val="0AC205FD"/>
    <w:rsid w:val="0AC3287E"/>
    <w:rsid w:val="0AC524E6"/>
    <w:rsid w:val="0AC57642"/>
    <w:rsid w:val="0AC97D66"/>
    <w:rsid w:val="0ACF09A6"/>
    <w:rsid w:val="0ACF29BD"/>
    <w:rsid w:val="0AD049ED"/>
    <w:rsid w:val="0AD3128F"/>
    <w:rsid w:val="0AD8111B"/>
    <w:rsid w:val="0ADC21C5"/>
    <w:rsid w:val="0ADD6CCA"/>
    <w:rsid w:val="0AED6152"/>
    <w:rsid w:val="0AEF260D"/>
    <w:rsid w:val="0AF11BC0"/>
    <w:rsid w:val="0AF47936"/>
    <w:rsid w:val="0AF869C7"/>
    <w:rsid w:val="0AFB1D3D"/>
    <w:rsid w:val="0AFE60DB"/>
    <w:rsid w:val="0AFE7E3E"/>
    <w:rsid w:val="0B012034"/>
    <w:rsid w:val="0B0A40AE"/>
    <w:rsid w:val="0B0B4E9E"/>
    <w:rsid w:val="0B0D4AC3"/>
    <w:rsid w:val="0B0E4BE6"/>
    <w:rsid w:val="0B167B8C"/>
    <w:rsid w:val="0B1843D6"/>
    <w:rsid w:val="0B202B29"/>
    <w:rsid w:val="0B240531"/>
    <w:rsid w:val="0B2606FB"/>
    <w:rsid w:val="0B2A32C0"/>
    <w:rsid w:val="0B3025B2"/>
    <w:rsid w:val="0B305749"/>
    <w:rsid w:val="0B3316C1"/>
    <w:rsid w:val="0B342ACC"/>
    <w:rsid w:val="0B353506"/>
    <w:rsid w:val="0B361C30"/>
    <w:rsid w:val="0B375228"/>
    <w:rsid w:val="0B376B01"/>
    <w:rsid w:val="0B4063CD"/>
    <w:rsid w:val="0B4342C3"/>
    <w:rsid w:val="0B434E2D"/>
    <w:rsid w:val="0B4A75D5"/>
    <w:rsid w:val="0B4B12E2"/>
    <w:rsid w:val="0B4D774D"/>
    <w:rsid w:val="0B500753"/>
    <w:rsid w:val="0B507ABB"/>
    <w:rsid w:val="0B5573B5"/>
    <w:rsid w:val="0B571A69"/>
    <w:rsid w:val="0B5D2907"/>
    <w:rsid w:val="0B6772E2"/>
    <w:rsid w:val="0B680270"/>
    <w:rsid w:val="0B680C30"/>
    <w:rsid w:val="0B6C7631"/>
    <w:rsid w:val="0B706537"/>
    <w:rsid w:val="0B7704F0"/>
    <w:rsid w:val="0B7A423D"/>
    <w:rsid w:val="0B7E6D85"/>
    <w:rsid w:val="0B800E44"/>
    <w:rsid w:val="0B8150D9"/>
    <w:rsid w:val="0B815C38"/>
    <w:rsid w:val="0B822682"/>
    <w:rsid w:val="0B886E5A"/>
    <w:rsid w:val="0B8E47CF"/>
    <w:rsid w:val="0B927A37"/>
    <w:rsid w:val="0B931B77"/>
    <w:rsid w:val="0B9C56DA"/>
    <w:rsid w:val="0B9C5A2F"/>
    <w:rsid w:val="0B9E4DCC"/>
    <w:rsid w:val="0B9E5532"/>
    <w:rsid w:val="0BA30A3F"/>
    <w:rsid w:val="0BA531BC"/>
    <w:rsid w:val="0BAB1644"/>
    <w:rsid w:val="0BAF78EB"/>
    <w:rsid w:val="0BB070C2"/>
    <w:rsid w:val="0BB137EA"/>
    <w:rsid w:val="0BB235E5"/>
    <w:rsid w:val="0BB44DDE"/>
    <w:rsid w:val="0BB90BE6"/>
    <w:rsid w:val="0BBB6208"/>
    <w:rsid w:val="0BBB6BFD"/>
    <w:rsid w:val="0BBC0A0D"/>
    <w:rsid w:val="0BBD3741"/>
    <w:rsid w:val="0BC11BEE"/>
    <w:rsid w:val="0BC17278"/>
    <w:rsid w:val="0BC5697D"/>
    <w:rsid w:val="0BC62A01"/>
    <w:rsid w:val="0BC677C8"/>
    <w:rsid w:val="0BC70642"/>
    <w:rsid w:val="0BC74DE4"/>
    <w:rsid w:val="0BCB6C25"/>
    <w:rsid w:val="0BD058ED"/>
    <w:rsid w:val="0BD21C18"/>
    <w:rsid w:val="0BD452BB"/>
    <w:rsid w:val="0BD7293D"/>
    <w:rsid w:val="0BDC2635"/>
    <w:rsid w:val="0BDC2E95"/>
    <w:rsid w:val="0BDE773C"/>
    <w:rsid w:val="0BDF09C5"/>
    <w:rsid w:val="0BDF164E"/>
    <w:rsid w:val="0BE407B4"/>
    <w:rsid w:val="0BEA44D2"/>
    <w:rsid w:val="0BF02447"/>
    <w:rsid w:val="0BF1745B"/>
    <w:rsid w:val="0BF27CB6"/>
    <w:rsid w:val="0BF70365"/>
    <w:rsid w:val="0BF867B7"/>
    <w:rsid w:val="0BF91258"/>
    <w:rsid w:val="0C0323AC"/>
    <w:rsid w:val="0C0A7A67"/>
    <w:rsid w:val="0C0B6E9C"/>
    <w:rsid w:val="0C0B75DC"/>
    <w:rsid w:val="0C0D30C4"/>
    <w:rsid w:val="0C1204BB"/>
    <w:rsid w:val="0C125523"/>
    <w:rsid w:val="0C136801"/>
    <w:rsid w:val="0C15737A"/>
    <w:rsid w:val="0C181061"/>
    <w:rsid w:val="0C1A46D8"/>
    <w:rsid w:val="0C235844"/>
    <w:rsid w:val="0C262BBB"/>
    <w:rsid w:val="0C2654B0"/>
    <w:rsid w:val="0C2B18C0"/>
    <w:rsid w:val="0C2B6930"/>
    <w:rsid w:val="0C2C38E3"/>
    <w:rsid w:val="0C39660E"/>
    <w:rsid w:val="0C3B3DC2"/>
    <w:rsid w:val="0C400DA6"/>
    <w:rsid w:val="0C435E66"/>
    <w:rsid w:val="0C44142A"/>
    <w:rsid w:val="0C4A5DEE"/>
    <w:rsid w:val="0C4B6851"/>
    <w:rsid w:val="0C5126ED"/>
    <w:rsid w:val="0C52289A"/>
    <w:rsid w:val="0C527AFD"/>
    <w:rsid w:val="0C566DAE"/>
    <w:rsid w:val="0C582FE6"/>
    <w:rsid w:val="0C5A2A81"/>
    <w:rsid w:val="0C5C5181"/>
    <w:rsid w:val="0C5E76A5"/>
    <w:rsid w:val="0C631075"/>
    <w:rsid w:val="0C677F72"/>
    <w:rsid w:val="0C6B3115"/>
    <w:rsid w:val="0C6C397B"/>
    <w:rsid w:val="0C7105C0"/>
    <w:rsid w:val="0C743C3F"/>
    <w:rsid w:val="0C7645A0"/>
    <w:rsid w:val="0C777A87"/>
    <w:rsid w:val="0C7C3B1F"/>
    <w:rsid w:val="0C7D63EE"/>
    <w:rsid w:val="0C885355"/>
    <w:rsid w:val="0C885A31"/>
    <w:rsid w:val="0C8C07B6"/>
    <w:rsid w:val="0C8E09C6"/>
    <w:rsid w:val="0C9004B6"/>
    <w:rsid w:val="0C9503AE"/>
    <w:rsid w:val="0C961417"/>
    <w:rsid w:val="0C9D20CB"/>
    <w:rsid w:val="0CA50397"/>
    <w:rsid w:val="0CA5715E"/>
    <w:rsid w:val="0CA93BBA"/>
    <w:rsid w:val="0CAE5673"/>
    <w:rsid w:val="0CB179F3"/>
    <w:rsid w:val="0CB83C70"/>
    <w:rsid w:val="0CBC4791"/>
    <w:rsid w:val="0CBF2D7D"/>
    <w:rsid w:val="0CC26BDD"/>
    <w:rsid w:val="0CC341F2"/>
    <w:rsid w:val="0CC50DD6"/>
    <w:rsid w:val="0CC56C56"/>
    <w:rsid w:val="0CC5788F"/>
    <w:rsid w:val="0CC71A39"/>
    <w:rsid w:val="0CD141B8"/>
    <w:rsid w:val="0CD60861"/>
    <w:rsid w:val="0CD668AD"/>
    <w:rsid w:val="0CD8454C"/>
    <w:rsid w:val="0CDD2DCA"/>
    <w:rsid w:val="0CDD59FE"/>
    <w:rsid w:val="0CDE3FC1"/>
    <w:rsid w:val="0CE17B72"/>
    <w:rsid w:val="0CE31C22"/>
    <w:rsid w:val="0CE74C44"/>
    <w:rsid w:val="0CE75A7F"/>
    <w:rsid w:val="0CEE5E67"/>
    <w:rsid w:val="0CF11BDB"/>
    <w:rsid w:val="0CF37BCB"/>
    <w:rsid w:val="0CFA5E40"/>
    <w:rsid w:val="0CFF02E7"/>
    <w:rsid w:val="0D061368"/>
    <w:rsid w:val="0D065561"/>
    <w:rsid w:val="0D0C7DB3"/>
    <w:rsid w:val="0D10356A"/>
    <w:rsid w:val="0D1177A7"/>
    <w:rsid w:val="0D1C3B90"/>
    <w:rsid w:val="0D1F0272"/>
    <w:rsid w:val="0D23774F"/>
    <w:rsid w:val="0D253722"/>
    <w:rsid w:val="0D272BCE"/>
    <w:rsid w:val="0D2A666E"/>
    <w:rsid w:val="0D2D7AEF"/>
    <w:rsid w:val="0D2E3625"/>
    <w:rsid w:val="0D2F1F09"/>
    <w:rsid w:val="0D2F4644"/>
    <w:rsid w:val="0D344DF5"/>
    <w:rsid w:val="0D3653C7"/>
    <w:rsid w:val="0D3869BF"/>
    <w:rsid w:val="0D3945CB"/>
    <w:rsid w:val="0D3D641B"/>
    <w:rsid w:val="0D3E64E9"/>
    <w:rsid w:val="0D41284D"/>
    <w:rsid w:val="0D415039"/>
    <w:rsid w:val="0D427C4C"/>
    <w:rsid w:val="0D4842B0"/>
    <w:rsid w:val="0D4B5B50"/>
    <w:rsid w:val="0D510498"/>
    <w:rsid w:val="0D516C11"/>
    <w:rsid w:val="0D530022"/>
    <w:rsid w:val="0D545E42"/>
    <w:rsid w:val="0D563D83"/>
    <w:rsid w:val="0D5651C8"/>
    <w:rsid w:val="0D572FBE"/>
    <w:rsid w:val="0D59512C"/>
    <w:rsid w:val="0D5C0B28"/>
    <w:rsid w:val="0D5F122B"/>
    <w:rsid w:val="0D5F59E1"/>
    <w:rsid w:val="0D5F73E5"/>
    <w:rsid w:val="0D616757"/>
    <w:rsid w:val="0D645E53"/>
    <w:rsid w:val="0D6737C3"/>
    <w:rsid w:val="0D676F01"/>
    <w:rsid w:val="0D6A1421"/>
    <w:rsid w:val="0D6B5D2C"/>
    <w:rsid w:val="0D6B7277"/>
    <w:rsid w:val="0D71049E"/>
    <w:rsid w:val="0D7143A4"/>
    <w:rsid w:val="0D724644"/>
    <w:rsid w:val="0D735892"/>
    <w:rsid w:val="0D754F99"/>
    <w:rsid w:val="0D79799F"/>
    <w:rsid w:val="0D7B28C7"/>
    <w:rsid w:val="0D8650B3"/>
    <w:rsid w:val="0D8754CE"/>
    <w:rsid w:val="0D8A0C09"/>
    <w:rsid w:val="0D8B5B76"/>
    <w:rsid w:val="0D8C444C"/>
    <w:rsid w:val="0D987391"/>
    <w:rsid w:val="0D9C771B"/>
    <w:rsid w:val="0D9E0E05"/>
    <w:rsid w:val="0DA22CA2"/>
    <w:rsid w:val="0DA813CB"/>
    <w:rsid w:val="0DAA31EF"/>
    <w:rsid w:val="0DAC195B"/>
    <w:rsid w:val="0DAD0DEC"/>
    <w:rsid w:val="0DAE6966"/>
    <w:rsid w:val="0DB434D5"/>
    <w:rsid w:val="0DB45EB9"/>
    <w:rsid w:val="0DB51B54"/>
    <w:rsid w:val="0DC01591"/>
    <w:rsid w:val="0DC059EA"/>
    <w:rsid w:val="0DC11BC7"/>
    <w:rsid w:val="0DC2609F"/>
    <w:rsid w:val="0DC4160A"/>
    <w:rsid w:val="0DC70AD3"/>
    <w:rsid w:val="0DC725BD"/>
    <w:rsid w:val="0DCD6D49"/>
    <w:rsid w:val="0DD1744F"/>
    <w:rsid w:val="0DD2304A"/>
    <w:rsid w:val="0DD23DE1"/>
    <w:rsid w:val="0DD27656"/>
    <w:rsid w:val="0DD66F45"/>
    <w:rsid w:val="0DD96B72"/>
    <w:rsid w:val="0DDA1FE4"/>
    <w:rsid w:val="0DE712C6"/>
    <w:rsid w:val="0DEB1A3D"/>
    <w:rsid w:val="0DF05441"/>
    <w:rsid w:val="0DF06D77"/>
    <w:rsid w:val="0DF6401D"/>
    <w:rsid w:val="0E046BD7"/>
    <w:rsid w:val="0E071EC3"/>
    <w:rsid w:val="0E0C0526"/>
    <w:rsid w:val="0E1000D7"/>
    <w:rsid w:val="0E146120"/>
    <w:rsid w:val="0E15322C"/>
    <w:rsid w:val="0E194665"/>
    <w:rsid w:val="0E1A1083"/>
    <w:rsid w:val="0E1C55DF"/>
    <w:rsid w:val="0E1E6E4D"/>
    <w:rsid w:val="0E217C31"/>
    <w:rsid w:val="0E261586"/>
    <w:rsid w:val="0E270CB4"/>
    <w:rsid w:val="0E2C42FA"/>
    <w:rsid w:val="0E2C630B"/>
    <w:rsid w:val="0E3044F9"/>
    <w:rsid w:val="0E30490B"/>
    <w:rsid w:val="0E321307"/>
    <w:rsid w:val="0E336F00"/>
    <w:rsid w:val="0E3815EB"/>
    <w:rsid w:val="0E3927AC"/>
    <w:rsid w:val="0E3A557C"/>
    <w:rsid w:val="0E405FB9"/>
    <w:rsid w:val="0E447897"/>
    <w:rsid w:val="0E481B5F"/>
    <w:rsid w:val="0E5313BB"/>
    <w:rsid w:val="0E5340E9"/>
    <w:rsid w:val="0E554F58"/>
    <w:rsid w:val="0E5D69BB"/>
    <w:rsid w:val="0E600E44"/>
    <w:rsid w:val="0E6438B5"/>
    <w:rsid w:val="0E6B6EA6"/>
    <w:rsid w:val="0E6D00FF"/>
    <w:rsid w:val="0E6E232D"/>
    <w:rsid w:val="0E6E494D"/>
    <w:rsid w:val="0E6F18B1"/>
    <w:rsid w:val="0E757F36"/>
    <w:rsid w:val="0E7A5EF2"/>
    <w:rsid w:val="0E7D0F59"/>
    <w:rsid w:val="0E826473"/>
    <w:rsid w:val="0E834410"/>
    <w:rsid w:val="0E8A1366"/>
    <w:rsid w:val="0E8B0753"/>
    <w:rsid w:val="0E927C8A"/>
    <w:rsid w:val="0E986371"/>
    <w:rsid w:val="0E9944AE"/>
    <w:rsid w:val="0E996973"/>
    <w:rsid w:val="0E9D5D0B"/>
    <w:rsid w:val="0E9F6484"/>
    <w:rsid w:val="0EA21F0E"/>
    <w:rsid w:val="0EA538BE"/>
    <w:rsid w:val="0EAF2696"/>
    <w:rsid w:val="0EB23AAC"/>
    <w:rsid w:val="0EB304F6"/>
    <w:rsid w:val="0EB57FF0"/>
    <w:rsid w:val="0EB940A5"/>
    <w:rsid w:val="0EBC6229"/>
    <w:rsid w:val="0EBE3B9A"/>
    <w:rsid w:val="0EBF75C3"/>
    <w:rsid w:val="0EC60FAB"/>
    <w:rsid w:val="0EC61362"/>
    <w:rsid w:val="0ECA46A3"/>
    <w:rsid w:val="0ED16A36"/>
    <w:rsid w:val="0ED508A4"/>
    <w:rsid w:val="0ED53F6F"/>
    <w:rsid w:val="0ED72BB1"/>
    <w:rsid w:val="0ED77425"/>
    <w:rsid w:val="0ED9462B"/>
    <w:rsid w:val="0EDC0D2C"/>
    <w:rsid w:val="0EDE6BF1"/>
    <w:rsid w:val="0EDF693A"/>
    <w:rsid w:val="0EE44E61"/>
    <w:rsid w:val="0EE6498D"/>
    <w:rsid w:val="0EE671EA"/>
    <w:rsid w:val="0EE75E86"/>
    <w:rsid w:val="0EEC1B8C"/>
    <w:rsid w:val="0EEC7244"/>
    <w:rsid w:val="0EED3F30"/>
    <w:rsid w:val="0EEE215B"/>
    <w:rsid w:val="0EF35477"/>
    <w:rsid w:val="0EF35E3C"/>
    <w:rsid w:val="0EFD48A4"/>
    <w:rsid w:val="0EFF62A4"/>
    <w:rsid w:val="0F0101C4"/>
    <w:rsid w:val="0F01082F"/>
    <w:rsid w:val="0F014470"/>
    <w:rsid w:val="0F01726C"/>
    <w:rsid w:val="0F0617B2"/>
    <w:rsid w:val="0F0C04EE"/>
    <w:rsid w:val="0F0D41C9"/>
    <w:rsid w:val="0F133AA2"/>
    <w:rsid w:val="0F151EA7"/>
    <w:rsid w:val="0F1B7810"/>
    <w:rsid w:val="0F1F11E8"/>
    <w:rsid w:val="0F1F3C61"/>
    <w:rsid w:val="0F236C20"/>
    <w:rsid w:val="0F28414D"/>
    <w:rsid w:val="0F2F716D"/>
    <w:rsid w:val="0F31076D"/>
    <w:rsid w:val="0F322F61"/>
    <w:rsid w:val="0F3A6C25"/>
    <w:rsid w:val="0F420562"/>
    <w:rsid w:val="0F481DE3"/>
    <w:rsid w:val="0F4850F3"/>
    <w:rsid w:val="0F4A1A48"/>
    <w:rsid w:val="0F4C1A66"/>
    <w:rsid w:val="0F4C340A"/>
    <w:rsid w:val="0F550F20"/>
    <w:rsid w:val="0F56075C"/>
    <w:rsid w:val="0F5B3469"/>
    <w:rsid w:val="0F6B6818"/>
    <w:rsid w:val="0F726C3C"/>
    <w:rsid w:val="0F7350A1"/>
    <w:rsid w:val="0F7447ED"/>
    <w:rsid w:val="0F7C290A"/>
    <w:rsid w:val="0F7C7E6E"/>
    <w:rsid w:val="0F7D4679"/>
    <w:rsid w:val="0F7F31CF"/>
    <w:rsid w:val="0F80265D"/>
    <w:rsid w:val="0F881794"/>
    <w:rsid w:val="0F896714"/>
    <w:rsid w:val="0F8C0D66"/>
    <w:rsid w:val="0F8F4E09"/>
    <w:rsid w:val="0F954410"/>
    <w:rsid w:val="0F9B1687"/>
    <w:rsid w:val="0F9E73B8"/>
    <w:rsid w:val="0FA15141"/>
    <w:rsid w:val="0FA25A43"/>
    <w:rsid w:val="0FA34350"/>
    <w:rsid w:val="0FA36268"/>
    <w:rsid w:val="0FA611DA"/>
    <w:rsid w:val="0FA9238F"/>
    <w:rsid w:val="0FB904A7"/>
    <w:rsid w:val="0FBC5693"/>
    <w:rsid w:val="0FBD0824"/>
    <w:rsid w:val="0FC32678"/>
    <w:rsid w:val="0FC6455A"/>
    <w:rsid w:val="0FCF74A0"/>
    <w:rsid w:val="0FD36A44"/>
    <w:rsid w:val="0FD872E6"/>
    <w:rsid w:val="0FDA6B83"/>
    <w:rsid w:val="0FDC2684"/>
    <w:rsid w:val="0FDD526A"/>
    <w:rsid w:val="0FDE20F4"/>
    <w:rsid w:val="0FE168E3"/>
    <w:rsid w:val="0FE53868"/>
    <w:rsid w:val="0FE74A5C"/>
    <w:rsid w:val="0FE75F5E"/>
    <w:rsid w:val="0FEE54F9"/>
    <w:rsid w:val="0FF30D61"/>
    <w:rsid w:val="0FF44A7A"/>
    <w:rsid w:val="0FF8221F"/>
    <w:rsid w:val="0FF91205"/>
    <w:rsid w:val="0FF92AFD"/>
    <w:rsid w:val="0FFB557B"/>
    <w:rsid w:val="0FFE3B2B"/>
    <w:rsid w:val="0FFF1672"/>
    <w:rsid w:val="100134E2"/>
    <w:rsid w:val="10041530"/>
    <w:rsid w:val="100512A3"/>
    <w:rsid w:val="10063845"/>
    <w:rsid w:val="1006644F"/>
    <w:rsid w:val="10084E0A"/>
    <w:rsid w:val="100F4102"/>
    <w:rsid w:val="10181224"/>
    <w:rsid w:val="101B168F"/>
    <w:rsid w:val="101F41B9"/>
    <w:rsid w:val="10206B28"/>
    <w:rsid w:val="102618C1"/>
    <w:rsid w:val="10265E5A"/>
    <w:rsid w:val="102816B0"/>
    <w:rsid w:val="1029421E"/>
    <w:rsid w:val="102B04DB"/>
    <w:rsid w:val="102E303D"/>
    <w:rsid w:val="102F02B8"/>
    <w:rsid w:val="103400F2"/>
    <w:rsid w:val="1038679A"/>
    <w:rsid w:val="10395177"/>
    <w:rsid w:val="103B25F7"/>
    <w:rsid w:val="104142B8"/>
    <w:rsid w:val="10435CA0"/>
    <w:rsid w:val="104558C4"/>
    <w:rsid w:val="104843A1"/>
    <w:rsid w:val="104865D5"/>
    <w:rsid w:val="10494066"/>
    <w:rsid w:val="104A148C"/>
    <w:rsid w:val="104B4224"/>
    <w:rsid w:val="104E6606"/>
    <w:rsid w:val="10554A83"/>
    <w:rsid w:val="10564DB0"/>
    <w:rsid w:val="105E4B70"/>
    <w:rsid w:val="105F2459"/>
    <w:rsid w:val="10613D31"/>
    <w:rsid w:val="106362B3"/>
    <w:rsid w:val="106D1B99"/>
    <w:rsid w:val="10713CF2"/>
    <w:rsid w:val="107218CA"/>
    <w:rsid w:val="10745999"/>
    <w:rsid w:val="107C58EB"/>
    <w:rsid w:val="107D5DEA"/>
    <w:rsid w:val="107E32E6"/>
    <w:rsid w:val="107E7A2C"/>
    <w:rsid w:val="10847FB3"/>
    <w:rsid w:val="10854E3B"/>
    <w:rsid w:val="10865854"/>
    <w:rsid w:val="108814C2"/>
    <w:rsid w:val="10884D1A"/>
    <w:rsid w:val="108B556C"/>
    <w:rsid w:val="109A32C4"/>
    <w:rsid w:val="109C73F0"/>
    <w:rsid w:val="109F6E3F"/>
    <w:rsid w:val="10A16173"/>
    <w:rsid w:val="10A21A10"/>
    <w:rsid w:val="10A313AE"/>
    <w:rsid w:val="10A32237"/>
    <w:rsid w:val="10A94502"/>
    <w:rsid w:val="10AF6704"/>
    <w:rsid w:val="10B73882"/>
    <w:rsid w:val="10BB2F92"/>
    <w:rsid w:val="10C1469D"/>
    <w:rsid w:val="10C21CB5"/>
    <w:rsid w:val="10C60645"/>
    <w:rsid w:val="10C9117D"/>
    <w:rsid w:val="10CB28B4"/>
    <w:rsid w:val="10D33890"/>
    <w:rsid w:val="10D55B0C"/>
    <w:rsid w:val="10D65264"/>
    <w:rsid w:val="10D729DF"/>
    <w:rsid w:val="10D80C91"/>
    <w:rsid w:val="10D8607F"/>
    <w:rsid w:val="10D96342"/>
    <w:rsid w:val="10DD0F9C"/>
    <w:rsid w:val="10DE66E8"/>
    <w:rsid w:val="10E13D6C"/>
    <w:rsid w:val="10E9014D"/>
    <w:rsid w:val="10EB515E"/>
    <w:rsid w:val="10EE52E3"/>
    <w:rsid w:val="10F33170"/>
    <w:rsid w:val="10FA24B8"/>
    <w:rsid w:val="10FF5AE6"/>
    <w:rsid w:val="1100148D"/>
    <w:rsid w:val="110252E0"/>
    <w:rsid w:val="1105076A"/>
    <w:rsid w:val="110651EF"/>
    <w:rsid w:val="11074805"/>
    <w:rsid w:val="11075D9A"/>
    <w:rsid w:val="110C2E0E"/>
    <w:rsid w:val="110F3C12"/>
    <w:rsid w:val="110F71F3"/>
    <w:rsid w:val="111443ED"/>
    <w:rsid w:val="11173F88"/>
    <w:rsid w:val="111768AA"/>
    <w:rsid w:val="11182CCF"/>
    <w:rsid w:val="111C1D3C"/>
    <w:rsid w:val="1122125E"/>
    <w:rsid w:val="11233110"/>
    <w:rsid w:val="11331C98"/>
    <w:rsid w:val="11333E97"/>
    <w:rsid w:val="11343CDC"/>
    <w:rsid w:val="11354635"/>
    <w:rsid w:val="113B61AD"/>
    <w:rsid w:val="113F0C2F"/>
    <w:rsid w:val="113F3AA2"/>
    <w:rsid w:val="1142246A"/>
    <w:rsid w:val="114462D3"/>
    <w:rsid w:val="11451624"/>
    <w:rsid w:val="11473C31"/>
    <w:rsid w:val="114B7281"/>
    <w:rsid w:val="115615B0"/>
    <w:rsid w:val="115858F0"/>
    <w:rsid w:val="115A56A6"/>
    <w:rsid w:val="115D44B1"/>
    <w:rsid w:val="116A4804"/>
    <w:rsid w:val="116B3366"/>
    <w:rsid w:val="116B5A31"/>
    <w:rsid w:val="116C275D"/>
    <w:rsid w:val="11740DCA"/>
    <w:rsid w:val="117A375F"/>
    <w:rsid w:val="11802F65"/>
    <w:rsid w:val="1186405F"/>
    <w:rsid w:val="118D405A"/>
    <w:rsid w:val="11911328"/>
    <w:rsid w:val="11945406"/>
    <w:rsid w:val="11967790"/>
    <w:rsid w:val="11972450"/>
    <w:rsid w:val="119A4F36"/>
    <w:rsid w:val="11A06BFF"/>
    <w:rsid w:val="11A53463"/>
    <w:rsid w:val="11B27DBA"/>
    <w:rsid w:val="11B43CF8"/>
    <w:rsid w:val="11B47DBD"/>
    <w:rsid w:val="11B679BE"/>
    <w:rsid w:val="11B73993"/>
    <w:rsid w:val="11B766A9"/>
    <w:rsid w:val="11B87B81"/>
    <w:rsid w:val="11BD4D3E"/>
    <w:rsid w:val="11C26951"/>
    <w:rsid w:val="11C56B02"/>
    <w:rsid w:val="11C83396"/>
    <w:rsid w:val="11C86768"/>
    <w:rsid w:val="11CC5096"/>
    <w:rsid w:val="11CD6353"/>
    <w:rsid w:val="11CE7094"/>
    <w:rsid w:val="11D50613"/>
    <w:rsid w:val="11D57813"/>
    <w:rsid w:val="11D92F3E"/>
    <w:rsid w:val="11DB7C02"/>
    <w:rsid w:val="11DC352B"/>
    <w:rsid w:val="11DF0178"/>
    <w:rsid w:val="11E16F4B"/>
    <w:rsid w:val="11E2560B"/>
    <w:rsid w:val="11E32EF8"/>
    <w:rsid w:val="11E54963"/>
    <w:rsid w:val="11E80033"/>
    <w:rsid w:val="11E92AD4"/>
    <w:rsid w:val="11EF5CBB"/>
    <w:rsid w:val="11F21A4A"/>
    <w:rsid w:val="11FC2350"/>
    <w:rsid w:val="11FC7E54"/>
    <w:rsid w:val="11FF0DF5"/>
    <w:rsid w:val="11FF439B"/>
    <w:rsid w:val="12002590"/>
    <w:rsid w:val="1202281F"/>
    <w:rsid w:val="12076AEF"/>
    <w:rsid w:val="120B1A51"/>
    <w:rsid w:val="120B2B96"/>
    <w:rsid w:val="120B5262"/>
    <w:rsid w:val="12144AF9"/>
    <w:rsid w:val="12170B5E"/>
    <w:rsid w:val="12172BF5"/>
    <w:rsid w:val="12184242"/>
    <w:rsid w:val="121A2BF8"/>
    <w:rsid w:val="121C2DC6"/>
    <w:rsid w:val="121D2135"/>
    <w:rsid w:val="12220945"/>
    <w:rsid w:val="122269C4"/>
    <w:rsid w:val="122D584D"/>
    <w:rsid w:val="122D641B"/>
    <w:rsid w:val="122E1305"/>
    <w:rsid w:val="12364A89"/>
    <w:rsid w:val="12382083"/>
    <w:rsid w:val="123A1F05"/>
    <w:rsid w:val="123C593D"/>
    <w:rsid w:val="124209C3"/>
    <w:rsid w:val="1244762E"/>
    <w:rsid w:val="12453D95"/>
    <w:rsid w:val="124729C4"/>
    <w:rsid w:val="12484CC3"/>
    <w:rsid w:val="124A78C7"/>
    <w:rsid w:val="124C4C21"/>
    <w:rsid w:val="12520E55"/>
    <w:rsid w:val="125247FF"/>
    <w:rsid w:val="12542C23"/>
    <w:rsid w:val="12582D66"/>
    <w:rsid w:val="12597631"/>
    <w:rsid w:val="126020F5"/>
    <w:rsid w:val="12655206"/>
    <w:rsid w:val="1269351E"/>
    <w:rsid w:val="1271003C"/>
    <w:rsid w:val="12774BEB"/>
    <w:rsid w:val="128311D6"/>
    <w:rsid w:val="128347E5"/>
    <w:rsid w:val="1284783C"/>
    <w:rsid w:val="12866D7E"/>
    <w:rsid w:val="128A538B"/>
    <w:rsid w:val="128B5A91"/>
    <w:rsid w:val="128F0E28"/>
    <w:rsid w:val="129073E7"/>
    <w:rsid w:val="12926475"/>
    <w:rsid w:val="12987EB4"/>
    <w:rsid w:val="12991BBD"/>
    <w:rsid w:val="129A2B9E"/>
    <w:rsid w:val="129A612F"/>
    <w:rsid w:val="12A07DD2"/>
    <w:rsid w:val="12A30B3A"/>
    <w:rsid w:val="12A5059D"/>
    <w:rsid w:val="12A63A1B"/>
    <w:rsid w:val="12A64370"/>
    <w:rsid w:val="12AB2F6C"/>
    <w:rsid w:val="12B02FCD"/>
    <w:rsid w:val="12B11E10"/>
    <w:rsid w:val="12B34D25"/>
    <w:rsid w:val="12B45E5A"/>
    <w:rsid w:val="12B75018"/>
    <w:rsid w:val="12C461E9"/>
    <w:rsid w:val="12C8474F"/>
    <w:rsid w:val="12D5045C"/>
    <w:rsid w:val="12D60325"/>
    <w:rsid w:val="12D9297D"/>
    <w:rsid w:val="12E1640C"/>
    <w:rsid w:val="12F1082E"/>
    <w:rsid w:val="12F208D6"/>
    <w:rsid w:val="12F54508"/>
    <w:rsid w:val="12F730F3"/>
    <w:rsid w:val="12FD4610"/>
    <w:rsid w:val="13046FFF"/>
    <w:rsid w:val="13077FF5"/>
    <w:rsid w:val="130F1939"/>
    <w:rsid w:val="130F495F"/>
    <w:rsid w:val="1310580D"/>
    <w:rsid w:val="13110433"/>
    <w:rsid w:val="131713EB"/>
    <w:rsid w:val="131776DF"/>
    <w:rsid w:val="131910F2"/>
    <w:rsid w:val="131A6AB1"/>
    <w:rsid w:val="131E12CA"/>
    <w:rsid w:val="13235FE7"/>
    <w:rsid w:val="13273908"/>
    <w:rsid w:val="132778C5"/>
    <w:rsid w:val="132C5731"/>
    <w:rsid w:val="132F0947"/>
    <w:rsid w:val="1336410A"/>
    <w:rsid w:val="133C1906"/>
    <w:rsid w:val="1341099A"/>
    <w:rsid w:val="13417A5D"/>
    <w:rsid w:val="13417E44"/>
    <w:rsid w:val="13423CB4"/>
    <w:rsid w:val="13447A43"/>
    <w:rsid w:val="13450AA3"/>
    <w:rsid w:val="134667D6"/>
    <w:rsid w:val="134770EC"/>
    <w:rsid w:val="13500135"/>
    <w:rsid w:val="1353767F"/>
    <w:rsid w:val="135B3E9C"/>
    <w:rsid w:val="1360661A"/>
    <w:rsid w:val="136152A2"/>
    <w:rsid w:val="13620891"/>
    <w:rsid w:val="13706893"/>
    <w:rsid w:val="137405CE"/>
    <w:rsid w:val="137449F0"/>
    <w:rsid w:val="137772A3"/>
    <w:rsid w:val="137A31F0"/>
    <w:rsid w:val="137F22AE"/>
    <w:rsid w:val="13883106"/>
    <w:rsid w:val="1388641D"/>
    <w:rsid w:val="138A0E46"/>
    <w:rsid w:val="1390400A"/>
    <w:rsid w:val="139437FB"/>
    <w:rsid w:val="13965670"/>
    <w:rsid w:val="139B2DDC"/>
    <w:rsid w:val="13A17600"/>
    <w:rsid w:val="13A549F1"/>
    <w:rsid w:val="13A56237"/>
    <w:rsid w:val="13A979E4"/>
    <w:rsid w:val="13AC1962"/>
    <w:rsid w:val="13B31660"/>
    <w:rsid w:val="13B53C07"/>
    <w:rsid w:val="13B90D31"/>
    <w:rsid w:val="13BE385C"/>
    <w:rsid w:val="13BF1E97"/>
    <w:rsid w:val="13BF2053"/>
    <w:rsid w:val="13C416DE"/>
    <w:rsid w:val="13C53010"/>
    <w:rsid w:val="13CF5F4D"/>
    <w:rsid w:val="13D5554F"/>
    <w:rsid w:val="13D71240"/>
    <w:rsid w:val="13D8013C"/>
    <w:rsid w:val="13D95E9A"/>
    <w:rsid w:val="13DA1C7D"/>
    <w:rsid w:val="13DC4484"/>
    <w:rsid w:val="13E07594"/>
    <w:rsid w:val="13E25E9F"/>
    <w:rsid w:val="13E2631A"/>
    <w:rsid w:val="13E35EAF"/>
    <w:rsid w:val="13EA27E6"/>
    <w:rsid w:val="13EA648C"/>
    <w:rsid w:val="13EB0E7E"/>
    <w:rsid w:val="13F1022A"/>
    <w:rsid w:val="13F20686"/>
    <w:rsid w:val="13F3664E"/>
    <w:rsid w:val="13FD6647"/>
    <w:rsid w:val="13FD7637"/>
    <w:rsid w:val="13FE0B87"/>
    <w:rsid w:val="1402055D"/>
    <w:rsid w:val="140312EF"/>
    <w:rsid w:val="14092F03"/>
    <w:rsid w:val="140C467F"/>
    <w:rsid w:val="14176C99"/>
    <w:rsid w:val="141C7145"/>
    <w:rsid w:val="141D013A"/>
    <w:rsid w:val="141F3ED5"/>
    <w:rsid w:val="14223118"/>
    <w:rsid w:val="14247C47"/>
    <w:rsid w:val="142A5FE6"/>
    <w:rsid w:val="1432375F"/>
    <w:rsid w:val="143357B5"/>
    <w:rsid w:val="14395BB0"/>
    <w:rsid w:val="143D22CC"/>
    <w:rsid w:val="143D68F5"/>
    <w:rsid w:val="143F1B5F"/>
    <w:rsid w:val="14431172"/>
    <w:rsid w:val="14471835"/>
    <w:rsid w:val="144753BE"/>
    <w:rsid w:val="144911A1"/>
    <w:rsid w:val="14544E27"/>
    <w:rsid w:val="14582F80"/>
    <w:rsid w:val="145C5906"/>
    <w:rsid w:val="145D418A"/>
    <w:rsid w:val="14644336"/>
    <w:rsid w:val="14657CE9"/>
    <w:rsid w:val="14666439"/>
    <w:rsid w:val="14683375"/>
    <w:rsid w:val="146D0763"/>
    <w:rsid w:val="146D48F7"/>
    <w:rsid w:val="146F0C1D"/>
    <w:rsid w:val="14701E0E"/>
    <w:rsid w:val="1472540C"/>
    <w:rsid w:val="147618C8"/>
    <w:rsid w:val="14792ED5"/>
    <w:rsid w:val="147A0F85"/>
    <w:rsid w:val="147F25D1"/>
    <w:rsid w:val="147F298E"/>
    <w:rsid w:val="148423E0"/>
    <w:rsid w:val="148659F0"/>
    <w:rsid w:val="1488209F"/>
    <w:rsid w:val="14886C65"/>
    <w:rsid w:val="148E42B7"/>
    <w:rsid w:val="148E5240"/>
    <w:rsid w:val="14931901"/>
    <w:rsid w:val="1496131A"/>
    <w:rsid w:val="14995B8B"/>
    <w:rsid w:val="149C5631"/>
    <w:rsid w:val="149D52F5"/>
    <w:rsid w:val="149E786E"/>
    <w:rsid w:val="14A17369"/>
    <w:rsid w:val="14A94D63"/>
    <w:rsid w:val="14A9782B"/>
    <w:rsid w:val="14B076F1"/>
    <w:rsid w:val="14B670C1"/>
    <w:rsid w:val="14B75351"/>
    <w:rsid w:val="14B75867"/>
    <w:rsid w:val="14B866A7"/>
    <w:rsid w:val="14BB2DD8"/>
    <w:rsid w:val="14BD2A21"/>
    <w:rsid w:val="14BF1003"/>
    <w:rsid w:val="14BF7494"/>
    <w:rsid w:val="14C13EA1"/>
    <w:rsid w:val="14C77AA4"/>
    <w:rsid w:val="14C828FD"/>
    <w:rsid w:val="14CB2848"/>
    <w:rsid w:val="14CC43EA"/>
    <w:rsid w:val="14CD21D6"/>
    <w:rsid w:val="14D55F07"/>
    <w:rsid w:val="14D61EDD"/>
    <w:rsid w:val="14D66773"/>
    <w:rsid w:val="14DA2471"/>
    <w:rsid w:val="14E303B8"/>
    <w:rsid w:val="14E32C81"/>
    <w:rsid w:val="14E62F5D"/>
    <w:rsid w:val="14EF2BCA"/>
    <w:rsid w:val="14F020AA"/>
    <w:rsid w:val="14F218BF"/>
    <w:rsid w:val="14F32616"/>
    <w:rsid w:val="14F45200"/>
    <w:rsid w:val="14F943B0"/>
    <w:rsid w:val="14FE0A48"/>
    <w:rsid w:val="14FF1084"/>
    <w:rsid w:val="15010803"/>
    <w:rsid w:val="1501112A"/>
    <w:rsid w:val="15030D5B"/>
    <w:rsid w:val="15070ED4"/>
    <w:rsid w:val="150C48D8"/>
    <w:rsid w:val="15145704"/>
    <w:rsid w:val="15154A15"/>
    <w:rsid w:val="151A0FE0"/>
    <w:rsid w:val="151B278D"/>
    <w:rsid w:val="151B45BC"/>
    <w:rsid w:val="151F2566"/>
    <w:rsid w:val="152023E1"/>
    <w:rsid w:val="15241573"/>
    <w:rsid w:val="15267350"/>
    <w:rsid w:val="1527080E"/>
    <w:rsid w:val="15282535"/>
    <w:rsid w:val="152A5EC3"/>
    <w:rsid w:val="152B0F3C"/>
    <w:rsid w:val="152C5F07"/>
    <w:rsid w:val="15303095"/>
    <w:rsid w:val="15342171"/>
    <w:rsid w:val="15346DEF"/>
    <w:rsid w:val="15363288"/>
    <w:rsid w:val="15381E6C"/>
    <w:rsid w:val="153868D7"/>
    <w:rsid w:val="15387398"/>
    <w:rsid w:val="15390032"/>
    <w:rsid w:val="153A7276"/>
    <w:rsid w:val="153D37BA"/>
    <w:rsid w:val="15416C65"/>
    <w:rsid w:val="15450857"/>
    <w:rsid w:val="15470624"/>
    <w:rsid w:val="154779EF"/>
    <w:rsid w:val="154954F0"/>
    <w:rsid w:val="154A44EC"/>
    <w:rsid w:val="154A620B"/>
    <w:rsid w:val="155249FC"/>
    <w:rsid w:val="155713BC"/>
    <w:rsid w:val="1558412F"/>
    <w:rsid w:val="15585A5B"/>
    <w:rsid w:val="155F4754"/>
    <w:rsid w:val="15645877"/>
    <w:rsid w:val="15651C3E"/>
    <w:rsid w:val="156801F6"/>
    <w:rsid w:val="156F1FB7"/>
    <w:rsid w:val="156F55F6"/>
    <w:rsid w:val="15786691"/>
    <w:rsid w:val="15797B1C"/>
    <w:rsid w:val="157B6D51"/>
    <w:rsid w:val="157C2CFF"/>
    <w:rsid w:val="157C3117"/>
    <w:rsid w:val="1586205F"/>
    <w:rsid w:val="15874C05"/>
    <w:rsid w:val="158E296B"/>
    <w:rsid w:val="158F0CD3"/>
    <w:rsid w:val="159069FE"/>
    <w:rsid w:val="159618DE"/>
    <w:rsid w:val="15992048"/>
    <w:rsid w:val="159D58F5"/>
    <w:rsid w:val="159F70BF"/>
    <w:rsid w:val="15A503EA"/>
    <w:rsid w:val="15A66EB1"/>
    <w:rsid w:val="15A960F4"/>
    <w:rsid w:val="15AA3374"/>
    <w:rsid w:val="15AF2208"/>
    <w:rsid w:val="15B10BAA"/>
    <w:rsid w:val="15B95F61"/>
    <w:rsid w:val="15BF51F8"/>
    <w:rsid w:val="15C31AC1"/>
    <w:rsid w:val="15C5477D"/>
    <w:rsid w:val="15CC389F"/>
    <w:rsid w:val="15CE0385"/>
    <w:rsid w:val="15CE1954"/>
    <w:rsid w:val="15D01424"/>
    <w:rsid w:val="15D13EFF"/>
    <w:rsid w:val="15D3003D"/>
    <w:rsid w:val="15D43AAD"/>
    <w:rsid w:val="15D725D0"/>
    <w:rsid w:val="15D80863"/>
    <w:rsid w:val="15DE63CB"/>
    <w:rsid w:val="15DF0290"/>
    <w:rsid w:val="15E0677D"/>
    <w:rsid w:val="15E309F3"/>
    <w:rsid w:val="15E451CD"/>
    <w:rsid w:val="15E61CA2"/>
    <w:rsid w:val="15EA37E9"/>
    <w:rsid w:val="15EB6BEC"/>
    <w:rsid w:val="15ED35AF"/>
    <w:rsid w:val="15F002C3"/>
    <w:rsid w:val="15F62DFF"/>
    <w:rsid w:val="15F632BE"/>
    <w:rsid w:val="15FA24A4"/>
    <w:rsid w:val="15FA2D61"/>
    <w:rsid w:val="15FD76BE"/>
    <w:rsid w:val="15FF23EB"/>
    <w:rsid w:val="160407FB"/>
    <w:rsid w:val="160575A8"/>
    <w:rsid w:val="160678D0"/>
    <w:rsid w:val="160A6610"/>
    <w:rsid w:val="160D09C5"/>
    <w:rsid w:val="160E437A"/>
    <w:rsid w:val="16130D9B"/>
    <w:rsid w:val="161826F8"/>
    <w:rsid w:val="161B70A3"/>
    <w:rsid w:val="1621344D"/>
    <w:rsid w:val="162177F8"/>
    <w:rsid w:val="16291D82"/>
    <w:rsid w:val="162B48A1"/>
    <w:rsid w:val="162C0F68"/>
    <w:rsid w:val="16311DD8"/>
    <w:rsid w:val="16323E3B"/>
    <w:rsid w:val="16341951"/>
    <w:rsid w:val="163A77BC"/>
    <w:rsid w:val="164179D4"/>
    <w:rsid w:val="1642546A"/>
    <w:rsid w:val="164421C5"/>
    <w:rsid w:val="16475386"/>
    <w:rsid w:val="16495AEB"/>
    <w:rsid w:val="164F4A7A"/>
    <w:rsid w:val="1651316A"/>
    <w:rsid w:val="16516FAE"/>
    <w:rsid w:val="165552E8"/>
    <w:rsid w:val="165C18D4"/>
    <w:rsid w:val="16606D21"/>
    <w:rsid w:val="1664364F"/>
    <w:rsid w:val="166D59C3"/>
    <w:rsid w:val="1675295D"/>
    <w:rsid w:val="167717A2"/>
    <w:rsid w:val="16775F20"/>
    <w:rsid w:val="167D09FB"/>
    <w:rsid w:val="167E0586"/>
    <w:rsid w:val="16842E92"/>
    <w:rsid w:val="168A16CF"/>
    <w:rsid w:val="168C6862"/>
    <w:rsid w:val="16900D8B"/>
    <w:rsid w:val="16911860"/>
    <w:rsid w:val="169861EE"/>
    <w:rsid w:val="16986EA6"/>
    <w:rsid w:val="169E456D"/>
    <w:rsid w:val="169F53C8"/>
    <w:rsid w:val="16A01FBC"/>
    <w:rsid w:val="16A34E0A"/>
    <w:rsid w:val="16A54B45"/>
    <w:rsid w:val="16A6625E"/>
    <w:rsid w:val="16AC3F2E"/>
    <w:rsid w:val="16BF46C1"/>
    <w:rsid w:val="16C27D0B"/>
    <w:rsid w:val="16C37A2A"/>
    <w:rsid w:val="16C7604F"/>
    <w:rsid w:val="16C76EB6"/>
    <w:rsid w:val="16CD66AA"/>
    <w:rsid w:val="16D11337"/>
    <w:rsid w:val="16D34B85"/>
    <w:rsid w:val="16D406F4"/>
    <w:rsid w:val="16D61E72"/>
    <w:rsid w:val="16DA574C"/>
    <w:rsid w:val="16DB6699"/>
    <w:rsid w:val="16DB7C47"/>
    <w:rsid w:val="16DF77AC"/>
    <w:rsid w:val="16E41981"/>
    <w:rsid w:val="16E446DF"/>
    <w:rsid w:val="16E51B78"/>
    <w:rsid w:val="16EB454E"/>
    <w:rsid w:val="16EF2D46"/>
    <w:rsid w:val="16F05868"/>
    <w:rsid w:val="16F31FAB"/>
    <w:rsid w:val="16F611FF"/>
    <w:rsid w:val="16F6662E"/>
    <w:rsid w:val="16F80E1D"/>
    <w:rsid w:val="16FA3A67"/>
    <w:rsid w:val="16FC62DB"/>
    <w:rsid w:val="16FD1112"/>
    <w:rsid w:val="17007DA4"/>
    <w:rsid w:val="1708105E"/>
    <w:rsid w:val="1708606F"/>
    <w:rsid w:val="170940F1"/>
    <w:rsid w:val="170F2F5A"/>
    <w:rsid w:val="17106F9A"/>
    <w:rsid w:val="171528CB"/>
    <w:rsid w:val="17173B08"/>
    <w:rsid w:val="171A3F50"/>
    <w:rsid w:val="171F034D"/>
    <w:rsid w:val="17243FDE"/>
    <w:rsid w:val="17275F5B"/>
    <w:rsid w:val="17362507"/>
    <w:rsid w:val="173716D7"/>
    <w:rsid w:val="173730B6"/>
    <w:rsid w:val="1739172D"/>
    <w:rsid w:val="173D125F"/>
    <w:rsid w:val="173D61CA"/>
    <w:rsid w:val="173E7FDE"/>
    <w:rsid w:val="173F4A93"/>
    <w:rsid w:val="17485228"/>
    <w:rsid w:val="174E7A81"/>
    <w:rsid w:val="174F3911"/>
    <w:rsid w:val="174F3975"/>
    <w:rsid w:val="174F6D8B"/>
    <w:rsid w:val="1750250D"/>
    <w:rsid w:val="1750790D"/>
    <w:rsid w:val="175139FE"/>
    <w:rsid w:val="175373CC"/>
    <w:rsid w:val="17556AC4"/>
    <w:rsid w:val="175A6D02"/>
    <w:rsid w:val="175E22E1"/>
    <w:rsid w:val="17633ADF"/>
    <w:rsid w:val="1765479C"/>
    <w:rsid w:val="176D1A87"/>
    <w:rsid w:val="176D2353"/>
    <w:rsid w:val="176D4137"/>
    <w:rsid w:val="177060A0"/>
    <w:rsid w:val="177478F8"/>
    <w:rsid w:val="177D65F9"/>
    <w:rsid w:val="177E7517"/>
    <w:rsid w:val="177F72D2"/>
    <w:rsid w:val="1785139D"/>
    <w:rsid w:val="178D4C91"/>
    <w:rsid w:val="17922811"/>
    <w:rsid w:val="1793259B"/>
    <w:rsid w:val="17940C69"/>
    <w:rsid w:val="17964AA0"/>
    <w:rsid w:val="179A3C67"/>
    <w:rsid w:val="179A6CBE"/>
    <w:rsid w:val="179B5DEF"/>
    <w:rsid w:val="179E08BA"/>
    <w:rsid w:val="179E7693"/>
    <w:rsid w:val="17AA3957"/>
    <w:rsid w:val="17B1347C"/>
    <w:rsid w:val="17B26BC4"/>
    <w:rsid w:val="17C01A5B"/>
    <w:rsid w:val="17C44C81"/>
    <w:rsid w:val="17C52A2D"/>
    <w:rsid w:val="17C95964"/>
    <w:rsid w:val="17CE01A0"/>
    <w:rsid w:val="17CE6A43"/>
    <w:rsid w:val="17D4742C"/>
    <w:rsid w:val="17D66CCC"/>
    <w:rsid w:val="17D7791F"/>
    <w:rsid w:val="17D810E3"/>
    <w:rsid w:val="17D87C8E"/>
    <w:rsid w:val="17DA1695"/>
    <w:rsid w:val="17DB0E24"/>
    <w:rsid w:val="17DB7C6C"/>
    <w:rsid w:val="17DD1959"/>
    <w:rsid w:val="17E17550"/>
    <w:rsid w:val="17E2356E"/>
    <w:rsid w:val="17E26DD3"/>
    <w:rsid w:val="17E52C1C"/>
    <w:rsid w:val="17E579EE"/>
    <w:rsid w:val="17E67917"/>
    <w:rsid w:val="17E70B76"/>
    <w:rsid w:val="17EE5300"/>
    <w:rsid w:val="17EF39E1"/>
    <w:rsid w:val="17F01D53"/>
    <w:rsid w:val="17F10F87"/>
    <w:rsid w:val="17F47DD7"/>
    <w:rsid w:val="17F64635"/>
    <w:rsid w:val="17F925A1"/>
    <w:rsid w:val="17F94275"/>
    <w:rsid w:val="17FB0B36"/>
    <w:rsid w:val="17FE06DE"/>
    <w:rsid w:val="17FF7220"/>
    <w:rsid w:val="1801533A"/>
    <w:rsid w:val="18015CCD"/>
    <w:rsid w:val="18074307"/>
    <w:rsid w:val="18097DF1"/>
    <w:rsid w:val="180A24EE"/>
    <w:rsid w:val="181D7DCE"/>
    <w:rsid w:val="181F6366"/>
    <w:rsid w:val="18266E8D"/>
    <w:rsid w:val="18283D15"/>
    <w:rsid w:val="182A0CA3"/>
    <w:rsid w:val="182E787D"/>
    <w:rsid w:val="182F77C5"/>
    <w:rsid w:val="1836256C"/>
    <w:rsid w:val="18370CA0"/>
    <w:rsid w:val="18396F26"/>
    <w:rsid w:val="18397095"/>
    <w:rsid w:val="183B67C6"/>
    <w:rsid w:val="183C1EFC"/>
    <w:rsid w:val="183F38F2"/>
    <w:rsid w:val="18401EA3"/>
    <w:rsid w:val="18452AED"/>
    <w:rsid w:val="184824AE"/>
    <w:rsid w:val="185000C6"/>
    <w:rsid w:val="185370D7"/>
    <w:rsid w:val="185423C6"/>
    <w:rsid w:val="18563786"/>
    <w:rsid w:val="18583897"/>
    <w:rsid w:val="18587D79"/>
    <w:rsid w:val="185C0B43"/>
    <w:rsid w:val="185C7001"/>
    <w:rsid w:val="186317B4"/>
    <w:rsid w:val="1868368A"/>
    <w:rsid w:val="186B3756"/>
    <w:rsid w:val="186B44B9"/>
    <w:rsid w:val="186B74DE"/>
    <w:rsid w:val="18706ECF"/>
    <w:rsid w:val="18731474"/>
    <w:rsid w:val="18742A5E"/>
    <w:rsid w:val="18791A4B"/>
    <w:rsid w:val="187C0857"/>
    <w:rsid w:val="187C745F"/>
    <w:rsid w:val="188101C7"/>
    <w:rsid w:val="1888178D"/>
    <w:rsid w:val="18895540"/>
    <w:rsid w:val="18933E53"/>
    <w:rsid w:val="18960C13"/>
    <w:rsid w:val="18987F78"/>
    <w:rsid w:val="18A90B64"/>
    <w:rsid w:val="18A9236C"/>
    <w:rsid w:val="18A952A7"/>
    <w:rsid w:val="18A97BE9"/>
    <w:rsid w:val="18AF2E51"/>
    <w:rsid w:val="18B00639"/>
    <w:rsid w:val="18B170E5"/>
    <w:rsid w:val="18B5100C"/>
    <w:rsid w:val="18BB469F"/>
    <w:rsid w:val="18BC737A"/>
    <w:rsid w:val="18BF338F"/>
    <w:rsid w:val="18C12BFB"/>
    <w:rsid w:val="18C5257E"/>
    <w:rsid w:val="18C7597B"/>
    <w:rsid w:val="18C77E27"/>
    <w:rsid w:val="18CC3B22"/>
    <w:rsid w:val="18D00783"/>
    <w:rsid w:val="18D109CC"/>
    <w:rsid w:val="18D536B5"/>
    <w:rsid w:val="18D566AB"/>
    <w:rsid w:val="18D61D06"/>
    <w:rsid w:val="18D826BA"/>
    <w:rsid w:val="18DB4EEA"/>
    <w:rsid w:val="18DD61E2"/>
    <w:rsid w:val="18E01010"/>
    <w:rsid w:val="18E2191D"/>
    <w:rsid w:val="18E460A2"/>
    <w:rsid w:val="18EA287D"/>
    <w:rsid w:val="18EB1680"/>
    <w:rsid w:val="18ED1BAB"/>
    <w:rsid w:val="18ED374A"/>
    <w:rsid w:val="18EE1E58"/>
    <w:rsid w:val="18F50DC8"/>
    <w:rsid w:val="18F93325"/>
    <w:rsid w:val="18FB2AE3"/>
    <w:rsid w:val="18FD197D"/>
    <w:rsid w:val="18FE3CA2"/>
    <w:rsid w:val="19011B30"/>
    <w:rsid w:val="19023B10"/>
    <w:rsid w:val="19052DA2"/>
    <w:rsid w:val="19057270"/>
    <w:rsid w:val="190B01C3"/>
    <w:rsid w:val="190F0FAC"/>
    <w:rsid w:val="19124356"/>
    <w:rsid w:val="191579E6"/>
    <w:rsid w:val="191A1AA1"/>
    <w:rsid w:val="191C1855"/>
    <w:rsid w:val="191D0228"/>
    <w:rsid w:val="191E0A56"/>
    <w:rsid w:val="192065AA"/>
    <w:rsid w:val="19223668"/>
    <w:rsid w:val="19232BB6"/>
    <w:rsid w:val="192445E3"/>
    <w:rsid w:val="19263A6A"/>
    <w:rsid w:val="19264D78"/>
    <w:rsid w:val="1933438E"/>
    <w:rsid w:val="193D3B39"/>
    <w:rsid w:val="193E0AC7"/>
    <w:rsid w:val="193F4A1A"/>
    <w:rsid w:val="193F4DE9"/>
    <w:rsid w:val="19447F36"/>
    <w:rsid w:val="19513E8C"/>
    <w:rsid w:val="195342D0"/>
    <w:rsid w:val="19573773"/>
    <w:rsid w:val="195C4FD1"/>
    <w:rsid w:val="195D02D8"/>
    <w:rsid w:val="195D1FC2"/>
    <w:rsid w:val="195E3EA4"/>
    <w:rsid w:val="195E67BD"/>
    <w:rsid w:val="19612A5C"/>
    <w:rsid w:val="1962251C"/>
    <w:rsid w:val="1964291B"/>
    <w:rsid w:val="19664AA8"/>
    <w:rsid w:val="196B2819"/>
    <w:rsid w:val="196C06A8"/>
    <w:rsid w:val="1971624F"/>
    <w:rsid w:val="19747C33"/>
    <w:rsid w:val="19754D5C"/>
    <w:rsid w:val="1979142A"/>
    <w:rsid w:val="197A5CF3"/>
    <w:rsid w:val="197A61A3"/>
    <w:rsid w:val="197E0486"/>
    <w:rsid w:val="197F48D7"/>
    <w:rsid w:val="19803FF6"/>
    <w:rsid w:val="19832DF6"/>
    <w:rsid w:val="1985138D"/>
    <w:rsid w:val="19875DA8"/>
    <w:rsid w:val="198D5671"/>
    <w:rsid w:val="198E3B28"/>
    <w:rsid w:val="19905DFD"/>
    <w:rsid w:val="199131AD"/>
    <w:rsid w:val="19916A2C"/>
    <w:rsid w:val="19931A4D"/>
    <w:rsid w:val="19974B09"/>
    <w:rsid w:val="199765D9"/>
    <w:rsid w:val="19993355"/>
    <w:rsid w:val="199E16C7"/>
    <w:rsid w:val="19A71043"/>
    <w:rsid w:val="19A8195E"/>
    <w:rsid w:val="19A8214C"/>
    <w:rsid w:val="19AF7A2A"/>
    <w:rsid w:val="19B87559"/>
    <w:rsid w:val="19B90BB9"/>
    <w:rsid w:val="19BC52A1"/>
    <w:rsid w:val="19BF69CA"/>
    <w:rsid w:val="19C171D3"/>
    <w:rsid w:val="19C31986"/>
    <w:rsid w:val="19C41155"/>
    <w:rsid w:val="19C43080"/>
    <w:rsid w:val="19C46850"/>
    <w:rsid w:val="19C725C9"/>
    <w:rsid w:val="19CB4CCE"/>
    <w:rsid w:val="19CB5D4D"/>
    <w:rsid w:val="19CC43A4"/>
    <w:rsid w:val="19CD10BA"/>
    <w:rsid w:val="19D25F89"/>
    <w:rsid w:val="19D64817"/>
    <w:rsid w:val="19D72CF4"/>
    <w:rsid w:val="19D755F3"/>
    <w:rsid w:val="19D956F4"/>
    <w:rsid w:val="19DB3959"/>
    <w:rsid w:val="19DC58D4"/>
    <w:rsid w:val="19DF07F3"/>
    <w:rsid w:val="19E46A63"/>
    <w:rsid w:val="19E52B4E"/>
    <w:rsid w:val="19EB6F26"/>
    <w:rsid w:val="19F06BE8"/>
    <w:rsid w:val="19F550BF"/>
    <w:rsid w:val="19F77376"/>
    <w:rsid w:val="19FA7BB6"/>
    <w:rsid w:val="19FD436D"/>
    <w:rsid w:val="1A0001E7"/>
    <w:rsid w:val="1A000DFF"/>
    <w:rsid w:val="1A077D06"/>
    <w:rsid w:val="1A1038DA"/>
    <w:rsid w:val="1A155D5B"/>
    <w:rsid w:val="1A167F8B"/>
    <w:rsid w:val="1A245971"/>
    <w:rsid w:val="1A255E2B"/>
    <w:rsid w:val="1A2601E7"/>
    <w:rsid w:val="1A2A075B"/>
    <w:rsid w:val="1A31401E"/>
    <w:rsid w:val="1A3313E4"/>
    <w:rsid w:val="1A333589"/>
    <w:rsid w:val="1A360DF5"/>
    <w:rsid w:val="1A395422"/>
    <w:rsid w:val="1A3A1DEA"/>
    <w:rsid w:val="1A3B6CF6"/>
    <w:rsid w:val="1A3D2851"/>
    <w:rsid w:val="1A3E7C6B"/>
    <w:rsid w:val="1A40326C"/>
    <w:rsid w:val="1A41368A"/>
    <w:rsid w:val="1A43419F"/>
    <w:rsid w:val="1A441897"/>
    <w:rsid w:val="1A4459E5"/>
    <w:rsid w:val="1A475927"/>
    <w:rsid w:val="1A487509"/>
    <w:rsid w:val="1A4C6F76"/>
    <w:rsid w:val="1A4E4E58"/>
    <w:rsid w:val="1A4E55DA"/>
    <w:rsid w:val="1A4F2B4E"/>
    <w:rsid w:val="1A584859"/>
    <w:rsid w:val="1A5B185D"/>
    <w:rsid w:val="1A5C11C0"/>
    <w:rsid w:val="1A61354A"/>
    <w:rsid w:val="1A622CCB"/>
    <w:rsid w:val="1A666CEC"/>
    <w:rsid w:val="1A674FF4"/>
    <w:rsid w:val="1A692BC9"/>
    <w:rsid w:val="1A6E22F7"/>
    <w:rsid w:val="1A6F2549"/>
    <w:rsid w:val="1A703544"/>
    <w:rsid w:val="1A767B07"/>
    <w:rsid w:val="1A7739C5"/>
    <w:rsid w:val="1A8207B7"/>
    <w:rsid w:val="1A852D62"/>
    <w:rsid w:val="1A862B26"/>
    <w:rsid w:val="1A871B80"/>
    <w:rsid w:val="1A8953B6"/>
    <w:rsid w:val="1A8B39D7"/>
    <w:rsid w:val="1A8F5E33"/>
    <w:rsid w:val="1A906F29"/>
    <w:rsid w:val="1A913053"/>
    <w:rsid w:val="1A975C23"/>
    <w:rsid w:val="1A9A3A4D"/>
    <w:rsid w:val="1A9E3C35"/>
    <w:rsid w:val="1AA60FFE"/>
    <w:rsid w:val="1AAD33EF"/>
    <w:rsid w:val="1AAF08D5"/>
    <w:rsid w:val="1AAF2B65"/>
    <w:rsid w:val="1AB902D9"/>
    <w:rsid w:val="1ABC3109"/>
    <w:rsid w:val="1ABC6848"/>
    <w:rsid w:val="1AC001A9"/>
    <w:rsid w:val="1AC070B0"/>
    <w:rsid w:val="1AC14E36"/>
    <w:rsid w:val="1AC42EE0"/>
    <w:rsid w:val="1AC874EE"/>
    <w:rsid w:val="1AD00A70"/>
    <w:rsid w:val="1AD16547"/>
    <w:rsid w:val="1AD229D0"/>
    <w:rsid w:val="1AD22B41"/>
    <w:rsid w:val="1AD44308"/>
    <w:rsid w:val="1AD60C36"/>
    <w:rsid w:val="1ADA40C0"/>
    <w:rsid w:val="1ADC6A65"/>
    <w:rsid w:val="1ADC70F1"/>
    <w:rsid w:val="1AE4776B"/>
    <w:rsid w:val="1AE9683E"/>
    <w:rsid w:val="1AE97F47"/>
    <w:rsid w:val="1AEB794B"/>
    <w:rsid w:val="1AEC3DE8"/>
    <w:rsid w:val="1AED33F7"/>
    <w:rsid w:val="1AEF022A"/>
    <w:rsid w:val="1AF31BEF"/>
    <w:rsid w:val="1AF705B7"/>
    <w:rsid w:val="1AF75D1F"/>
    <w:rsid w:val="1AFA3A8A"/>
    <w:rsid w:val="1AFE209F"/>
    <w:rsid w:val="1B0A2996"/>
    <w:rsid w:val="1B0A466B"/>
    <w:rsid w:val="1B0B121E"/>
    <w:rsid w:val="1B0B34A4"/>
    <w:rsid w:val="1B102D42"/>
    <w:rsid w:val="1B133038"/>
    <w:rsid w:val="1B162820"/>
    <w:rsid w:val="1B1B09F0"/>
    <w:rsid w:val="1B1C6E58"/>
    <w:rsid w:val="1B1E0864"/>
    <w:rsid w:val="1B205FD7"/>
    <w:rsid w:val="1B293BD0"/>
    <w:rsid w:val="1B2A25AF"/>
    <w:rsid w:val="1B2A71F9"/>
    <w:rsid w:val="1B2F1BD2"/>
    <w:rsid w:val="1B330453"/>
    <w:rsid w:val="1B3A6A20"/>
    <w:rsid w:val="1B437E1E"/>
    <w:rsid w:val="1B452531"/>
    <w:rsid w:val="1B455FE7"/>
    <w:rsid w:val="1B477576"/>
    <w:rsid w:val="1B4A143D"/>
    <w:rsid w:val="1B540592"/>
    <w:rsid w:val="1B5B11A1"/>
    <w:rsid w:val="1B5D7F3A"/>
    <w:rsid w:val="1B5F67A4"/>
    <w:rsid w:val="1B683511"/>
    <w:rsid w:val="1B6E6030"/>
    <w:rsid w:val="1B6E749D"/>
    <w:rsid w:val="1B732B06"/>
    <w:rsid w:val="1B741CF4"/>
    <w:rsid w:val="1B7A0685"/>
    <w:rsid w:val="1B7D1463"/>
    <w:rsid w:val="1B841B36"/>
    <w:rsid w:val="1B8C4587"/>
    <w:rsid w:val="1B8F6EF0"/>
    <w:rsid w:val="1B915694"/>
    <w:rsid w:val="1B935A07"/>
    <w:rsid w:val="1B940607"/>
    <w:rsid w:val="1B941FF2"/>
    <w:rsid w:val="1B944DCC"/>
    <w:rsid w:val="1B9B1196"/>
    <w:rsid w:val="1B9C324F"/>
    <w:rsid w:val="1B9D4B8E"/>
    <w:rsid w:val="1B9E4160"/>
    <w:rsid w:val="1BA23899"/>
    <w:rsid w:val="1BA61751"/>
    <w:rsid w:val="1BA84F98"/>
    <w:rsid w:val="1BAA1E01"/>
    <w:rsid w:val="1BAF6899"/>
    <w:rsid w:val="1BB00A74"/>
    <w:rsid w:val="1BB27AE4"/>
    <w:rsid w:val="1BB451AA"/>
    <w:rsid w:val="1BB54D32"/>
    <w:rsid w:val="1BB67A22"/>
    <w:rsid w:val="1BB908E3"/>
    <w:rsid w:val="1BB9468A"/>
    <w:rsid w:val="1BBC3B9B"/>
    <w:rsid w:val="1BC578CD"/>
    <w:rsid w:val="1BCB2A3F"/>
    <w:rsid w:val="1BD50212"/>
    <w:rsid w:val="1BD744C3"/>
    <w:rsid w:val="1BDE2A74"/>
    <w:rsid w:val="1BE507B3"/>
    <w:rsid w:val="1BE972CE"/>
    <w:rsid w:val="1BEB5353"/>
    <w:rsid w:val="1BEF063A"/>
    <w:rsid w:val="1BF23D62"/>
    <w:rsid w:val="1BF31D78"/>
    <w:rsid w:val="1BF41823"/>
    <w:rsid w:val="1BF51778"/>
    <w:rsid w:val="1BF57C3C"/>
    <w:rsid w:val="1BF71FF4"/>
    <w:rsid w:val="1BF80E22"/>
    <w:rsid w:val="1BF81F8C"/>
    <w:rsid w:val="1BFA674A"/>
    <w:rsid w:val="1BFF3EF7"/>
    <w:rsid w:val="1C0064CE"/>
    <w:rsid w:val="1C03533A"/>
    <w:rsid w:val="1C0C7CB5"/>
    <w:rsid w:val="1C0F5EFC"/>
    <w:rsid w:val="1C1313F8"/>
    <w:rsid w:val="1C19265C"/>
    <w:rsid w:val="1C197836"/>
    <w:rsid w:val="1C1B1529"/>
    <w:rsid w:val="1C1B4976"/>
    <w:rsid w:val="1C1D419F"/>
    <w:rsid w:val="1C24155F"/>
    <w:rsid w:val="1C2530C0"/>
    <w:rsid w:val="1C26460F"/>
    <w:rsid w:val="1C2A554B"/>
    <w:rsid w:val="1C2A6BE0"/>
    <w:rsid w:val="1C4073B4"/>
    <w:rsid w:val="1C444AC4"/>
    <w:rsid w:val="1C4500B8"/>
    <w:rsid w:val="1C450F62"/>
    <w:rsid w:val="1C46132D"/>
    <w:rsid w:val="1C471A00"/>
    <w:rsid w:val="1C4F1FC5"/>
    <w:rsid w:val="1C5644B3"/>
    <w:rsid w:val="1C5E2E3B"/>
    <w:rsid w:val="1C677D0E"/>
    <w:rsid w:val="1C6E6B01"/>
    <w:rsid w:val="1C774D09"/>
    <w:rsid w:val="1C776E09"/>
    <w:rsid w:val="1C780948"/>
    <w:rsid w:val="1C7B1F42"/>
    <w:rsid w:val="1C7B2F72"/>
    <w:rsid w:val="1C7C0692"/>
    <w:rsid w:val="1C8268DA"/>
    <w:rsid w:val="1C887A51"/>
    <w:rsid w:val="1C8B02C3"/>
    <w:rsid w:val="1C8D3364"/>
    <w:rsid w:val="1C904A8A"/>
    <w:rsid w:val="1C9540BF"/>
    <w:rsid w:val="1C965235"/>
    <w:rsid w:val="1C965BD4"/>
    <w:rsid w:val="1C985575"/>
    <w:rsid w:val="1C991FE7"/>
    <w:rsid w:val="1C9B3DD8"/>
    <w:rsid w:val="1C9B712D"/>
    <w:rsid w:val="1C9E586D"/>
    <w:rsid w:val="1CA16095"/>
    <w:rsid w:val="1CA3175B"/>
    <w:rsid w:val="1CA40608"/>
    <w:rsid w:val="1CA46BAC"/>
    <w:rsid w:val="1CAF5D34"/>
    <w:rsid w:val="1CB21E0F"/>
    <w:rsid w:val="1CB85096"/>
    <w:rsid w:val="1CBB798F"/>
    <w:rsid w:val="1CC073E3"/>
    <w:rsid w:val="1CC1204B"/>
    <w:rsid w:val="1CC31116"/>
    <w:rsid w:val="1CC344C9"/>
    <w:rsid w:val="1CC435FC"/>
    <w:rsid w:val="1CC46EDF"/>
    <w:rsid w:val="1CC61FCF"/>
    <w:rsid w:val="1CC73220"/>
    <w:rsid w:val="1CC901CD"/>
    <w:rsid w:val="1CD16D92"/>
    <w:rsid w:val="1CD65D1B"/>
    <w:rsid w:val="1CD7234D"/>
    <w:rsid w:val="1CD915A2"/>
    <w:rsid w:val="1CE25F1A"/>
    <w:rsid w:val="1CE26BF9"/>
    <w:rsid w:val="1CE27138"/>
    <w:rsid w:val="1CE74D41"/>
    <w:rsid w:val="1CE7610D"/>
    <w:rsid w:val="1CE90137"/>
    <w:rsid w:val="1CED1551"/>
    <w:rsid w:val="1CEE1F2C"/>
    <w:rsid w:val="1CEF272C"/>
    <w:rsid w:val="1CF0171F"/>
    <w:rsid w:val="1CF44210"/>
    <w:rsid w:val="1CF62026"/>
    <w:rsid w:val="1CF71DC3"/>
    <w:rsid w:val="1CF9120D"/>
    <w:rsid w:val="1CFC7255"/>
    <w:rsid w:val="1D126B8A"/>
    <w:rsid w:val="1D127AFC"/>
    <w:rsid w:val="1D16112F"/>
    <w:rsid w:val="1D1613AB"/>
    <w:rsid w:val="1D1A1DA1"/>
    <w:rsid w:val="1D1B2B6F"/>
    <w:rsid w:val="1D291546"/>
    <w:rsid w:val="1D2A4EDB"/>
    <w:rsid w:val="1D326430"/>
    <w:rsid w:val="1D3306CA"/>
    <w:rsid w:val="1D381A3E"/>
    <w:rsid w:val="1D3A27F1"/>
    <w:rsid w:val="1D510E22"/>
    <w:rsid w:val="1D5162AA"/>
    <w:rsid w:val="1D531DD7"/>
    <w:rsid w:val="1D5D7217"/>
    <w:rsid w:val="1D602AF6"/>
    <w:rsid w:val="1D611D48"/>
    <w:rsid w:val="1D637FB4"/>
    <w:rsid w:val="1D6762E7"/>
    <w:rsid w:val="1D6B189A"/>
    <w:rsid w:val="1D6D4169"/>
    <w:rsid w:val="1D7277FA"/>
    <w:rsid w:val="1D7B45E3"/>
    <w:rsid w:val="1D7C226B"/>
    <w:rsid w:val="1D7F2D11"/>
    <w:rsid w:val="1D8032D2"/>
    <w:rsid w:val="1D813D7C"/>
    <w:rsid w:val="1D904E45"/>
    <w:rsid w:val="1D924018"/>
    <w:rsid w:val="1D9849BC"/>
    <w:rsid w:val="1D9A4430"/>
    <w:rsid w:val="1D9E46DD"/>
    <w:rsid w:val="1DA12E68"/>
    <w:rsid w:val="1DA536D7"/>
    <w:rsid w:val="1DA633C3"/>
    <w:rsid w:val="1DA774A0"/>
    <w:rsid w:val="1DA97BB6"/>
    <w:rsid w:val="1DAB7A10"/>
    <w:rsid w:val="1DAE7623"/>
    <w:rsid w:val="1DB31E5E"/>
    <w:rsid w:val="1DB37FE2"/>
    <w:rsid w:val="1DB72F4A"/>
    <w:rsid w:val="1DBA14C9"/>
    <w:rsid w:val="1DBB4003"/>
    <w:rsid w:val="1DBF1A07"/>
    <w:rsid w:val="1DC03069"/>
    <w:rsid w:val="1DC65633"/>
    <w:rsid w:val="1DC969A8"/>
    <w:rsid w:val="1DCC3449"/>
    <w:rsid w:val="1DCE0329"/>
    <w:rsid w:val="1DD4774B"/>
    <w:rsid w:val="1DD52E60"/>
    <w:rsid w:val="1DDA255C"/>
    <w:rsid w:val="1DE01F35"/>
    <w:rsid w:val="1DE047BA"/>
    <w:rsid w:val="1DEF213F"/>
    <w:rsid w:val="1DF238B4"/>
    <w:rsid w:val="1DF31C87"/>
    <w:rsid w:val="1DF418D8"/>
    <w:rsid w:val="1DF943D3"/>
    <w:rsid w:val="1DFB1B42"/>
    <w:rsid w:val="1DFB4357"/>
    <w:rsid w:val="1DFF2357"/>
    <w:rsid w:val="1DFF6C71"/>
    <w:rsid w:val="1E0068D2"/>
    <w:rsid w:val="1E010B8B"/>
    <w:rsid w:val="1E020DD1"/>
    <w:rsid w:val="1E101806"/>
    <w:rsid w:val="1E1202CD"/>
    <w:rsid w:val="1E1612DB"/>
    <w:rsid w:val="1E195AF2"/>
    <w:rsid w:val="1E1C1DAB"/>
    <w:rsid w:val="1E1D6BD2"/>
    <w:rsid w:val="1E1F3E8F"/>
    <w:rsid w:val="1E223DFB"/>
    <w:rsid w:val="1E245BDE"/>
    <w:rsid w:val="1E2B18E5"/>
    <w:rsid w:val="1E2B40DE"/>
    <w:rsid w:val="1E2D7DCC"/>
    <w:rsid w:val="1E2E4153"/>
    <w:rsid w:val="1E322AF7"/>
    <w:rsid w:val="1E322EF4"/>
    <w:rsid w:val="1E3566C7"/>
    <w:rsid w:val="1E3737BA"/>
    <w:rsid w:val="1E391109"/>
    <w:rsid w:val="1E41071F"/>
    <w:rsid w:val="1E4452CC"/>
    <w:rsid w:val="1E4C5928"/>
    <w:rsid w:val="1E4F115F"/>
    <w:rsid w:val="1E531388"/>
    <w:rsid w:val="1E543367"/>
    <w:rsid w:val="1E5D44E9"/>
    <w:rsid w:val="1E5E7193"/>
    <w:rsid w:val="1E5F23FC"/>
    <w:rsid w:val="1E611A2C"/>
    <w:rsid w:val="1E637318"/>
    <w:rsid w:val="1E6707E9"/>
    <w:rsid w:val="1E670980"/>
    <w:rsid w:val="1E69334E"/>
    <w:rsid w:val="1E6A5C5E"/>
    <w:rsid w:val="1E6B4130"/>
    <w:rsid w:val="1E6E0B1E"/>
    <w:rsid w:val="1E6E471A"/>
    <w:rsid w:val="1E6F1206"/>
    <w:rsid w:val="1E6F1A74"/>
    <w:rsid w:val="1E6F3892"/>
    <w:rsid w:val="1E6F658A"/>
    <w:rsid w:val="1E730CF6"/>
    <w:rsid w:val="1E74512F"/>
    <w:rsid w:val="1E75618F"/>
    <w:rsid w:val="1E757B8C"/>
    <w:rsid w:val="1E765E1C"/>
    <w:rsid w:val="1E831C7D"/>
    <w:rsid w:val="1E8618AD"/>
    <w:rsid w:val="1E8928CE"/>
    <w:rsid w:val="1E8B096E"/>
    <w:rsid w:val="1E8E70EE"/>
    <w:rsid w:val="1E9E2BBC"/>
    <w:rsid w:val="1EA046AF"/>
    <w:rsid w:val="1EA10C22"/>
    <w:rsid w:val="1EB06312"/>
    <w:rsid w:val="1EB46821"/>
    <w:rsid w:val="1EB606BF"/>
    <w:rsid w:val="1EBA04A8"/>
    <w:rsid w:val="1EBF25F5"/>
    <w:rsid w:val="1EC16B4C"/>
    <w:rsid w:val="1EC27D40"/>
    <w:rsid w:val="1EC62C98"/>
    <w:rsid w:val="1EC923CE"/>
    <w:rsid w:val="1ECC009B"/>
    <w:rsid w:val="1ECC7E18"/>
    <w:rsid w:val="1ECE41A1"/>
    <w:rsid w:val="1ED20636"/>
    <w:rsid w:val="1EDA78DF"/>
    <w:rsid w:val="1EDF7569"/>
    <w:rsid w:val="1EE0081E"/>
    <w:rsid w:val="1EE1201D"/>
    <w:rsid w:val="1EE5551E"/>
    <w:rsid w:val="1EE96C14"/>
    <w:rsid w:val="1EEB2A8F"/>
    <w:rsid w:val="1EEB2FAD"/>
    <w:rsid w:val="1EF071BB"/>
    <w:rsid w:val="1EF1119A"/>
    <w:rsid w:val="1EF36CC9"/>
    <w:rsid w:val="1EF54794"/>
    <w:rsid w:val="1EF70E8D"/>
    <w:rsid w:val="1EF84007"/>
    <w:rsid w:val="1EFB6C80"/>
    <w:rsid w:val="1F024EC5"/>
    <w:rsid w:val="1F036C25"/>
    <w:rsid w:val="1F0A0A7A"/>
    <w:rsid w:val="1F0E4310"/>
    <w:rsid w:val="1F124A1A"/>
    <w:rsid w:val="1F16263B"/>
    <w:rsid w:val="1F187EFE"/>
    <w:rsid w:val="1F1D2AA5"/>
    <w:rsid w:val="1F240FEB"/>
    <w:rsid w:val="1F2479D1"/>
    <w:rsid w:val="1F272488"/>
    <w:rsid w:val="1F2770F8"/>
    <w:rsid w:val="1F281CEB"/>
    <w:rsid w:val="1F284039"/>
    <w:rsid w:val="1F29223C"/>
    <w:rsid w:val="1F2B3748"/>
    <w:rsid w:val="1F2C7171"/>
    <w:rsid w:val="1F300254"/>
    <w:rsid w:val="1F335099"/>
    <w:rsid w:val="1F36094A"/>
    <w:rsid w:val="1F380908"/>
    <w:rsid w:val="1F381748"/>
    <w:rsid w:val="1F3A0D4A"/>
    <w:rsid w:val="1F3B44BB"/>
    <w:rsid w:val="1F3B72CC"/>
    <w:rsid w:val="1F3C3F2A"/>
    <w:rsid w:val="1F3D4712"/>
    <w:rsid w:val="1F403742"/>
    <w:rsid w:val="1F4208D6"/>
    <w:rsid w:val="1F4327E2"/>
    <w:rsid w:val="1F46498E"/>
    <w:rsid w:val="1F480D66"/>
    <w:rsid w:val="1F4906DE"/>
    <w:rsid w:val="1F497122"/>
    <w:rsid w:val="1F4A3D60"/>
    <w:rsid w:val="1F50745F"/>
    <w:rsid w:val="1F530750"/>
    <w:rsid w:val="1F5C118F"/>
    <w:rsid w:val="1F5E0461"/>
    <w:rsid w:val="1F5E6BDF"/>
    <w:rsid w:val="1F5F2E77"/>
    <w:rsid w:val="1F665DA9"/>
    <w:rsid w:val="1F674562"/>
    <w:rsid w:val="1F6C3719"/>
    <w:rsid w:val="1F6F616A"/>
    <w:rsid w:val="1F721A13"/>
    <w:rsid w:val="1F755DEB"/>
    <w:rsid w:val="1F7B035C"/>
    <w:rsid w:val="1F7C1FF4"/>
    <w:rsid w:val="1F7D4559"/>
    <w:rsid w:val="1F7E7398"/>
    <w:rsid w:val="1F825F8E"/>
    <w:rsid w:val="1F8868BB"/>
    <w:rsid w:val="1F8A3400"/>
    <w:rsid w:val="1F8B78A2"/>
    <w:rsid w:val="1F8C7EE4"/>
    <w:rsid w:val="1F8D03B5"/>
    <w:rsid w:val="1F8D4952"/>
    <w:rsid w:val="1F913604"/>
    <w:rsid w:val="1F9208C5"/>
    <w:rsid w:val="1F967E7F"/>
    <w:rsid w:val="1F9B5CDE"/>
    <w:rsid w:val="1F9F0D98"/>
    <w:rsid w:val="1FA2182A"/>
    <w:rsid w:val="1FA229D2"/>
    <w:rsid w:val="1FA2655B"/>
    <w:rsid w:val="1FA72CE5"/>
    <w:rsid w:val="1FAB3E50"/>
    <w:rsid w:val="1FAE2696"/>
    <w:rsid w:val="1FB610E2"/>
    <w:rsid w:val="1FB767DB"/>
    <w:rsid w:val="1FB80FAB"/>
    <w:rsid w:val="1FB81574"/>
    <w:rsid w:val="1FB95781"/>
    <w:rsid w:val="1FBD21AB"/>
    <w:rsid w:val="1FBF1E38"/>
    <w:rsid w:val="1FBF6739"/>
    <w:rsid w:val="1FC279F4"/>
    <w:rsid w:val="1FC51200"/>
    <w:rsid w:val="1FC66F9E"/>
    <w:rsid w:val="1FCA55E3"/>
    <w:rsid w:val="1FDA4DA9"/>
    <w:rsid w:val="1FDB611A"/>
    <w:rsid w:val="1FE126BE"/>
    <w:rsid w:val="1FE92615"/>
    <w:rsid w:val="1FED401A"/>
    <w:rsid w:val="1FF0265A"/>
    <w:rsid w:val="1FF507F6"/>
    <w:rsid w:val="1FF5102A"/>
    <w:rsid w:val="1FF962FF"/>
    <w:rsid w:val="1FFD008E"/>
    <w:rsid w:val="1FFD0E61"/>
    <w:rsid w:val="1FFD1920"/>
    <w:rsid w:val="1FFD464A"/>
    <w:rsid w:val="1FFE675E"/>
    <w:rsid w:val="1FFF1CD1"/>
    <w:rsid w:val="1FFF5614"/>
    <w:rsid w:val="200215A0"/>
    <w:rsid w:val="2002550A"/>
    <w:rsid w:val="200278F7"/>
    <w:rsid w:val="20063B2F"/>
    <w:rsid w:val="20065B97"/>
    <w:rsid w:val="200B224E"/>
    <w:rsid w:val="200B34A8"/>
    <w:rsid w:val="200C2939"/>
    <w:rsid w:val="200D286A"/>
    <w:rsid w:val="200E0B86"/>
    <w:rsid w:val="2014280D"/>
    <w:rsid w:val="201531CE"/>
    <w:rsid w:val="201C3528"/>
    <w:rsid w:val="20212A58"/>
    <w:rsid w:val="2021686B"/>
    <w:rsid w:val="20256F46"/>
    <w:rsid w:val="20260B68"/>
    <w:rsid w:val="20275284"/>
    <w:rsid w:val="202F24C3"/>
    <w:rsid w:val="20325467"/>
    <w:rsid w:val="20343888"/>
    <w:rsid w:val="20395504"/>
    <w:rsid w:val="203B45E1"/>
    <w:rsid w:val="203C4E63"/>
    <w:rsid w:val="203F1C82"/>
    <w:rsid w:val="203F5882"/>
    <w:rsid w:val="20412082"/>
    <w:rsid w:val="20422842"/>
    <w:rsid w:val="204526A5"/>
    <w:rsid w:val="20481BE7"/>
    <w:rsid w:val="204868CD"/>
    <w:rsid w:val="20491AF1"/>
    <w:rsid w:val="204D4B83"/>
    <w:rsid w:val="204E0F70"/>
    <w:rsid w:val="204F0C6A"/>
    <w:rsid w:val="2051612A"/>
    <w:rsid w:val="20527EBF"/>
    <w:rsid w:val="20583545"/>
    <w:rsid w:val="2059002D"/>
    <w:rsid w:val="20615A67"/>
    <w:rsid w:val="2063622A"/>
    <w:rsid w:val="20690F18"/>
    <w:rsid w:val="206C099E"/>
    <w:rsid w:val="206C70EF"/>
    <w:rsid w:val="206E22D9"/>
    <w:rsid w:val="207130A2"/>
    <w:rsid w:val="20724F6E"/>
    <w:rsid w:val="20732871"/>
    <w:rsid w:val="20745258"/>
    <w:rsid w:val="20771CDD"/>
    <w:rsid w:val="207A1CE6"/>
    <w:rsid w:val="207B6EAF"/>
    <w:rsid w:val="207C63BD"/>
    <w:rsid w:val="20865AB8"/>
    <w:rsid w:val="20887BD1"/>
    <w:rsid w:val="208957DF"/>
    <w:rsid w:val="208E1BC0"/>
    <w:rsid w:val="209034FF"/>
    <w:rsid w:val="20930B5E"/>
    <w:rsid w:val="209349C9"/>
    <w:rsid w:val="20951663"/>
    <w:rsid w:val="209C12C0"/>
    <w:rsid w:val="209C3895"/>
    <w:rsid w:val="209D35F2"/>
    <w:rsid w:val="209D36FC"/>
    <w:rsid w:val="209D6468"/>
    <w:rsid w:val="20A3366B"/>
    <w:rsid w:val="20A77780"/>
    <w:rsid w:val="20A90B05"/>
    <w:rsid w:val="20AA3F1D"/>
    <w:rsid w:val="20AA55E2"/>
    <w:rsid w:val="20AD3402"/>
    <w:rsid w:val="20B25EB1"/>
    <w:rsid w:val="20B656C6"/>
    <w:rsid w:val="20BC417B"/>
    <w:rsid w:val="20C13344"/>
    <w:rsid w:val="20C341D1"/>
    <w:rsid w:val="20C42B8E"/>
    <w:rsid w:val="20C53B8E"/>
    <w:rsid w:val="20C70396"/>
    <w:rsid w:val="20CE13D2"/>
    <w:rsid w:val="20CF444D"/>
    <w:rsid w:val="20D01478"/>
    <w:rsid w:val="20D20322"/>
    <w:rsid w:val="20D22519"/>
    <w:rsid w:val="20D43226"/>
    <w:rsid w:val="20D50C69"/>
    <w:rsid w:val="20DF34EB"/>
    <w:rsid w:val="20DF6038"/>
    <w:rsid w:val="20DF7B9F"/>
    <w:rsid w:val="20E1461A"/>
    <w:rsid w:val="20ED2870"/>
    <w:rsid w:val="20ED3C03"/>
    <w:rsid w:val="20EF6215"/>
    <w:rsid w:val="20F25031"/>
    <w:rsid w:val="20FA0827"/>
    <w:rsid w:val="20FE78D1"/>
    <w:rsid w:val="210208DF"/>
    <w:rsid w:val="21034ED8"/>
    <w:rsid w:val="2104673A"/>
    <w:rsid w:val="210B62E1"/>
    <w:rsid w:val="210D11A4"/>
    <w:rsid w:val="210E766B"/>
    <w:rsid w:val="210F3A85"/>
    <w:rsid w:val="210F40E6"/>
    <w:rsid w:val="2111517D"/>
    <w:rsid w:val="21127A29"/>
    <w:rsid w:val="21170C71"/>
    <w:rsid w:val="211750F2"/>
    <w:rsid w:val="211773AD"/>
    <w:rsid w:val="21185779"/>
    <w:rsid w:val="211870FA"/>
    <w:rsid w:val="211B1FCC"/>
    <w:rsid w:val="211B46DF"/>
    <w:rsid w:val="211D4361"/>
    <w:rsid w:val="212308D4"/>
    <w:rsid w:val="21253AC3"/>
    <w:rsid w:val="212C5E23"/>
    <w:rsid w:val="212C7CCC"/>
    <w:rsid w:val="212F2F07"/>
    <w:rsid w:val="21301978"/>
    <w:rsid w:val="21354C8D"/>
    <w:rsid w:val="213779CD"/>
    <w:rsid w:val="21392BAD"/>
    <w:rsid w:val="214028A8"/>
    <w:rsid w:val="21411450"/>
    <w:rsid w:val="21537019"/>
    <w:rsid w:val="215C7364"/>
    <w:rsid w:val="215D3DB5"/>
    <w:rsid w:val="215F4751"/>
    <w:rsid w:val="21617AB1"/>
    <w:rsid w:val="21677E00"/>
    <w:rsid w:val="21697E31"/>
    <w:rsid w:val="216D13D2"/>
    <w:rsid w:val="216F2E64"/>
    <w:rsid w:val="21711E10"/>
    <w:rsid w:val="2171280B"/>
    <w:rsid w:val="21714B30"/>
    <w:rsid w:val="217253E6"/>
    <w:rsid w:val="21751D71"/>
    <w:rsid w:val="217906B8"/>
    <w:rsid w:val="217B21F6"/>
    <w:rsid w:val="218038BD"/>
    <w:rsid w:val="21813494"/>
    <w:rsid w:val="218279D9"/>
    <w:rsid w:val="2184598B"/>
    <w:rsid w:val="21852F9B"/>
    <w:rsid w:val="21856070"/>
    <w:rsid w:val="21874D91"/>
    <w:rsid w:val="218821C1"/>
    <w:rsid w:val="2189314A"/>
    <w:rsid w:val="218B081D"/>
    <w:rsid w:val="218C3770"/>
    <w:rsid w:val="218E40F5"/>
    <w:rsid w:val="2191599B"/>
    <w:rsid w:val="21944E80"/>
    <w:rsid w:val="21961192"/>
    <w:rsid w:val="2199172E"/>
    <w:rsid w:val="219D4329"/>
    <w:rsid w:val="21A04E95"/>
    <w:rsid w:val="21A24BA3"/>
    <w:rsid w:val="21A45CA9"/>
    <w:rsid w:val="21A626E5"/>
    <w:rsid w:val="21AA5022"/>
    <w:rsid w:val="21AC32FB"/>
    <w:rsid w:val="21AD5215"/>
    <w:rsid w:val="21AE1DFB"/>
    <w:rsid w:val="21AF2C58"/>
    <w:rsid w:val="21B61E72"/>
    <w:rsid w:val="21C019D0"/>
    <w:rsid w:val="21C2790F"/>
    <w:rsid w:val="21C30AAA"/>
    <w:rsid w:val="21C71652"/>
    <w:rsid w:val="21CB0172"/>
    <w:rsid w:val="21D00953"/>
    <w:rsid w:val="21D015C5"/>
    <w:rsid w:val="21D77879"/>
    <w:rsid w:val="21DA3A6D"/>
    <w:rsid w:val="21DB5180"/>
    <w:rsid w:val="21E17A10"/>
    <w:rsid w:val="21EF0BCC"/>
    <w:rsid w:val="21F320CA"/>
    <w:rsid w:val="21F5247A"/>
    <w:rsid w:val="21F55E1B"/>
    <w:rsid w:val="21F658D3"/>
    <w:rsid w:val="21F75E58"/>
    <w:rsid w:val="21FD3E15"/>
    <w:rsid w:val="21FD6D7D"/>
    <w:rsid w:val="21FE4BC8"/>
    <w:rsid w:val="22003466"/>
    <w:rsid w:val="22010B1C"/>
    <w:rsid w:val="22021DB4"/>
    <w:rsid w:val="22026EF3"/>
    <w:rsid w:val="220A4C38"/>
    <w:rsid w:val="220C1940"/>
    <w:rsid w:val="220D4F81"/>
    <w:rsid w:val="220E0814"/>
    <w:rsid w:val="221218A6"/>
    <w:rsid w:val="22130D18"/>
    <w:rsid w:val="22156CC6"/>
    <w:rsid w:val="22181828"/>
    <w:rsid w:val="22193A41"/>
    <w:rsid w:val="221B545B"/>
    <w:rsid w:val="221C495E"/>
    <w:rsid w:val="2222419C"/>
    <w:rsid w:val="22243624"/>
    <w:rsid w:val="22251AD9"/>
    <w:rsid w:val="222663F3"/>
    <w:rsid w:val="222859B9"/>
    <w:rsid w:val="222D01F0"/>
    <w:rsid w:val="222D3082"/>
    <w:rsid w:val="22302C57"/>
    <w:rsid w:val="22345FC4"/>
    <w:rsid w:val="22394BEB"/>
    <w:rsid w:val="223E2C76"/>
    <w:rsid w:val="22410A46"/>
    <w:rsid w:val="22435C95"/>
    <w:rsid w:val="22447CAE"/>
    <w:rsid w:val="2254495A"/>
    <w:rsid w:val="22595A1F"/>
    <w:rsid w:val="225A24F0"/>
    <w:rsid w:val="225F5E11"/>
    <w:rsid w:val="2261184D"/>
    <w:rsid w:val="2264361E"/>
    <w:rsid w:val="22671F86"/>
    <w:rsid w:val="227307F8"/>
    <w:rsid w:val="227457BC"/>
    <w:rsid w:val="227503A2"/>
    <w:rsid w:val="22776AF8"/>
    <w:rsid w:val="227772AB"/>
    <w:rsid w:val="227B3DBB"/>
    <w:rsid w:val="227C3533"/>
    <w:rsid w:val="227D66FE"/>
    <w:rsid w:val="227F7162"/>
    <w:rsid w:val="22803E83"/>
    <w:rsid w:val="228C1CD9"/>
    <w:rsid w:val="228F6A0D"/>
    <w:rsid w:val="2297116F"/>
    <w:rsid w:val="22A17B62"/>
    <w:rsid w:val="22A61EFF"/>
    <w:rsid w:val="22AC7863"/>
    <w:rsid w:val="22AD17F4"/>
    <w:rsid w:val="22AD45AF"/>
    <w:rsid w:val="22AE1A61"/>
    <w:rsid w:val="22AF4371"/>
    <w:rsid w:val="22B14F7C"/>
    <w:rsid w:val="22BA683C"/>
    <w:rsid w:val="22C06C03"/>
    <w:rsid w:val="22C13394"/>
    <w:rsid w:val="22C7719F"/>
    <w:rsid w:val="22CA0B03"/>
    <w:rsid w:val="22CD3B43"/>
    <w:rsid w:val="22D17F7C"/>
    <w:rsid w:val="22D26F13"/>
    <w:rsid w:val="22D408AE"/>
    <w:rsid w:val="22D96FC6"/>
    <w:rsid w:val="22DD61FE"/>
    <w:rsid w:val="22E011F0"/>
    <w:rsid w:val="22E20492"/>
    <w:rsid w:val="22E3244D"/>
    <w:rsid w:val="22E42A24"/>
    <w:rsid w:val="22E74AE5"/>
    <w:rsid w:val="22E86DC8"/>
    <w:rsid w:val="22EC32E2"/>
    <w:rsid w:val="22EE4C10"/>
    <w:rsid w:val="22F110EF"/>
    <w:rsid w:val="22F22807"/>
    <w:rsid w:val="22F324E2"/>
    <w:rsid w:val="22F4035F"/>
    <w:rsid w:val="22F45328"/>
    <w:rsid w:val="22F63ACC"/>
    <w:rsid w:val="23094C2B"/>
    <w:rsid w:val="230C0BE3"/>
    <w:rsid w:val="230C21C3"/>
    <w:rsid w:val="230D71FD"/>
    <w:rsid w:val="2312662F"/>
    <w:rsid w:val="23182CE2"/>
    <w:rsid w:val="231A7622"/>
    <w:rsid w:val="231D025A"/>
    <w:rsid w:val="231D320D"/>
    <w:rsid w:val="231E7EB2"/>
    <w:rsid w:val="2321398C"/>
    <w:rsid w:val="23256E61"/>
    <w:rsid w:val="2328453D"/>
    <w:rsid w:val="232877E0"/>
    <w:rsid w:val="232D4B5B"/>
    <w:rsid w:val="232E2E43"/>
    <w:rsid w:val="23322732"/>
    <w:rsid w:val="233A63E3"/>
    <w:rsid w:val="233D7243"/>
    <w:rsid w:val="233E7215"/>
    <w:rsid w:val="234331CA"/>
    <w:rsid w:val="23476195"/>
    <w:rsid w:val="234A046F"/>
    <w:rsid w:val="234B121F"/>
    <w:rsid w:val="234B776E"/>
    <w:rsid w:val="235752C1"/>
    <w:rsid w:val="235B2C4C"/>
    <w:rsid w:val="235F6BAB"/>
    <w:rsid w:val="23600082"/>
    <w:rsid w:val="2364298F"/>
    <w:rsid w:val="23660ACB"/>
    <w:rsid w:val="236D637D"/>
    <w:rsid w:val="236E6F18"/>
    <w:rsid w:val="23756566"/>
    <w:rsid w:val="23767908"/>
    <w:rsid w:val="237767A8"/>
    <w:rsid w:val="237847E3"/>
    <w:rsid w:val="23787E04"/>
    <w:rsid w:val="237C7E3E"/>
    <w:rsid w:val="237E12EF"/>
    <w:rsid w:val="2381125F"/>
    <w:rsid w:val="238411F2"/>
    <w:rsid w:val="23853D5E"/>
    <w:rsid w:val="23881703"/>
    <w:rsid w:val="239039D8"/>
    <w:rsid w:val="239322EB"/>
    <w:rsid w:val="2395520C"/>
    <w:rsid w:val="23964969"/>
    <w:rsid w:val="239E46E3"/>
    <w:rsid w:val="239E69B4"/>
    <w:rsid w:val="23A6273F"/>
    <w:rsid w:val="23AE72B0"/>
    <w:rsid w:val="23B8530E"/>
    <w:rsid w:val="23BC15BB"/>
    <w:rsid w:val="23BF11B7"/>
    <w:rsid w:val="23C01ABA"/>
    <w:rsid w:val="23C12832"/>
    <w:rsid w:val="23C663E1"/>
    <w:rsid w:val="23CE1056"/>
    <w:rsid w:val="23D02354"/>
    <w:rsid w:val="23D11DCF"/>
    <w:rsid w:val="23D31A3B"/>
    <w:rsid w:val="23DB503B"/>
    <w:rsid w:val="23DB65D9"/>
    <w:rsid w:val="23DF4B4B"/>
    <w:rsid w:val="23E71029"/>
    <w:rsid w:val="23EB55DD"/>
    <w:rsid w:val="23EF3FB3"/>
    <w:rsid w:val="23F2563C"/>
    <w:rsid w:val="23F61F2B"/>
    <w:rsid w:val="23F7503A"/>
    <w:rsid w:val="23FB3C0E"/>
    <w:rsid w:val="23FC76CD"/>
    <w:rsid w:val="24016BB6"/>
    <w:rsid w:val="240172C5"/>
    <w:rsid w:val="24036A98"/>
    <w:rsid w:val="2404712B"/>
    <w:rsid w:val="240572A8"/>
    <w:rsid w:val="2407332A"/>
    <w:rsid w:val="24086FAB"/>
    <w:rsid w:val="24091899"/>
    <w:rsid w:val="24135D5C"/>
    <w:rsid w:val="24150A85"/>
    <w:rsid w:val="24154489"/>
    <w:rsid w:val="24174DB2"/>
    <w:rsid w:val="241962E6"/>
    <w:rsid w:val="241C648B"/>
    <w:rsid w:val="241F0D9F"/>
    <w:rsid w:val="241F55FE"/>
    <w:rsid w:val="242451FC"/>
    <w:rsid w:val="24272058"/>
    <w:rsid w:val="242E15F5"/>
    <w:rsid w:val="242E254B"/>
    <w:rsid w:val="242E711E"/>
    <w:rsid w:val="242E7CB4"/>
    <w:rsid w:val="242F3609"/>
    <w:rsid w:val="2432191F"/>
    <w:rsid w:val="243837E1"/>
    <w:rsid w:val="243E4D52"/>
    <w:rsid w:val="24444525"/>
    <w:rsid w:val="24456372"/>
    <w:rsid w:val="24456397"/>
    <w:rsid w:val="24485D63"/>
    <w:rsid w:val="24487FFC"/>
    <w:rsid w:val="24493A63"/>
    <w:rsid w:val="244E7C66"/>
    <w:rsid w:val="244E7D6D"/>
    <w:rsid w:val="2453085E"/>
    <w:rsid w:val="245325C4"/>
    <w:rsid w:val="24582711"/>
    <w:rsid w:val="24584196"/>
    <w:rsid w:val="245850A0"/>
    <w:rsid w:val="245E767F"/>
    <w:rsid w:val="24611E58"/>
    <w:rsid w:val="246858BE"/>
    <w:rsid w:val="246B3795"/>
    <w:rsid w:val="246E6094"/>
    <w:rsid w:val="247034CD"/>
    <w:rsid w:val="2471009A"/>
    <w:rsid w:val="247150DB"/>
    <w:rsid w:val="247265E5"/>
    <w:rsid w:val="2474578A"/>
    <w:rsid w:val="247F2B17"/>
    <w:rsid w:val="24807E8B"/>
    <w:rsid w:val="24822926"/>
    <w:rsid w:val="248344D1"/>
    <w:rsid w:val="24864432"/>
    <w:rsid w:val="24894FA9"/>
    <w:rsid w:val="24896487"/>
    <w:rsid w:val="248A4CEA"/>
    <w:rsid w:val="248A7BBD"/>
    <w:rsid w:val="248B5FA3"/>
    <w:rsid w:val="24954588"/>
    <w:rsid w:val="249E2585"/>
    <w:rsid w:val="249E365B"/>
    <w:rsid w:val="24A22F60"/>
    <w:rsid w:val="24A6388A"/>
    <w:rsid w:val="24A967DC"/>
    <w:rsid w:val="24AA2870"/>
    <w:rsid w:val="24AD6088"/>
    <w:rsid w:val="24AF7D67"/>
    <w:rsid w:val="24B15CAB"/>
    <w:rsid w:val="24B83425"/>
    <w:rsid w:val="24BA6F3A"/>
    <w:rsid w:val="24BC538F"/>
    <w:rsid w:val="24BE2F01"/>
    <w:rsid w:val="24BF657B"/>
    <w:rsid w:val="24C35A4A"/>
    <w:rsid w:val="24C92F26"/>
    <w:rsid w:val="24D22E0B"/>
    <w:rsid w:val="24D7101A"/>
    <w:rsid w:val="24D7348D"/>
    <w:rsid w:val="24D74E11"/>
    <w:rsid w:val="24DC52CD"/>
    <w:rsid w:val="24DE1D2A"/>
    <w:rsid w:val="24E47AA1"/>
    <w:rsid w:val="24E51384"/>
    <w:rsid w:val="24EB1275"/>
    <w:rsid w:val="24EE14AF"/>
    <w:rsid w:val="24F855CE"/>
    <w:rsid w:val="24F9776E"/>
    <w:rsid w:val="24FA306E"/>
    <w:rsid w:val="24FA3BB1"/>
    <w:rsid w:val="24FE1E2B"/>
    <w:rsid w:val="24FF56CA"/>
    <w:rsid w:val="25014480"/>
    <w:rsid w:val="2508285C"/>
    <w:rsid w:val="250950DC"/>
    <w:rsid w:val="250D274A"/>
    <w:rsid w:val="25112583"/>
    <w:rsid w:val="25193283"/>
    <w:rsid w:val="251A2CC4"/>
    <w:rsid w:val="251B1A3F"/>
    <w:rsid w:val="251D2594"/>
    <w:rsid w:val="251D5013"/>
    <w:rsid w:val="25317DDF"/>
    <w:rsid w:val="253C2859"/>
    <w:rsid w:val="253E3532"/>
    <w:rsid w:val="254544E1"/>
    <w:rsid w:val="2546048D"/>
    <w:rsid w:val="2546318F"/>
    <w:rsid w:val="254729D2"/>
    <w:rsid w:val="25487511"/>
    <w:rsid w:val="254A45C8"/>
    <w:rsid w:val="254A715A"/>
    <w:rsid w:val="255247A6"/>
    <w:rsid w:val="2555299E"/>
    <w:rsid w:val="25587FB0"/>
    <w:rsid w:val="255A449A"/>
    <w:rsid w:val="255B07F8"/>
    <w:rsid w:val="256856C6"/>
    <w:rsid w:val="256E2422"/>
    <w:rsid w:val="257003A6"/>
    <w:rsid w:val="25733911"/>
    <w:rsid w:val="25745647"/>
    <w:rsid w:val="25763885"/>
    <w:rsid w:val="257726FC"/>
    <w:rsid w:val="2577700B"/>
    <w:rsid w:val="25797AE9"/>
    <w:rsid w:val="257E68BB"/>
    <w:rsid w:val="258408B7"/>
    <w:rsid w:val="258B4513"/>
    <w:rsid w:val="258C17AC"/>
    <w:rsid w:val="258D6BB3"/>
    <w:rsid w:val="258F446F"/>
    <w:rsid w:val="259377A0"/>
    <w:rsid w:val="2595110A"/>
    <w:rsid w:val="25983C8A"/>
    <w:rsid w:val="259B190D"/>
    <w:rsid w:val="259F7B42"/>
    <w:rsid w:val="25A0202E"/>
    <w:rsid w:val="25A07530"/>
    <w:rsid w:val="25A81DCF"/>
    <w:rsid w:val="25B02480"/>
    <w:rsid w:val="25B21015"/>
    <w:rsid w:val="25B25B67"/>
    <w:rsid w:val="25B53688"/>
    <w:rsid w:val="25C54AA5"/>
    <w:rsid w:val="25C72183"/>
    <w:rsid w:val="25C81657"/>
    <w:rsid w:val="25CA1DC6"/>
    <w:rsid w:val="25CB47BE"/>
    <w:rsid w:val="25D34332"/>
    <w:rsid w:val="25D57761"/>
    <w:rsid w:val="25D71AAE"/>
    <w:rsid w:val="25D753C6"/>
    <w:rsid w:val="25D846BA"/>
    <w:rsid w:val="25DB419F"/>
    <w:rsid w:val="25DB75B8"/>
    <w:rsid w:val="25DE38AA"/>
    <w:rsid w:val="25DE4281"/>
    <w:rsid w:val="25DF3D06"/>
    <w:rsid w:val="25E37627"/>
    <w:rsid w:val="25E400C1"/>
    <w:rsid w:val="25E55B12"/>
    <w:rsid w:val="25E95630"/>
    <w:rsid w:val="25ED226E"/>
    <w:rsid w:val="25F07C74"/>
    <w:rsid w:val="26033F0A"/>
    <w:rsid w:val="26092647"/>
    <w:rsid w:val="260B5892"/>
    <w:rsid w:val="260E0547"/>
    <w:rsid w:val="260F07F6"/>
    <w:rsid w:val="260F36DC"/>
    <w:rsid w:val="260F46B4"/>
    <w:rsid w:val="26144DF4"/>
    <w:rsid w:val="26161A9B"/>
    <w:rsid w:val="261F3B1E"/>
    <w:rsid w:val="262E7A40"/>
    <w:rsid w:val="262F2F14"/>
    <w:rsid w:val="26322E02"/>
    <w:rsid w:val="263302AB"/>
    <w:rsid w:val="26355285"/>
    <w:rsid w:val="263629BD"/>
    <w:rsid w:val="263A3F74"/>
    <w:rsid w:val="263D48C9"/>
    <w:rsid w:val="26476C0A"/>
    <w:rsid w:val="264856B3"/>
    <w:rsid w:val="264B3251"/>
    <w:rsid w:val="265324C7"/>
    <w:rsid w:val="26537969"/>
    <w:rsid w:val="265829FD"/>
    <w:rsid w:val="265E6C24"/>
    <w:rsid w:val="26625DA5"/>
    <w:rsid w:val="266353D7"/>
    <w:rsid w:val="26641863"/>
    <w:rsid w:val="26692C6E"/>
    <w:rsid w:val="266C1A48"/>
    <w:rsid w:val="266F5D1F"/>
    <w:rsid w:val="26702ADA"/>
    <w:rsid w:val="26777B4B"/>
    <w:rsid w:val="2678708C"/>
    <w:rsid w:val="267E7A27"/>
    <w:rsid w:val="268044D1"/>
    <w:rsid w:val="26804E73"/>
    <w:rsid w:val="26806335"/>
    <w:rsid w:val="26833EEE"/>
    <w:rsid w:val="26840F4C"/>
    <w:rsid w:val="268651A4"/>
    <w:rsid w:val="268A0D87"/>
    <w:rsid w:val="268C52FE"/>
    <w:rsid w:val="268E0500"/>
    <w:rsid w:val="269049FA"/>
    <w:rsid w:val="26911F5C"/>
    <w:rsid w:val="26956ECF"/>
    <w:rsid w:val="269A4CC0"/>
    <w:rsid w:val="26A1608B"/>
    <w:rsid w:val="26A35B57"/>
    <w:rsid w:val="26A414EF"/>
    <w:rsid w:val="26A46FB9"/>
    <w:rsid w:val="26A52737"/>
    <w:rsid w:val="26A75125"/>
    <w:rsid w:val="26A762D2"/>
    <w:rsid w:val="26AB2A7B"/>
    <w:rsid w:val="26B61B2E"/>
    <w:rsid w:val="26BA74E5"/>
    <w:rsid w:val="26BB0EC8"/>
    <w:rsid w:val="26BB1060"/>
    <w:rsid w:val="26BD2F1B"/>
    <w:rsid w:val="26C23C6B"/>
    <w:rsid w:val="26C27317"/>
    <w:rsid w:val="26C35F2C"/>
    <w:rsid w:val="26C74723"/>
    <w:rsid w:val="26CB0BE2"/>
    <w:rsid w:val="26CC5DF9"/>
    <w:rsid w:val="26D158F1"/>
    <w:rsid w:val="26D427E7"/>
    <w:rsid w:val="26D42A8B"/>
    <w:rsid w:val="26D91D75"/>
    <w:rsid w:val="26DE0432"/>
    <w:rsid w:val="26E14D2A"/>
    <w:rsid w:val="26E360BE"/>
    <w:rsid w:val="26EB100A"/>
    <w:rsid w:val="26ED527B"/>
    <w:rsid w:val="26EF0188"/>
    <w:rsid w:val="26F4360E"/>
    <w:rsid w:val="26F90C7A"/>
    <w:rsid w:val="26FC3BEA"/>
    <w:rsid w:val="26FD2AAB"/>
    <w:rsid w:val="27055D1A"/>
    <w:rsid w:val="270A1C55"/>
    <w:rsid w:val="270A70C0"/>
    <w:rsid w:val="270B094C"/>
    <w:rsid w:val="270B21C5"/>
    <w:rsid w:val="270B4237"/>
    <w:rsid w:val="270E48C5"/>
    <w:rsid w:val="270E7F9E"/>
    <w:rsid w:val="271015A0"/>
    <w:rsid w:val="27120A93"/>
    <w:rsid w:val="27147E1C"/>
    <w:rsid w:val="27156FE3"/>
    <w:rsid w:val="27171822"/>
    <w:rsid w:val="271906BB"/>
    <w:rsid w:val="271A0F3F"/>
    <w:rsid w:val="271A3890"/>
    <w:rsid w:val="271E7E07"/>
    <w:rsid w:val="271F4C86"/>
    <w:rsid w:val="271F5843"/>
    <w:rsid w:val="27213AD8"/>
    <w:rsid w:val="27230F4D"/>
    <w:rsid w:val="272F7913"/>
    <w:rsid w:val="273113E8"/>
    <w:rsid w:val="27341CB5"/>
    <w:rsid w:val="273634EE"/>
    <w:rsid w:val="27370D3A"/>
    <w:rsid w:val="27387CB7"/>
    <w:rsid w:val="273A6E51"/>
    <w:rsid w:val="273D351B"/>
    <w:rsid w:val="273D53A5"/>
    <w:rsid w:val="273D572F"/>
    <w:rsid w:val="273D7A8A"/>
    <w:rsid w:val="273E1233"/>
    <w:rsid w:val="274027E2"/>
    <w:rsid w:val="274408B5"/>
    <w:rsid w:val="27496D5C"/>
    <w:rsid w:val="274C758F"/>
    <w:rsid w:val="274D3A81"/>
    <w:rsid w:val="274F3D3B"/>
    <w:rsid w:val="2752618C"/>
    <w:rsid w:val="275B7838"/>
    <w:rsid w:val="27621C8B"/>
    <w:rsid w:val="27640C6A"/>
    <w:rsid w:val="27654D84"/>
    <w:rsid w:val="276677FF"/>
    <w:rsid w:val="276C7CDC"/>
    <w:rsid w:val="276F574D"/>
    <w:rsid w:val="276F5B63"/>
    <w:rsid w:val="276F6F56"/>
    <w:rsid w:val="27776C4E"/>
    <w:rsid w:val="27791BEF"/>
    <w:rsid w:val="277A18FE"/>
    <w:rsid w:val="277F630A"/>
    <w:rsid w:val="2780655D"/>
    <w:rsid w:val="27814F98"/>
    <w:rsid w:val="27832E12"/>
    <w:rsid w:val="2784215C"/>
    <w:rsid w:val="27854022"/>
    <w:rsid w:val="27867CB2"/>
    <w:rsid w:val="27881BE4"/>
    <w:rsid w:val="278B5E56"/>
    <w:rsid w:val="278B7B7C"/>
    <w:rsid w:val="278E2B64"/>
    <w:rsid w:val="278F3CE9"/>
    <w:rsid w:val="278F55BB"/>
    <w:rsid w:val="279F1B9E"/>
    <w:rsid w:val="27A0509C"/>
    <w:rsid w:val="27A15104"/>
    <w:rsid w:val="27A350E0"/>
    <w:rsid w:val="27A94ACA"/>
    <w:rsid w:val="27AB0790"/>
    <w:rsid w:val="27AB513A"/>
    <w:rsid w:val="27AC617B"/>
    <w:rsid w:val="27AD6CDF"/>
    <w:rsid w:val="27B572C0"/>
    <w:rsid w:val="27B6016B"/>
    <w:rsid w:val="27B916A8"/>
    <w:rsid w:val="27B92D8D"/>
    <w:rsid w:val="27BB45C4"/>
    <w:rsid w:val="27BC06BA"/>
    <w:rsid w:val="27BC433F"/>
    <w:rsid w:val="27C010A1"/>
    <w:rsid w:val="27C51449"/>
    <w:rsid w:val="27C66C21"/>
    <w:rsid w:val="27C8256C"/>
    <w:rsid w:val="27C91C0B"/>
    <w:rsid w:val="27CC0B4D"/>
    <w:rsid w:val="27CC1795"/>
    <w:rsid w:val="27D336A6"/>
    <w:rsid w:val="27D90524"/>
    <w:rsid w:val="27DA5A5C"/>
    <w:rsid w:val="27E227BA"/>
    <w:rsid w:val="27E3586C"/>
    <w:rsid w:val="27E72BD6"/>
    <w:rsid w:val="27EB09FD"/>
    <w:rsid w:val="27EE6C2B"/>
    <w:rsid w:val="27F120B5"/>
    <w:rsid w:val="27F70AE4"/>
    <w:rsid w:val="27FB77E6"/>
    <w:rsid w:val="280128CF"/>
    <w:rsid w:val="28031D4A"/>
    <w:rsid w:val="280B457F"/>
    <w:rsid w:val="28140845"/>
    <w:rsid w:val="28156F48"/>
    <w:rsid w:val="28165DD7"/>
    <w:rsid w:val="28172927"/>
    <w:rsid w:val="28184B93"/>
    <w:rsid w:val="281A2EDE"/>
    <w:rsid w:val="281C22DC"/>
    <w:rsid w:val="281F0D28"/>
    <w:rsid w:val="2824207F"/>
    <w:rsid w:val="282532FA"/>
    <w:rsid w:val="282D2E83"/>
    <w:rsid w:val="282E3C6E"/>
    <w:rsid w:val="28322BC6"/>
    <w:rsid w:val="28362364"/>
    <w:rsid w:val="283B3F51"/>
    <w:rsid w:val="28434D65"/>
    <w:rsid w:val="28446617"/>
    <w:rsid w:val="28454175"/>
    <w:rsid w:val="28471549"/>
    <w:rsid w:val="28473B76"/>
    <w:rsid w:val="28475A1F"/>
    <w:rsid w:val="284938C2"/>
    <w:rsid w:val="284B18F9"/>
    <w:rsid w:val="284B1A7E"/>
    <w:rsid w:val="284B6FA4"/>
    <w:rsid w:val="284C130D"/>
    <w:rsid w:val="285317F7"/>
    <w:rsid w:val="285507F8"/>
    <w:rsid w:val="28556241"/>
    <w:rsid w:val="28590B95"/>
    <w:rsid w:val="285C7CE1"/>
    <w:rsid w:val="285D3BCE"/>
    <w:rsid w:val="285D3E0D"/>
    <w:rsid w:val="285E5A09"/>
    <w:rsid w:val="285E7CD4"/>
    <w:rsid w:val="286052A9"/>
    <w:rsid w:val="286454B9"/>
    <w:rsid w:val="286625B7"/>
    <w:rsid w:val="28663202"/>
    <w:rsid w:val="28674711"/>
    <w:rsid w:val="286A1C27"/>
    <w:rsid w:val="286B322B"/>
    <w:rsid w:val="28725A5B"/>
    <w:rsid w:val="28757307"/>
    <w:rsid w:val="28761C69"/>
    <w:rsid w:val="287819B5"/>
    <w:rsid w:val="28782FB1"/>
    <w:rsid w:val="28783E08"/>
    <w:rsid w:val="287C5617"/>
    <w:rsid w:val="2882290F"/>
    <w:rsid w:val="28830E4C"/>
    <w:rsid w:val="28833095"/>
    <w:rsid w:val="288331EB"/>
    <w:rsid w:val="28862FDB"/>
    <w:rsid w:val="288734D9"/>
    <w:rsid w:val="288B0749"/>
    <w:rsid w:val="28902CFE"/>
    <w:rsid w:val="28913AB8"/>
    <w:rsid w:val="289B15C4"/>
    <w:rsid w:val="289D4C60"/>
    <w:rsid w:val="28A31553"/>
    <w:rsid w:val="28A56D9D"/>
    <w:rsid w:val="28A67A3C"/>
    <w:rsid w:val="28A67D22"/>
    <w:rsid w:val="28A70DA6"/>
    <w:rsid w:val="28A75127"/>
    <w:rsid w:val="28A81E58"/>
    <w:rsid w:val="28AE3CFE"/>
    <w:rsid w:val="28AF5BBA"/>
    <w:rsid w:val="28B161C6"/>
    <w:rsid w:val="28B257FE"/>
    <w:rsid w:val="28B433B7"/>
    <w:rsid w:val="28B7788B"/>
    <w:rsid w:val="28B94223"/>
    <w:rsid w:val="28BB5676"/>
    <w:rsid w:val="28BD4B4F"/>
    <w:rsid w:val="28C35841"/>
    <w:rsid w:val="28C85A06"/>
    <w:rsid w:val="28C977BF"/>
    <w:rsid w:val="28CB6C30"/>
    <w:rsid w:val="28CE2759"/>
    <w:rsid w:val="28D264F1"/>
    <w:rsid w:val="28DB7607"/>
    <w:rsid w:val="28DE4E64"/>
    <w:rsid w:val="28DF227D"/>
    <w:rsid w:val="28E104CE"/>
    <w:rsid w:val="28E3402F"/>
    <w:rsid w:val="28E56C7F"/>
    <w:rsid w:val="28E849B1"/>
    <w:rsid w:val="28EB5AB4"/>
    <w:rsid w:val="28F56A66"/>
    <w:rsid w:val="28F816D6"/>
    <w:rsid w:val="28FA32F6"/>
    <w:rsid w:val="28FB1D89"/>
    <w:rsid w:val="28FB62E1"/>
    <w:rsid w:val="28FC63D0"/>
    <w:rsid w:val="28FD1DE0"/>
    <w:rsid w:val="28FD6E18"/>
    <w:rsid w:val="29044460"/>
    <w:rsid w:val="29066344"/>
    <w:rsid w:val="290C4D18"/>
    <w:rsid w:val="29110712"/>
    <w:rsid w:val="291531C8"/>
    <w:rsid w:val="29163E91"/>
    <w:rsid w:val="2918500E"/>
    <w:rsid w:val="291B1FBF"/>
    <w:rsid w:val="291C04C3"/>
    <w:rsid w:val="291C250D"/>
    <w:rsid w:val="291E7DD5"/>
    <w:rsid w:val="29204007"/>
    <w:rsid w:val="29223155"/>
    <w:rsid w:val="2926056F"/>
    <w:rsid w:val="29276586"/>
    <w:rsid w:val="2929540B"/>
    <w:rsid w:val="292A0956"/>
    <w:rsid w:val="292B2702"/>
    <w:rsid w:val="292E4983"/>
    <w:rsid w:val="292F3DFC"/>
    <w:rsid w:val="29317AB5"/>
    <w:rsid w:val="29333EE9"/>
    <w:rsid w:val="29336E6D"/>
    <w:rsid w:val="293603F9"/>
    <w:rsid w:val="293956D9"/>
    <w:rsid w:val="29395F9A"/>
    <w:rsid w:val="293E7F53"/>
    <w:rsid w:val="293F7DC1"/>
    <w:rsid w:val="29414731"/>
    <w:rsid w:val="2944026C"/>
    <w:rsid w:val="2945779F"/>
    <w:rsid w:val="29464454"/>
    <w:rsid w:val="29496540"/>
    <w:rsid w:val="294D0760"/>
    <w:rsid w:val="294E2A37"/>
    <w:rsid w:val="294E6343"/>
    <w:rsid w:val="295303F5"/>
    <w:rsid w:val="295336B6"/>
    <w:rsid w:val="29534BCE"/>
    <w:rsid w:val="29554D1A"/>
    <w:rsid w:val="2956202E"/>
    <w:rsid w:val="295663CF"/>
    <w:rsid w:val="295B73D9"/>
    <w:rsid w:val="295D6F39"/>
    <w:rsid w:val="29601D90"/>
    <w:rsid w:val="2964135E"/>
    <w:rsid w:val="296506C4"/>
    <w:rsid w:val="29650C4D"/>
    <w:rsid w:val="29657D8D"/>
    <w:rsid w:val="29684664"/>
    <w:rsid w:val="29702A80"/>
    <w:rsid w:val="297239D7"/>
    <w:rsid w:val="29785E23"/>
    <w:rsid w:val="297D28AF"/>
    <w:rsid w:val="297E3F46"/>
    <w:rsid w:val="298366FB"/>
    <w:rsid w:val="2993636B"/>
    <w:rsid w:val="29965784"/>
    <w:rsid w:val="29993F21"/>
    <w:rsid w:val="299B2C8A"/>
    <w:rsid w:val="29A359AB"/>
    <w:rsid w:val="29A72063"/>
    <w:rsid w:val="29A8040F"/>
    <w:rsid w:val="29AB007A"/>
    <w:rsid w:val="29AC4FDE"/>
    <w:rsid w:val="29AC6539"/>
    <w:rsid w:val="29AF3AF7"/>
    <w:rsid w:val="29B06C93"/>
    <w:rsid w:val="29B10E1F"/>
    <w:rsid w:val="29B442FA"/>
    <w:rsid w:val="29B753D2"/>
    <w:rsid w:val="29BA003E"/>
    <w:rsid w:val="29BE7BF5"/>
    <w:rsid w:val="29C0752B"/>
    <w:rsid w:val="29C268DE"/>
    <w:rsid w:val="29C66967"/>
    <w:rsid w:val="29C66FA5"/>
    <w:rsid w:val="29D34FAA"/>
    <w:rsid w:val="29D76E77"/>
    <w:rsid w:val="29D95419"/>
    <w:rsid w:val="29D95C61"/>
    <w:rsid w:val="29DB79AB"/>
    <w:rsid w:val="29DE40F9"/>
    <w:rsid w:val="29DF2573"/>
    <w:rsid w:val="29E13B91"/>
    <w:rsid w:val="29E635BF"/>
    <w:rsid w:val="29E96B6B"/>
    <w:rsid w:val="29EA09A9"/>
    <w:rsid w:val="29EA5933"/>
    <w:rsid w:val="29ED3E34"/>
    <w:rsid w:val="29F25C4A"/>
    <w:rsid w:val="29F60CA5"/>
    <w:rsid w:val="29F77ECE"/>
    <w:rsid w:val="29F96102"/>
    <w:rsid w:val="29FD3BAA"/>
    <w:rsid w:val="2A026C55"/>
    <w:rsid w:val="2A037352"/>
    <w:rsid w:val="2A040CD0"/>
    <w:rsid w:val="2A0F596B"/>
    <w:rsid w:val="2A0F5D0A"/>
    <w:rsid w:val="2A1666D0"/>
    <w:rsid w:val="2A176A66"/>
    <w:rsid w:val="2A176EB6"/>
    <w:rsid w:val="2A196D02"/>
    <w:rsid w:val="2A1F0925"/>
    <w:rsid w:val="2A1F5272"/>
    <w:rsid w:val="2A2001E6"/>
    <w:rsid w:val="2A282987"/>
    <w:rsid w:val="2A2F2F10"/>
    <w:rsid w:val="2A312D57"/>
    <w:rsid w:val="2A323189"/>
    <w:rsid w:val="2A361B4B"/>
    <w:rsid w:val="2A3663BE"/>
    <w:rsid w:val="2A3B6FAE"/>
    <w:rsid w:val="2A3B761C"/>
    <w:rsid w:val="2A4151CC"/>
    <w:rsid w:val="2A43061B"/>
    <w:rsid w:val="2A466AF2"/>
    <w:rsid w:val="2A476BC0"/>
    <w:rsid w:val="2A497977"/>
    <w:rsid w:val="2A4A29ED"/>
    <w:rsid w:val="2A4B0388"/>
    <w:rsid w:val="2A4B5364"/>
    <w:rsid w:val="2A5253DA"/>
    <w:rsid w:val="2A566157"/>
    <w:rsid w:val="2A57681D"/>
    <w:rsid w:val="2A5D2027"/>
    <w:rsid w:val="2A5D356C"/>
    <w:rsid w:val="2A5E6D2D"/>
    <w:rsid w:val="2A5F7054"/>
    <w:rsid w:val="2A6724C3"/>
    <w:rsid w:val="2A6B36C8"/>
    <w:rsid w:val="2A6C107E"/>
    <w:rsid w:val="2A7057F3"/>
    <w:rsid w:val="2A7B6BFD"/>
    <w:rsid w:val="2A7D1146"/>
    <w:rsid w:val="2A7D26C0"/>
    <w:rsid w:val="2A845EF2"/>
    <w:rsid w:val="2A865F52"/>
    <w:rsid w:val="2A8720F3"/>
    <w:rsid w:val="2A8A7820"/>
    <w:rsid w:val="2A8B3257"/>
    <w:rsid w:val="2A8C59C1"/>
    <w:rsid w:val="2A9857B2"/>
    <w:rsid w:val="2A996529"/>
    <w:rsid w:val="2A9C6621"/>
    <w:rsid w:val="2A9D298F"/>
    <w:rsid w:val="2A9F116F"/>
    <w:rsid w:val="2AA5129D"/>
    <w:rsid w:val="2AA61748"/>
    <w:rsid w:val="2AA64A95"/>
    <w:rsid w:val="2AA76308"/>
    <w:rsid w:val="2AB71CB3"/>
    <w:rsid w:val="2ABC7D3D"/>
    <w:rsid w:val="2ABE5AEF"/>
    <w:rsid w:val="2AC31E02"/>
    <w:rsid w:val="2AC56B0C"/>
    <w:rsid w:val="2AC84CDF"/>
    <w:rsid w:val="2ACF1476"/>
    <w:rsid w:val="2AD15D23"/>
    <w:rsid w:val="2AD25BE6"/>
    <w:rsid w:val="2ADA4959"/>
    <w:rsid w:val="2AE147B4"/>
    <w:rsid w:val="2AE655F4"/>
    <w:rsid w:val="2AE93B5B"/>
    <w:rsid w:val="2AF164C0"/>
    <w:rsid w:val="2AF24B46"/>
    <w:rsid w:val="2AF556CC"/>
    <w:rsid w:val="2AFC109B"/>
    <w:rsid w:val="2B022634"/>
    <w:rsid w:val="2B06030D"/>
    <w:rsid w:val="2B063BAF"/>
    <w:rsid w:val="2B0A637A"/>
    <w:rsid w:val="2B0B0A5C"/>
    <w:rsid w:val="2B0C4CD8"/>
    <w:rsid w:val="2B100983"/>
    <w:rsid w:val="2B12378D"/>
    <w:rsid w:val="2B12731B"/>
    <w:rsid w:val="2B171386"/>
    <w:rsid w:val="2B187EDF"/>
    <w:rsid w:val="2B1B6050"/>
    <w:rsid w:val="2B1D5863"/>
    <w:rsid w:val="2B1F7430"/>
    <w:rsid w:val="2B200B6F"/>
    <w:rsid w:val="2B2279EA"/>
    <w:rsid w:val="2B296192"/>
    <w:rsid w:val="2B2C477A"/>
    <w:rsid w:val="2B2D41BF"/>
    <w:rsid w:val="2B2E243C"/>
    <w:rsid w:val="2B33243C"/>
    <w:rsid w:val="2B340E22"/>
    <w:rsid w:val="2B344B45"/>
    <w:rsid w:val="2B350CD9"/>
    <w:rsid w:val="2B374B56"/>
    <w:rsid w:val="2B3E3473"/>
    <w:rsid w:val="2B3F67AA"/>
    <w:rsid w:val="2B4271D8"/>
    <w:rsid w:val="2B476E7F"/>
    <w:rsid w:val="2B4856F2"/>
    <w:rsid w:val="2B492828"/>
    <w:rsid w:val="2B505E89"/>
    <w:rsid w:val="2B5125D1"/>
    <w:rsid w:val="2B582947"/>
    <w:rsid w:val="2B5F0CFA"/>
    <w:rsid w:val="2B5F22FA"/>
    <w:rsid w:val="2B61691C"/>
    <w:rsid w:val="2B617AFA"/>
    <w:rsid w:val="2B621A27"/>
    <w:rsid w:val="2B6406FD"/>
    <w:rsid w:val="2B657E01"/>
    <w:rsid w:val="2B6D0FE3"/>
    <w:rsid w:val="2B703997"/>
    <w:rsid w:val="2B76005E"/>
    <w:rsid w:val="2B790D90"/>
    <w:rsid w:val="2B7A3478"/>
    <w:rsid w:val="2B7B3499"/>
    <w:rsid w:val="2B7F4DAB"/>
    <w:rsid w:val="2B807932"/>
    <w:rsid w:val="2B840BBD"/>
    <w:rsid w:val="2B8638A7"/>
    <w:rsid w:val="2B877AD4"/>
    <w:rsid w:val="2B8C25B2"/>
    <w:rsid w:val="2B8E5154"/>
    <w:rsid w:val="2B8F24E6"/>
    <w:rsid w:val="2B906C7C"/>
    <w:rsid w:val="2B91470F"/>
    <w:rsid w:val="2B950198"/>
    <w:rsid w:val="2B976265"/>
    <w:rsid w:val="2B9954A6"/>
    <w:rsid w:val="2B9F48C5"/>
    <w:rsid w:val="2BA16411"/>
    <w:rsid w:val="2BA437DD"/>
    <w:rsid w:val="2BA9048A"/>
    <w:rsid w:val="2BAD259F"/>
    <w:rsid w:val="2BAD3F98"/>
    <w:rsid w:val="2BAF4404"/>
    <w:rsid w:val="2BB12C90"/>
    <w:rsid w:val="2BB260B4"/>
    <w:rsid w:val="2BB32854"/>
    <w:rsid w:val="2BBA487B"/>
    <w:rsid w:val="2BBC06EF"/>
    <w:rsid w:val="2BC27399"/>
    <w:rsid w:val="2BC37513"/>
    <w:rsid w:val="2BCA1288"/>
    <w:rsid w:val="2BCA3865"/>
    <w:rsid w:val="2BCE6B9B"/>
    <w:rsid w:val="2BD054A2"/>
    <w:rsid w:val="2BD0566B"/>
    <w:rsid w:val="2BD51743"/>
    <w:rsid w:val="2BD92618"/>
    <w:rsid w:val="2BE42371"/>
    <w:rsid w:val="2BE423C3"/>
    <w:rsid w:val="2BEF1CCD"/>
    <w:rsid w:val="2BF4270D"/>
    <w:rsid w:val="2BF43E28"/>
    <w:rsid w:val="2BF859CD"/>
    <w:rsid w:val="2BFF5280"/>
    <w:rsid w:val="2C082C80"/>
    <w:rsid w:val="2C0A55B7"/>
    <w:rsid w:val="2C103E19"/>
    <w:rsid w:val="2C1340DD"/>
    <w:rsid w:val="2C170525"/>
    <w:rsid w:val="2C1B0ABD"/>
    <w:rsid w:val="2C1B47F0"/>
    <w:rsid w:val="2C1D3E43"/>
    <w:rsid w:val="2C220B2C"/>
    <w:rsid w:val="2C225332"/>
    <w:rsid w:val="2C2511D3"/>
    <w:rsid w:val="2C264104"/>
    <w:rsid w:val="2C281CEB"/>
    <w:rsid w:val="2C294EDC"/>
    <w:rsid w:val="2C2A030F"/>
    <w:rsid w:val="2C2A4112"/>
    <w:rsid w:val="2C2B304C"/>
    <w:rsid w:val="2C2E0359"/>
    <w:rsid w:val="2C2E7572"/>
    <w:rsid w:val="2C325989"/>
    <w:rsid w:val="2C337F13"/>
    <w:rsid w:val="2C356E12"/>
    <w:rsid w:val="2C367051"/>
    <w:rsid w:val="2C381603"/>
    <w:rsid w:val="2C456722"/>
    <w:rsid w:val="2C4D4A7E"/>
    <w:rsid w:val="2C4E16EA"/>
    <w:rsid w:val="2C4F60CA"/>
    <w:rsid w:val="2C4F7D0D"/>
    <w:rsid w:val="2C5015D6"/>
    <w:rsid w:val="2C527147"/>
    <w:rsid w:val="2C562D37"/>
    <w:rsid w:val="2C581E5E"/>
    <w:rsid w:val="2C5B3CA9"/>
    <w:rsid w:val="2C5B79A4"/>
    <w:rsid w:val="2C5C2DE7"/>
    <w:rsid w:val="2C625CE7"/>
    <w:rsid w:val="2C627C51"/>
    <w:rsid w:val="2C642FEC"/>
    <w:rsid w:val="2C69467B"/>
    <w:rsid w:val="2C6A5141"/>
    <w:rsid w:val="2C6D0CA8"/>
    <w:rsid w:val="2C6E0557"/>
    <w:rsid w:val="2C6E2787"/>
    <w:rsid w:val="2C746FF6"/>
    <w:rsid w:val="2C765895"/>
    <w:rsid w:val="2C776BD2"/>
    <w:rsid w:val="2C7A74CF"/>
    <w:rsid w:val="2C7B2426"/>
    <w:rsid w:val="2C7D73D9"/>
    <w:rsid w:val="2C7E3F8F"/>
    <w:rsid w:val="2C7F485E"/>
    <w:rsid w:val="2C7F4FBC"/>
    <w:rsid w:val="2C8133E8"/>
    <w:rsid w:val="2C836F1B"/>
    <w:rsid w:val="2C84040A"/>
    <w:rsid w:val="2C865347"/>
    <w:rsid w:val="2C892E9C"/>
    <w:rsid w:val="2C8F71AC"/>
    <w:rsid w:val="2C907FB3"/>
    <w:rsid w:val="2C9124BA"/>
    <w:rsid w:val="2C9411B4"/>
    <w:rsid w:val="2C981AA3"/>
    <w:rsid w:val="2CA01E1B"/>
    <w:rsid w:val="2CA50706"/>
    <w:rsid w:val="2CA87329"/>
    <w:rsid w:val="2CAF4DF1"/>
    <w:rsid w:val="2CB15572"/>
    <w:rsid w:val="2CBD4F5E"/>
    <w:rsid w:val="2CC26D0E"/>
    <w:rsid w:val="2CC45DEC"/>
    <w:rsid w:val="2CC77FCB"/>
    <w:rsid w:val="2CC821AC"/>
    <w:rsid w:val="2CCB5FDA"/>
    <w:rsid w:val="2CCE2346"/>
    <w:rsid w:val="2CD043BA"/>
    <w:rsid w:val="2CD61F96"/>
    <w:rsid w:val="2CD7040A"/>
    <w:rsid w:val="2CD93BCD"/>
    <w:rsid w:val="2CDB0C9B"/>
    <w:rsid w:val="2CDC491B"/>
    <w:rsid w:val="2CE129E2"/>
    <w:rsid w:val="2CE238F3"/>
    <w:rsid w:val="2CE5012F"/>
    <w:rsid w:val="2CE75A2B"/>
    <w:rsid w:val="2CE96C95"/>
    <w:rsid w:val="2CE97B93"/>
    <w:rsid w:val="2CF35BD1"/>
    <w:rsid w:val="2CF64CF5"/>
    <w:rsid w:val="2CF84D62"/>
    <w:rsid w:val="2CF9586B"/>
    <w:rsid w:val="2CFD2271"/>
    <w:rsid w:val="2D011B2A"/>
    <w:rsid w:val="2D01635F"/>
    <w:rsid w:val="2D026B09"/>
    <w:rsid w:val="2D0945C4"/>
    <w:rsid w:val="2D0B161A"/>
    <w:rsid w:val="2D0E0030"/>
    <w:rsid w:val="2D0E11DE"/>
    <w:rsid w:val="2D11282D"/>
    <w:rsid w:val="2D133937"/>
    <w:rsid w:val="2D160E21"/>
    <w:rsid w:val="2D182B95"/>
    <w:rsid w:val="2D196E23"/>
    <w:rsid w:val="2D214982"/>
    <w:rsid w:val="2D293AE8"/>
    <w:rsid w:val="2D31192E"/>
    <w:rsid w:val="2D334CDC"/>
    <w:rsid w:val="2D342316"/>
    <w:rsid w:val="2D377284"/>
    <w:rsid w:val="2D396342"/>
    <w:rsid w:val="2D397F6C"/>
    <w:rsid w:val="2D3C7093"/>
    <w:rsid w:val="2D3D3157"/>
    <w:rsid w:val="2D414296"/>
    <w:rsid w:val="2D483FAF"/>
    <w:rsid w:val="2D4862A5"/>
    <w:rsid w:val="2D4E5AA9"/>
    <w:rsid w:val="2D530B31"/>
    <w:rsid w:val="2D58568B"/>
    <w:rsid w:val="2D5D1370"/>
    <w:rsid w:val="2D6133A4"/>
    <w:rsid w:val="2D6242B8"/>
    <w:rsid w:val="2D676577"/>
    <w:rsid w:val="2D6A552E"/>
    <w:rsid w:val="2D6A6FB1"/>
    <w:rsid w:val="2D6B322E"/>
    <w:rsid w:val="2D6B56F5"/>
    <w:rsid w:val="2D7115FC"/>
    <w:rsid w:val="2D722629"/>
    <w:rsid w:val="2D7B2ACF"/>
    <w:rsid w:val="2D7C1EA5"/>
    <w:rsid w:val="2D7C6990"/>
    <w:rsid w:val="2D7E3ED9"/>
    <w:rsid w:val="2D8108DB"/>
    <w:rsid w:val="2D810C6F"/>
    <w:rsid w:val="2D811777"/>
    <w:rsid w:val="2D811ADB"/>
    <w:rsid w:val="2D870A9F"/>
    <w:rsid w:val="2D874B49"/>
    <w:rsid w:val="2D8B0F6E"/>
    <w:rsid w:val="2D8B19FC"/>
    <w:rsid w:val="2D8C1C69"/>
    <w:rsid w:val="2D926308"/>
    <w:rsid w:val="2D992264"/>
    <w:rsid w:val="2D9A5970"/>
    <w:rsid w:val="2D9A61FF"/>
    <w:rsid w:val="2D9C7EE0"/>
    <w:rsid w:val="2DA25271"/>
    <w:rsid w:val="2DA42AA6"/>
    <w:rsid w:val="2DA60C3F"/>
    <w:rsid w:val="2DA71A6C"/>
    <w:rsid w:val="2DAD62D8"/>
    <w:rsid w:val="2DB00BF5"/>
    <w:rsid w:val="2DB363C0"/>
    <w:rsid w:val="2DB37031"/>
    <w:rsid w:val="2DB7246B"/>
    <w:rsid w:val="2DBD11E4"/>
    <w:rsid w:val="2DBF057D"/>
    <w:rsid w:val="2DBF06E3"/>
    <w:rsid w:val="2DBF0E9A"/>
    <w:rsid w:val="2DC17367"/>
    <w:rsid w:val="2DC34A96"/>
    <w:rsid w:val="2DC41DD5"/>
    <w:rsid w:val="2DC77BCF"/>
    <w:rsid w:val="2DC848D5"/>
    <w:rsid w:val="2DC85851"/>
    <w:rsid w:val="2DCA41D3"/>
    <w:rsid w:val="2DCB74CF"/>
    <w:rsid w:val="2DCC507E"/>
    <w:rsid w:val="2DCC71A8"/>
    <w:rsid w:val="2DD64A32"/>
    <w:rsid w:val="2DDA6F07"/>
    <w:rsid w:val="2DDF0D82"/>
    <w:rsid w:val="2DE32116"/>
    <w:rsid w:val="2DE329D6"/>
    <w:rsid w:val="2DE5709D"/>
    <w:rsid w:val="2DE84FF8"/>
    <w:rsid w:val="2DE93809"/>
    <w:rsid w:val="2DEA00E0"/>
    <w:rsid w:val="2DEA74F8"/>
    <w:rsid w:val="2DEC2F14"/>
    <w:rsid w:val="2DEC7FCB"/>
    <w:rsid w:val="2DEE1990"/>
    <w:rsid w:val="2DF1513F"/>
    <w:rsid w:val="2DF57C02"/>
    <w:rsid w:val="2DF61455"/>
    <w:rsid w:val="2DF73DDB"/>
    <w:rsid w:val="2DF907DA"/>
    <w:rsid w:val="2DF91440"/>
    <w:rsid w:val="2DFE224E"/>
    <w:rsid w:val="2DFF1574"/>
    <w:rsid w:val="2DFF457A"/>
    <w:rsid w:val="2E034BB0"/>
    <w:rsid w:val="2E062A7A"/>
    <w:rsid w:val="2E094E0F"/>
    <w:rsid w:val="2E0963C1"/>
    <w:rsid w:val="2E0A1BBE"/>
    <w:rsid w:val="2E0B6361"/>
    <w:rsid w:val="2E0D107B"/>
    <w:rsid w:val="2E111D83"/>
    <w:rsid w:val="2E1478A2"/>
    <w:rsid w:val="2E16028D"/>
    <w:rsid w:val="2E1938A1"/>
    <w:rsid w:val="2E196ED5"/>
    <w:rsid w:val="2E1A3881"/>
    <w:rsid w:val="2E1D0254"/>
    <w:rsid w:val="2E1F4D2A"/>
    <w:rsid w:val="2E221962"/>
    <w:rsid w:val="2E235520"/>
    <w:rsid w:val="2E24109B"/>
    <w:rsid w:val="2E252B19"/>
    <w:rsid w:val="2E27365E"/>
    <w:rsid w:val="2E2C3FB5"/>
    <w:rsid w:val="2E2D7E8A"/>
    <w:rsid w:val="2E3208CF"/>
    <w:rsid w:val="2E323E4E"/>
    <w:rsid w:val="2E395D0D"/>
    <w:rsid w:val="2E454434"/>
    <w:rsid w:val="2E4A4A57"/>
    <w:rsid w:val="2E4B67A1"/>
    <w:rsid w:val="2E4C0B9A"/>
    <w:rsid w:val="2E4D65D3"/>
    <w:rsid w:val="2E4D770A"/>
    <w:rsid w:val="2E4F324C"/>
    <w:rsid w:val="2E563BFE"/>
    <w:rsid w:val="2E591E08"/>
    <w:rsid w:val="2E594F70"/>
    <w:rsid w:val="2E5A1481"/>
    <w:rsid w:val="2E5B1DFA"/>
    <w:rsid w:val="2E5C2862"/>
    <w:rsid w:val="2E5E0F63"/>
    <w:rsid w:val="2E622BE1"/>
    <w:rsid w:val="2E667CBA"/>
    <w:rsid w:val="2E681AC7"/>
    <w:rsid w:val="2E695F16"/>
    <w:rsid w:val="2E6B4C3A"/>
    <w:rsid w:val="2E6D23B1"/>
    <w:rsid w:val="2E734BE2"/>
    <w:rsid w:val="2E7455D8"/>
    <w:rsid w:val="2E7464D7"/>
    <w:rsid w:val="2E7537E6"/>
    <w:rsid w:val="2E7835B1"/>
    <w:rsid w:val="2E7A1854"/>
    <w:rsid w:val="2E7B531B"/>
    <w:rsid w:val="2E7C4B49"/>
    <w:rsid w:val="2E7E0967"/>
    <w:rsid w:val="2E7F71BF"/>
    <w:rsid w:val="2E816397"/>
    <w:rsid w:val="2E825A20"/>
    <w:rsid w:val="2E886682"/>
    <w:rsid w:val="2E887B85"/>
    <w:rsid w:val="2E8E2E4C"/>
    <w:rsid w:val="2E8F22F4"/>
    <w:rsid w:val="2E902742"/>
    <w:rsid w:val="2E954A98"/>
    <w:rsid w:val="2E9635DC"/>
    <w:rsid w:val="2E982255"/>
    <w:rsid w:val="2E99712B"/>
    <w:rsid w:val="2E9F3B27"/>
    <w:rsid w:val="2EAA5249"/>
    <w:rsid w:val="2EAC7B6B"/>
    <w:rsid w:val="2EAD1895"/>
    <w:rsid w:val="2EAD3B43"/>
    <w:rsid w:val="2EB61B4A"/>
    <w:rsid w:val="2EB71335"/>
    <w:rsid w:val="2EBF052F"/>
    <w:rsid w:val="2EBF1F5B"/>
    <w:rsid w:val="2EC55C6C"/>
    <w:rsid w:val="2EC93FAF"/>
    <w:rsid w:val="2ECB47D2"/>
    <w:rsid w:val="2ECD4DDB"/>
    <w:rsid w:val="2ED26A33"/>
    <w:rsid w:val="2ED5666F"/>
    <w:rsid w:val="2ED626FD"/>
    <w:rsid w:val="2ED664A9"/>
    <w:rsid w:val="2ED66DF1"/>
    <w:rsid w:val="2ED926D9"/>
    <w:rsid w:val="2EE17428"/>
    <w:rsid w:val="2EE578C6"/>
    <w:rsid w:val="2EE625E9"/>
    <w:rsid w:val="2EE85EC2"/>
    <w:rsid w:val="2EEB7EA0"/>
    <w:rsid w:val="2EEE21AD"/>
    <w:rsid w:val="2EF037E4"/>
    <w:rsid w:val="2EF51A45"/>
    <w:rsid w:val="2F014C37"/>
    <w:rsid w:val="2F0337A3"/>
    <w:rsid w:val="2F0950E7"/>
    <w:rsid w:val="2F0D0723"/>
    <w:rsid w:val="2F11030D"/>
    <w:rsid w:val="2F131CCE"/>
    <w:rsid w:val="2F1566DB"/>
    <w:rsid w:val="2F1C7751"/>
    <w:rsid w:val="2F2078AB"/>
    <w:rsid w:val="2F2461A3"/>
    <w:rsid w:val="2F2614BC"/>
    <w:rsid w:val="2F2F51E5"/>
    <w:rsid w:val="2F326C2B"/>
    <w:rsid w:val="2F355C8A"/>
    <w:rsid w:val="2F3A59A4"/>
    <w:rsid w:val="2F3D4047"/>
    <w:rsid w:val="2F3E02C0"/>
    <w:rsid w:val="2F411A4D"/>
    <w:rsid w:val="2F420A03"/>
    <w:rsid w:val="2F422443"/>
    <w:rsid w:val="2F4872C3"/>
    <w:rsid w:val="2F4B088D"/>
    <w:rsid w:val="2F4B1EC9"/>
    <w:rsid w:val="2F4C1563"/>
    <w:rsid w:val="2F50739D"/>
    <w:rsid w:val="2F515748"/>
    <w:rsid w:val="2F530958"/>
    <w:rsid w:val="2F54484E"/>
    <w:rsid w:val="2F562E5D"/>
    <w:rsid w:val="2F573110"/>
    <w:rsid w:val="2F5802EC"/>
    <w:rsid w:val="2F5B79D9"/>
    <w:rsid w:val="2F5D2C6A"/>
    <w:rsid w:val="2F61407B"/>
    <w:rsid w:val="2F631261"/>
    <w:rsid w:val="2F6379DD"/>
    <w:rsid w:val="2F6405D5"/>
    <w:rsid w:val="2F6A4711"/>
    <w:rsid w:val="2F6C7740"/>
    <w:rsid w:val="2F714BEB"/>
    <w:rsid w:val="2F72720B"/>
    <w:rsid w:val="2F7502D6"/>
    <w:rsid w:val="2F7538BA"/>
    <w:rsid w:val="2F770A9C"/>
    <w:rsid w:val="2F7B6547"/>
    <w:rsid w:val="2F844CA7"/>
    <w:rsid w:val="2F86232A"/>
    <w:rsid w:val="2F8B1958"/>
    <w:rsid w:val="2F8B2FE3"/>
    <w:rsid w:val="2F8C7668"/>
    <w:rsid w:val="2F963891"/>
    <w:rsid w:val="2F99543E"/>
    <w:rsid w:val="2F9A57B9"/>
    <w:rsid w:val="2F9E5BDD"/>
    <w:rsid w:val="2FA21DA7"/>
    <w:rsid w:val="2FA45D58"/>
    <w:rsid w:val="2FAC0D26"/>
    <w:rsid w:val="2FAF5003"/>
    <w:rsid w:val="2FB273CD"/>
    <w:rsid w:val="2FB62FEA"/>
    <w:rsid w:val="2FB87BEA"/>
    <w:rsid w:val="2FBE2526"/>
    <w:rsid w:val="2FC14329"/>
    <w:rsid w:val="2FC47B8A"/>
    <w:rsid w:val="2FC542C9"/>
    <w:rsid w:val="2FC8587C"/>
    <w:rsid w:val="2FC91C73"/>
    <w:rsid w:val="2FCA0E14"/>
    <w:rsid w:val="2FCC5013"/>
    <w:rsid w:val="2FCD6F05"/>
    <w:rsid w:val="2FCF1E5D"/>
    <w:rsid w:val="2FD0381E"/>
    <w:rsid w:val="2FD256D7"/>
    <w:rsid w:val="2FD62C5E"/>
    <w:rsid w:val="2FD7316F"/>
    <w:rsid w:val="2FDD361C"/>
    <w:rsid w:val="2FDF44DB"/>
    <w:rsid w:val="2FE252A1"/>
    <w:rsid w:val="2FE53341"/>
    <w:rsid w:val="2FE8262E"/>
    <w:rsid w:val="2FE85DAC"/>
    <w:rsid w:val="2FE94963"/>
    <w:rsid w:val="2FEC5774"/>
    <w:rsid w:val="2FED17B8"/>
    <w:rsid w:val="2FED763F"/>
    <w:rsid w:val="2FEF1C38"/>
    <w:rsid w:val="2FF5328C"/>
    <w:rsid w:val="2FF53BC3"/>
    <w:rsid w:val="2FF97D98"/>
    <w:rsid w:val="2FFD77E1"/>
    <w:rsid w:val="30086836"/>
    <w:rsid w:val="300E5A4D"/>
    <w:rsid w:val="300E7C27"/>
    <w:rsid w:val="301739AF"/>
    <w:rsid w:val="301D168F"/>
    <w:rsid w:val="301E2667"/>
    <w:rsid w:val="301E3652"/>
    <w:rsid w:val="301F631B"/>
    <w:rsid w:val="302273FD"/>
    <w:rsid w:val="30241AFE"/>
    <w:rsid w:val="30257602"/>
    <w:rsid w:val="3026351D"/>
    <w:rsid w:val="302A7F61"/>
    <w:rsid w:val="302D08FE"/>
    <w:rsid w:val="302D3E95"/>
    <w:rsid w:val="302F6468"/>
    <w:rsid w:val="30310712"/>
    <w:rsid w:val="303137C0"/>
    <w:rsid w:val="30320139"/>
    <w:rsid w:val="303250DA"/>
    <w:rsid w:val="30333527"/>
    <w:rsid w:val="30350BDA"/>
    <w:rsid w:val="303D1F55"/>
    <w:rsid w:val="30443B3B"/>
    <w:rsid w:val="3045546F"/>
    <w:rsid w:val="304757B9"/>
    <w:rsid w:val="30480744"/>
    <w:rsid w:val="304C10DB"/>
    <w:rsid w:val="304C7A2A"/>
    <w:rsid w:val="305139DD"/>
    <w:rsid w:val="30533A9E"/>
    <w:rsid w:val="305465A3"/>
    <w:rsid w:val="305D0CF4"/>
    <w:rsid w:val="30603133"/>
    <w:rsid w:val="30607267"/>
    <w:rsid w:val="30650EB3"/>
    <w:rsid w:val="30666DAE"/>
    <w:rsid w:val="306E1FE7"/>
    <w:rsid w:val="30711375"/>
    <w:rsid w:val="30730E2D"/>
    <w:rsid w:val="307658D7"/>
    <w:rsid w:val="307854D9"/>
    <w:rsid w:val="30792717"/>
    <w:rsid w:val="307C4D18"/>
    <w:rsid w:val="307D45F5"/>
    <w:rsid w:val="308124E8"/>
    <w:rsid w:val="308A4A4E"/>
    <w:rsid w:val="309457D5"/>
    <w:rsid w:val="30972732"/>
    <w:rsid w:val="30975831"/>
    <w:rsid w:val="30992C55"/>
    <w:rsid w:val="309A0EAF"/>
    <w:rsid w:val="309B52DD"/>
    <w:rsid w:val="309E3C19"/>
    <w:rsid w:val="30A44CD8"/>
    <w:rsid w:val="30A943A0"/>
    <w:rsid w:val="30AA3CE1"/>
    <w:rsid w:val="30AE2FBC"/>
    <w:rsid w:val="30AF67A2"/>
    <w:rsid w:val="30B12766"/>
    <w:rsid w:val="30B25EA3"/>
    <w:rsid w:val="30C72E86"/>
    <w:rsid w:val="30C73070"/>
    <w:rsid w:val="30CC4629"/>
    <w:rsid w:val="30CF23AB"/>
    <w:rsid w:val="30CF69D3"/>
    <w:rsid w:val="30D23A04"/>
    <w:rsid w:val="30D41D4F"/>
    <w:rsid w:val="30D451CA"/>
    <w:rsid w:val="30D57381"/>
    <w:rsid w:val="30E00B7E"/>
    <w:rsid w:val="30E63978"/>
    <w:rsid w:val="30EB5685"/>
    <w:rsid w:val="30EF4C8E"/>
    <w:rsid w:val="30F0521D"/>
    <w:rsid w:val="30F10FAE"/>
    <w:rsid w:val="30F243D2"/>
    <w:rsid w:val="30F34BE8"/>
    <w:rsid w:val="30F41101"/>
    <w:rsid w:val="30F5556F"/>
    <w:rsid w:val="30F658B1"/>
    <w:rsid w:val="31002CD6"/>
    <w:rsid w:val="310305ED"/>
    <w:rsid w:val="31030803"/>
    <w:rsid w:val="3105665C"/>
    <w:rsid w:val="31056970"/>
    <w:rsid w:val="310E528C"/>
    <w:rsid w:val="31146E93"/>
    <w:rsid w:val="31177FCF"/>
    <w:rsid w:val="311959A3"/>
    <w:rsid w:val="311D45D7"/>
    <w:rsid w:val="312055EB"/>
    <w:rsid w:val="31246C07"/>
    <w:rsid w:val="312C4FC3"/>
    <w:rsid w:val="312C7511"/>
    <w:rsid w:val="312D4155"/>
    <w:rsid w:val="312E0B48"/>
    <w:rsid w:val="3136573C"/>
    <w:rsid w:val="31397005"/>
    <w:rsid w:val="313D0031"/>
    <w:rsid w:val="313D3C8D"/>
    <w:rsid w:val="313E2119"/>
    <w:rsid w:val="313E6DAD"/>
    <w:rsid w:val="313F3842"/>
    <w:rsid w:val="314166D8"/>
    <w:rsid w:val="314343F6"/>
    <w:rsid w:val="31451D95"/>
    <w:rsid w:val="31470B64"/>
    <w:rsid w:val="314744ED"/>
    <w:rsid w:val="31503B7E"/>
    <w:rsid w:val="31505A90"/>
    <w:rsid w:val="31505BE7"/>
    <w:rsid w:val="315224D4"/>
    <w:rsid w:val="3152777A"/>
    <w:rsid w:val="3153050C"/>
    <w:rsid w:val="31530E8B"/>
    <w:rsid w:val="31590AAB"/>
    <w:rsid w:val="315948EE"/>
    <w:rsid w:val="315A264B"/>
    <w:rsid w:val="315B20BE"/>
    <w:rsid w:val="315C6E61"/>
    <w:rsid w:val="31670914"/>
    <w:rsid w:val="31682737"/>
    <w:rsid w:val="31687094"/>
    <w:rsid w:val="316A5CFD"/>
    <w:rsid w:val="316B0059"/>
    <w:rsid w:val="316C4B45"/>
    <w:rsid w:val="317376FF"/>
    <w:rsid w:val="31740E10"/>
    <w:rsid w:val="31784B99"/>
    <w:rsid w:val="31796EB8"/>
    <w:rsid w:val="317B4611"/>
    <w:rsid w:val="317E2499"/>
    <w:rsid w:val="317F15AA"/>
    <w:rsid w:val="31833A6E"/>
    <w:rsid w:val="3185232A"/>
    <w:rsid w:val="318E7E75"/>
    <w:rsid w:val="318F33C4"/>
    <w:rsid w:val="31915EDF"/>
    <w:rsid w:val="31996D4F"/>
    <w:rsid w:val="31997A78"/>
    <w:rsid w:val="319C5ACC"/>
    <w:rsid w:val="319D27D9"/>
    <w:rsid w:val="31A50B04"/>
    <w:rsid w:val="31A609CA"/>
    <w:rsid w:val="31A80083"/>
    <w:rsid w:val="31A81729"/>
    <w:rsid w:val="31A94B65"/>
    <w:rsid w:val="31AC197F"/>
    <w:rsid w:val="31AC2832"/>
    <w:rsid w:val="31AC3660"/>
    <w:rsid w:val="31AD46D9"/>
    <w:rsid w:val="31B3547D"/>
    <w:rsid w:val="31B4390C"/>
    <w:rsid w:val="31B97BC9"/>
    <w:rsid w:val="31BB464D"/>
    <w:rsid w:val="31C20A83"/>
    <w:rsid w:val="31C613FC"/>
    <w:rsid w:val="31C85968"/>
    <w:rsid w:val="31CB6C12"/>
    <w:rsid w:val="31CD315F"/>
    <w:rsid w:val="31CF1AEE"/>
    <w:rsid w:val="31CF516E"/>
    <w:rsid w:val="31D427AA"/>
    <w:rsid w:val="31D46D87"/>
    <w:rsid w:val="31D63643"/>
    <w:rsid w:val="31D65302"/>
    <w:rsid w:val="31DA72DC"/>
    <w:rsid w:val="31DE0762"/>
    <w:rsid w:val="31E16EB2"/>
    <w:rsid w:val="31E26408"/>
    <w:rsid w:val="31E45F70"/>
    <w:rsid w:val="31E8229E"/>
    <w:rsid w:val="31E85F9F"/>
    <w:rsid w:val="31EA58A1"/>
    <w:rsid w:val="31EE3B2C"/>
    <w:rsid w:val="31F071DE"/>
    <w:rsid w:val="31F514FF"/>
    <w:rsid w:val="31F53B68"/>
    <w:rsid w:val="31F646D2"/>
    <w:rsid w:val="31F64C97"/>
    <w:rsid w:val="31F874EF"/>
    <w:rsid w:val="31FC5B85"/>
    <w:rsid w:val="31FE7B01"/>
    <w:rsid w:val="320637BB"/>
    <w:rsid w:val="320A32B8"/>
    <w:rsid w:val="320C17FE"/>
    <w:rsid w:val="320F2D45"/>
    <w:rsid w:val="32142348"/>
    <w:rsid w:val="32177EC1"/>
    <w:rsid w:val="32192E8F"/>
    <w:rsid w:val="321C2932"/>
    <w:rsid w:val="321F62E9"/>
    <w:rsid w:val="32225400"/>
    <w:rsid w:val="32253661"/>
    <w:rsid w:val="322804DF"/>
    <w:rsid w:val="322F00AD"/>
    <w:rsid w:val="32320B27"/>
    <w:rsid w:val="3232117D"/>
    <w:rsid w:val="323604EA"/>
    <w:rsid w:val="32363B75"/>
    <w:rsid w:val="32393ED2"/>
    <w:rsid w:val="323A123D"/>
    <w:rsid w:val="323C3385"/>
    <w:rsid w:val="323D6EC9"/>
    <w:rsid w:val="324148B8"/>
    <w:rsid w:val="32490A53"/>
    <w:rsid w:val="324B36E7"/>
    <w:rsid w:val="324B38A4"/>
    <w:rsid w:val="324D4F4B"/>
    <w:rsid w:val="32554D8C"/>
    <w:rsid w:val="325724B6"/>
    <w:rsid w:val="32574774"/>
    <w:rsid w:val="32593E86"/>
    <w:rsid w:val="325C1E3C"/>
    <w:rsid w:val="325F75EE"/>
    <w:rsid w:val="32611F08"/>
    <w:rsid w:val="32630C01"/>
    <w:rsid w:val="32655117"/>
    <w:rsid w:val="326C3376"/>
    <w:rsid w:val="326C76EC"/>
    <w:rsid w:val="326D65E5"/>
    <w:rsid w:val="326F5101"/>
    <w:rsid w:val="3274515C"/>
    <w:rsid w:val="327B627B"/>
    <w:rsid w:val="32891B8C"/>
    <w:rsid w:val="3289782B"/>
    <w:rsid w:val="328A0493"/>
    <w:rsid w:val="328E3671"/>
    <w:rsid w:val="329309E9"/>
    <w:rsid w:val="32934600"/>
    <w:rsid w:val="32935284"/>
    <w:rsid w:val="32943A5E"/>
    <w:rsid w:val="329578F0"/>
    <w:rsid w:val="329A5220"/>
    <w:rsid w:val="329B0F6E"/>
    <w:rsid w:val="329E4CBA"/>
    <w:rsid w:val="32A0733E"/>
    <w:rsid w:val="32A1631E"/>
    <w:rsid w:val="32A16A3A"/>
    <w:rsid w:val="32A307C4"/>
    <w:rsid w:val="32A6190C"/>
    <w:rsid w:val="32AB4329"/>
    <w:rsid w:val="32AE6E6B"/>
    <w:rsid w:val="32B270FD"/>
    <w:rsid w:val="32B402A7"/>
    <w:rsid w:val="32B57E75"/>
    <w:rsid w:val="32C11A9E"/>
    <w:rsid w:val="32C26588"/>
    <w:rsid w:val="32C47778"/>
    <w:rsid w:val="32CA6E39"/>
    <w:rsid w:val="32CB3B5A"/>
    <w:rsid w:val="32CC0CD8"/>
    <w:rsid w:val="32CF6A80"/>
    <w:rsid w:val="32D0340B"/>
    <w:rsid w:val="32D15BBB"/>
    <w:rsid w:val="32D639CC"/>
    <w:rsid w:val="32D7613F"/>
    <w:rsid w:val="32D928D3"/>
    <w:rsid w:val="32D944A9"/>
    <w:rsid w:val="32D96301"/>
    <w:rsid w:val="32DF0EE5"/>
    <w:rsid w:val="32E0232B"/>
    <w:rsid w:val="32E21012"/>
    <w:rsid w:val="32E3686F"/>
    <w:rsid w:val="32E87E06"/>
    <w:rsid w:val="32EE2338"/>
    <w:rsid w:val="32EE562E"/>
    <w:rsid w:val="32F4519A"/>
    <w:rsid w:val="32F65CD8"/>
    <w:rsid w:val="32FC144A"/>
    <w:rsid w:val="32FF7D23"/>
    <w:rsid w:val="3300704A"/>
    <w:rsid w:val="3305651F"/>
    <w:rsid w:val="330723E6"/>
    <w:rsid w:val="33084E61"/>
    <w:rsid w:val="33091E85"/>
    <w:rsid w:val="33092F2C"/>
    <w:rsid w:val="330B0DB0"/>
    <w:rsid w:val="330B705F"/>
    <w:rsid w:val="331450D4"/>
    <w:rsid w:val="33152D5A"/>
    <w:rsid w:val="3315425C"/>
    <w:rsid w:val="33182218"/>
    <w:rsid w:val="33182A2E"/>
    <w:rsid w:val="33194535"/>
    <w:rsid w:val="331B3FD4"/>
    <w:rsid w:val="331D0E81"/>
    <w:rsid w:val="331D7747"/>
    <w:rsid w:val="332A6D73"/>
    <w:rsid w:val="332B3D2D"/>
    <w:rsid w:val="332E1249"/>
    <w:rsid w:val="33322667"/>
    <w:rsid w:val="333F1C05"/>
    <w:rsid w:val="33405F3F"/>
    <w:rsid w:val="33407AC5"/>
    <w:rsid w:val="33415A66"/>
    <w:rsid w:val="33435887"/>
    <w:rsid w:val="33435FE8"/>
    <w:rsid w:val="33457C9C"/>
    <w:rsid w:val="33474C0D"/>
    <w:rsid w:val="334C6F71"/>
    <w:rsid w:val="334F6FE7"/>
    <w:rsid w:val="33500B81"/>
    <w:rsid w:val="3353327A"/>
    <w:rsid w:val="33554232"/>
    <w:rsid w:val="335576BA"/>
    <w:rsid w:val="3358606E"/>
    <w:rsid w:val="335977D7"/>
    <w:rsid w:val="335A0611"/>
    <w:rsid w:val="335E5768"/>
    <w:rsid w:val="336510BC"/>
    <w:rsid w:val="336603BA"/>
    <w:rsid w:val="336778CE"/>
    <w:rsid w:val="336946EB"/>
    <w:rsid w:val="336B230B"/>
    <w:rsid w:val="33784D83"/>
    <w:rsid w:val="33785ADC"/>
    <w:rsid w:val="337B7864"/>
    <w:rsid w:val="337C791A"/>
    <w:rsid w:val="33811B82"/>
    <w:rsid w:val="33815805"/>
    <w:rsid w:val="33837A64"/>
    <w:rsid w:val="33841ABC"/>
    <w:rsid w:val="33947ABA"/>
    <w:rsid w:val="339842A6"/>
    <w:rsid w:val="339D166D"/>
    <w:rsid w:val="33A015E6"/>
    <w:rsid w:val="33A46447"/>
    <w:rsid w:val="33A801E6"/>
    <w:rsid w:val="33A81790"/>
    <w:rsid w:val="33A843F0"/>
    <w:rsid w:val="33AE4A5F"/>
    <w:rsid w:val="33AE7891"/>
    <w:rsid w:val="33B431B0"/>
    <w:rsid w:val="33BC117F"/>
    <w:rsid w:val="33BC2DF9"/>
    <w:rsid w:val="33C07A20"/>
    <w:rsid w:val="33C61601"/>
    <w:rsid w:val="33C70DB2"/>
    <w:rsid w:val="33CB5DC8"/>
    <w:rsid w:val="33CC2C2B"/>
    <w:rsid w:val="33CC6AAE"/>
    <w:rsid w:val="33CD3E24"/>
    <w:rsid w:val="33CE64F5"/>
    <w:rsid w:val="33D011C1"/>
    <w:rsid w:val="33D52973"/>
    <w:rsid w:val="33DB070C"/>
    <w:rsid w:val="33DB7B15"/>
    <w:rsid w:val="33DF10F9"/>
    <w:rsid w:val="33E45736"/>
    <w:rsid w:val="33EA25DE"/>
    <w:rsid w:val="33F673E4"/>
    <w:rsid w:val="33FE4689"/>
    <w:rsid w:val="34024BCF"/>
    <w:rsid w:val="340316E7"/>
    <w:rsid w:val="34054017"/>
    <w:rsid w:val="34064590"/>
    <w:rsid w:val="340C4564"/>
    <w:rsid w:val="340E46D2"/>
    <w:rsid w:val="3410037F"/>
    <w:rsid w:val="3412196C"/>
    <w:rsid w:val="34194EBA"/>
    <w:rsid w:val="341D041B"/>
    <w:rsid w:val="341E7ABC"/>
    <w:rsid w:val="341F0E68"/>
    <w:rsid w:val="341F34D4"/>
    <w:rsid w:val="34200A6E"/>
    <w:rsid w:val="34211F1D"/>
    <w:rsid w:val="34214C70"/>
    <w:rsid w:val="342206EA"/>
    <w:rsid w:val="34253452"/>
    <w:rsid w:val="34257581"/>
    <w:rsid w:val="342E2C85"/>
    <w:rsid w:val="34303A50"/>
    <w:rsid w:val="34345C2E"/>
    <w:rsid w:val="34365570"/>
    <w:rsid w:val="3438026D"/>
    <w:rsid w:val="343A0AF4"/>
    <w:rsid w:val="343F1BB2"/>
    <w:rsid w:val="3448291A"/>
    <w:rsid w:val="344F3232"/>
    <w:rsid w:val="34580F76"/>
    <w:rsid w:val="34587E9B"/>
    <w:rsid w:val="345A5AD1"/>
    <w:rsid w:val="345D2590"/>
    <w:rsid w:val="345F47F2"/>
    <w:rsid w:val="34647FD6"/>
    <w:rsid w:val="34684DBE"/>
    <w:rsid w:val="346A2F7C"/>
    <w:rsid w:val="346A36DC"/>
    <w:rsid w:val="346D366D"/>
    <w:rsid w:val="347662B9"/>
    <w:rsid w:val="347D2504"/>
    <w:rsid w:val="347F0938"/>
    <w:rsid w:val="347F4DC6"/>
    <w:rsid w:val="34805FBB"/>
    <w:rsid w:val="348D71BB"/>
    <w:rsid w:val="348F3357"/>
    <w:rsid w:val="34935A59"/>
    <w:rsid w:val="349550E3"/>
    <w:rsid w:val="34A7119F"/>
    <w:rsid w:val="34A90709"/>
    <w:rsid w:val="34A93523"/>
    <w:rsid w:val="34AC3028"/>
    <w:rsid w:val="34B66022"/>
    <w:rsid w:val="34B91812"/>
    <w:rsid w:val="34B93BE4"/>
    <w:rsid w:val="34B95BDB"/>
    <w:rsid w:val="34BD00E4"/>
    <w:rsid w:val="34C50C47"/>
    <w:rsid w:val="34C73059"/>
    <w:rsid w:val="34C872C0"/>
    <w:rsid w:val="34C9782A"/>
    <w:rsid w:val="34CA54E5"/>
    <w:rsid w:val="34CC3660"/>
    <w:rsid w:val="34D0726E"/>
    <w:rsid w:val="34D37A6A"/>
    <w:rsid w:val="34DA08D2"/>
    <w:rsid w:val="34DB0196"/>
    <w:rsid w:val="34DD1F2C"/>
    <w:rsid w:val="34DE0914"/>
    <w:rsid w:val="34E03E2F"/>
    <w:rsid w:val="34E4217B"/>
    <w:rsid w:val="34E967D2"/>
    <w:rsid w:val="34EC7474"/>
    <w:rsid w:val="34ED41F5"/>
    <w:rsid w:val="34EF7E04"/>
    <w:rsid w:val="34F12534"/>
    <w:rsid w:val="34FA159B"/>
    <w:rsid w:val="35017BDF"/>
    <w:rsid w:val="35046B24"/>
    <w:rsid w:val="35070B6C"/>
    <w:rsid w:val="350E3C96"/>
    <w:rsid w:val="35104D21"/>
    <w:rsid w:val="3512589E"/>
    <w:rsid w:val="35154878"/>
    <w:rsid w:val="35190D30"/>
    <w:rsid w:val="351A0586"/>
    <w:rsid w:val="35221F49"/>
    <w:rsid w:val="35244A26"/>
    <w:rsid w:val="3528499B"/>
    <w:rsid w:val="35302569"/>
    <w:rsid w:val="353316EE"/>
    <w:rsid w:val="35396F4B"/>
    <w:rsid w:val="353A4389"/>
    <w:rsid w:val="354149F2"/>
    <w:rsid w:val="3548664C"/>
    <w:rsid w:val="35491360"/>
    <w:rsid w:val="354C0ACB"/>
    <w:rsid w:val="355712BF"/>
    <w:rsid w:val="355C02CA"/>
    <w:rsid w:val="355D5C7E"/>
    <w:rsid w:val="355F25EC"/>
    <w:rsid w:val="355F605F"/>
    <w:rsid w:val="356466DA"/>
    <w:rsid w:val="35652060"/>
    <w:rsid w:val="35675C16"/>
    <w:rsid w:val="35686E52"/>
    <w:rsid w:val="3569233D"/>
    <w:rsid w:val="356A7420"/>
    <w:rsid w:val="35754541"/>
    <w:rsid w:val="35771EFA"/>
    <w:rsid w:val="35775858"/>
    <w:rsid w:val="35820766"/>
    <w:rsid w:val="35841D42"/>
    <w:rsid w:val="3584355C"/>
    <w:rsid w:val="35882E65"/>
    <w:rsid w:val="358A7369"/>
    <w:rsid w:val="359079CD"/>
    <w:rsid w:val="359100DE"/>
    <w:rsid w:val="35913078"/>
    <w:rsid w:val="3592323C"/>
    <w:rsid w:val="35965B5F"/>
    <w:rsid w:val="35972CCC"/>
    <w:rsid w:val="35976C66"/>
    <w:rsid w:val="35986268"/>
    <w:rsid w:val="35A143FD"/>
    <w:rsid w:val="35A432D5"/>
    <w:rsid w:val="35A466EE"/>
    <w:rsid w:val="35A50708"/>
    <w:rsid w:val="35A86FFE"/>
    <w:rsid w:val="35A870B4"/>
    <w:rsid w:val="35A87E73"/>
    <w:rsid w:val="35A929AF"/>
    <w:rsid w:val="35AA40BD"/>
    <w:rsid w:val="35B2109A"/>
    <w:rsid w:val="35B24CB7"/>
    <w:rsid w:val="35B371F2"/>
    <w:rsid w:val="35B56EEC"/>
    <w:rsid w:val="35B86EC6"/>
    <w:rsid w:val="35B91142"/>
    <w:rsid w:val="35C32A4F"/>
    <w:rsid w:val="35C5282E"/>
    <w:rsid w:val="35C90ACA"/>
    <w:rsid w:val="35CA3885"/>
    <w:rsid w:val="35CB5B56"/>
    <w:rsid w:val="35CE38F9"/>
    <w:rsid w:val="35CF1316"/>
    <w:rsid w:val="35D937D8"/>
    <w:rsid w:val="35DF602F"/>
    <w:rsid w:val="35E03456"/>
    <w:rsid w:val="35E06AB7"/>
    <w:rsid w:val="35E1049D"/>
    <w:rsid w:val="35E53519"/>
    <w:rsid w:val="35E81E40"/>
    <w:rsid w:val="35EA47CB"/>
    <w:rsid w:val="35EC7513"/>
    <w:rsid w:val="35EF1A7F"/>
    <w:rsid w:val="35F2708F"/>
    <w:rsid w:val="35F3377E"/>
    <w:rsid w:val="35F83799"/>
    <w:rsid w:val="35F90BDD"/>
    <w:rsid w:val="35FB648E"/>
    <w:rsid w:val="35FC483E"/>
    <w:rsid w:val="35FD161C"/>
    <w:rsid w:val="3600662A"/>
    <w:rsid w:val="3603547E"/>
    <w:rsid w:val="3604035A"/>
    <w:rsid w:val="3604419A"/>
    <w:rsid w:val="360472CE"/>
    <w:rsid w:val="36080CF0"/>
    <w:rsid w:val="36094B9E"/>
    <w:rsid w:val="360E6845"/>
    <w:rsid w:val="36134FA7"/>
    <w:rsid w:val="36151C10"/>
    <w:rsid w:val="361873DE"/>
    <w:rsid w:val="36193C8B"/>
    <w:rsid w:val="3619427D"/>
    <w:rsid w:val="361A0907"/>
    <w:rsid w:val="361B0016"/>
    <w:rsid w:val="361F27FE"/>
    <w:rsid w:val="362404EA"/>
    <w:rsid w:val="36243C79"/>
    <w:rsid w:val="36293A3E"/>
    <w:rsid w:val="36296CF9"/>
    <w:rsid w:val="362F2EAA"/>
    <w:rsid w:val="363337B7"/>
    <w:rsid w:val="36450D32"/>
    <w:rsid w:val="364674D7"/>
    <w:rsid w:val="364779BE"/>
    <w:rsid w:val="364807C9"/>
    <w:rsid w:val="36484ACE"/>
    <w:rsid w:val="364959AB"/>
    <w:rsid w:val="364C59A7"/>
    <w:rsid w:val="36510AE1"/>
    <w:rsid w:val="36543980"/>
    <w:rsid w:val="365549A5"/>
    <w:rsid w:val="36562E99"/>
    <w:rsid w:val="365747ED"/>
    <w:rsid w:val="36580614"/>
    <w:rsid w:val="3658071F"/>
    <w:rsid w:val="365976BB"/>
    <w:rsid w:val="365E40C9"/>
    <w:rsid w:val="365E66D4"/>
    <w:rsid w:val="365F30A0"/>
    <w:rsid w:val="36603979"/>
    <w:rsid w:val="366E0E61"/>
    <w:rsid w:val="366F732E"/>
    <w:rsid w:val="36716877"/>
    <w:rsid w:val="3672645E"/>
    <w:rsid w:val="367D762C"/>
    <w:rsid w:val="36865299"/>
    <w:rsid w:val="36881193"/>
    <w:rsid w:val="368E32D5"/>
    <w:rsid w:val="36A136E7"/>
    <w:rsid w:val="36A230E6"/>
    <w:rsid w:val="36AC6715"/>
    <w:rsid w:val="36AF5282"/>
    <w:rsid w:val="36B27023"/>
    <w:rsid w:val="36B503F5"/>
    <w:rsid w:val="36B626C8"/>
    <w:rsid w:val="36BC0B80"/>
    <w:rsid w:val="36C25923"/>
    <w:rsid w:val="36C57AFA"/>
    <w:rsid w:val="36CA0E53"/>
    <w:rsid w:val="36CC59D3"/>
    <w:rsid w:val="36D050BD"/>
    <w:rsid w:val="36DC1DEA"/>
    <w:rsid w:val="36E108F2"/>
    <w:rsid w:val="36FA48E4"/>
    <w:rsid w:val="36FB6DD6"/>
    <w:rsid w:val="36FD2319"/>
    <w:rsid w:val="37052705"/>
    <w:rsid w:val="37064E4B"/>
    <w:rsid w:val="37065918"/>
    <w:rsid w:val="37095534"/>
    <w:rsid w:val="37176629"/>
    <w:rsid w:val="37197F37"/>
    <w:rsid w:val="371A7DA0"/>
    <w:rsid w:val="371C3394"/>
    <w:rsid w:val="371D44F0"/>
    <w:rsid w:val="37292BC5"/>
    <w:rsid w:val="372B23AA"/>
    <w:rsid w:val="372C4E39"/>
    <w:rsid w:val="3731574E"/>
    <w:rsid w:val="3732219D"/>
    <w:rsid w:val="37327B69"/>
    <w:rsid w:val="373541CD"/>
    <w:rsid w:val="373B2675"/>
    <w:rsid w:val="373B7BF4"/>
    <w:rsid w:val="373C613D"/>
    <w:rsid w:val="373D351D"/>
    <w:rsid w:val="373D3DDA"/>
    <w:rsid w:val="373F5209"/>
    <w:rsid w:val="37405D79"/>
    <w:rsid w:val="37437BAF"/>
    <w:rsid w:val="37462C44"/>
    <w:rsid w:val="37484E04"/>
    <w:rsid w:val="374A3935"/>
    <w:rsid w:val="374C6345"/>
    <w:rsid w:val="374C7F6F"/>
    <w:rsid w:val="374E5C88"/>
    <w:rsid w:val="374F2898"/>
    <w:rsid w:val="375719B8"/>
    <w:rsid w:val="37581B97"/>
    <w:rsid w:val="375E3489"/>
    <w:rsid w:val="37610F2A"/>
    <w:rsid w:val="376175A7"/>
    <w:rsid w:val="37625801"/>
    <w:rsid w:val="37633DFB"/>
    <w:rsid w:val="37640B94"/>
    <w:rsid w:val="3766125C"/>
    <w:rsid w:val="376E03AE"/>
    <w:rsid w:val="376F49A4"/>
    <w:rsid w:val="3770394E"/>
    <w:rsid w:val="37820961"/>
    <w:rsid w:val="37833053"/>
    <w:rsid w:val="37892554"/>
    <w:rsid w:val="378F0034"/>
    <w:rsid w:val="3791081A"/>
    <w:rsid w:val="3792564D"/>
    <w:rsid w:val="37952366"/>
    <w:rsid w:val="3796730E"/>
    <w:rsid w:val="37A032E9"/>
    <w:rsid w:val="37A25E6A"/>
    <w:rsid w:val="37A3292E"/>
    <w:rsid w:val="37A42946"/>
    <w:rsid w:val="37A61178"/>
    <w:rsid w:val="37A63B46"/>
    <w:rsid w:val="37A7024F"/>
    <w:rsid w:val="37A70B96"/>
    <w:rsid w:val="37AD52FB"/>
    <w:rsid w:val="37B02D57"/>
    <w:rsid w:val="37B157D7"/>
    <w:rsid w:val="37B35D65"/>
    <w:rsid w:val="37B67A3E"/>
    <w:rsid w:val="37B72A5A"/>
    <w:rsid w:val="37B92D3C"/>
    <w:rsid w:val="37C042C8"/>
    <w:rsid w:val="37C11488"/>
    <w:rsid w:val="37C6669A"/>
    <w:rsid w:val="37CA50E4"/>
    <w:rsid w:val="37CF5266"/>
    <w:rsid w:val="37D2173A"/>
    <w:rsid w:val="37D21923"/>
    <w:rsid w:val="37D96835"/>
    <w:rsid w:val="37DB7884"/>
    <w:rsid w:val="37E44077"/>
    <w:rsid w:val="37E5202B"/>
    <w:rsid w:val="37E7127E"/>
    <w:rsid w:val="37E8527E"/>
    <w:rsid w:val="37E86949"/>
    <w:rsid w:val="37EB270F"/>
    <w:rsid w:val="37EC16A4"/>
    <w:rsid w:val="37F33C2B"/>
    <w:rsid w:val="37F704B3"/>
    <w:rsid w:val="37F96BA9"/>
    <w:rsid w:val="37F97955"/>
    <w:rsid w:val="37FC1CB0"/>
    <w:rsid w:val="37FE0DBA"/>
    <w:rsid w:val="37FE191F"/>
    <w:rsid w:val="37FF2FB3"/>
    <w:rsid w:val="37FF44DA"/>
    <w:rsid w:val="38091D2D"/>
    <w:rsid w:val="380C7486"/>
    <w:rsid w:val="38133BBF"/>
    <w:rsid w:val="3814130F"/>
    <w:rsid w:val="38141F3E"/>
    <w:rsid w:val="381E3679"/>
    <w:rsid w:val="382A6324"/>
    <w:rsid w:val="382C0C10"/>
    <w:rsid w:val="382F51F3"/>
    <w:rsid w:val="38301118"/>
    <w:rsid w:val="38302CFE"/>
    <w:rsid w:val="38315FF0"/>
    <w:rsid w:val="383522FE"/>
    <w:rsid w:val="38367200"/>
    <w:rsid w:val="384A4230"/>
    <w:rsid w:val="384D647B"/>
    <w:rsid w:val="385006CA"/>
    <w:rsid w:val="38512E0B"/>
    <w:rsid w:val="385171DB"/>
    <w:rsid w:val="385869BD"/>
    <w:rsid w:val="38586DC8"/>
    <w:rsid w:val="38610F86"/>
    <w:rsid w:val="386B4DE5"/>
    <w:rsid w:val="386C103B"/>
    <w:rsid w:val="386F51C6"/>
    <w:rsid w:val="38712F76"/>
    <w:rsid w:val="38714303"/>
    <w:rsid w:val="38723905"/>
    <w:rsid w:val="38726103"/>
    <w:rsid w:val="38754C57"/>
    <w:rsid w:val="387900B7"/>
    <w:rsid w:val="387A2DB9"/>
    <w:rsid w:val="387C1EC0"/>
    <w:rsid w:val="387D17A5"/>
    <w:rsid w:val="38806B54"/>
    <w:rsid w:val="388457B2"/>
    <w:rsid w:val="38863231"/>
    <w:rsid w:val="38876660"/>
    <w:rsid w:val="38881523"/>
    <w:rsid w:val="388A735E"/>
    <w:rsid w:val="3893768B"/>
    <w:rsid w:val="38942E41"/>
    <w:rsid w:val="389611E9"/>
    <w:rsid w:val="38963477"/>
    <w:rsid w:val="38964AC8"/>
    <w:rsid w:val="38977E05"/>
    <w:rsid w:val="3899704F"/>
    <w:rsid w:val="389D1550"/>
    <w:rsid w:val="38A04873"/>
    <w:rsid w:val="38A72A8F"/>
    <w:rsid w:val="38A870BB"/>
    <w:rsid w:val="38A878F0"/>
    <w:rsid w:val="38B020DB"/>
    <w:rsid w:val="38B047E8"/>
    <w:rsid w:val="38B05063"/>
    <w:rsid w:val="38B07031"/>
    <w:rsid w:val="38B20442"/>
    <w:rsid w:val="38B42063"/>
    <w:rsid w:val="38B442FE"/>
    <w:rsid w:val="38B71B07"/>
    <w:rsid w:val="38B76185"/>
    <w:rsid w:val="38BC383C"/>
    <w:rsid w:val="38BC471B"/>
    <w:rsid w:val="38BD1688"/>
    <w:rsid w:val="38C203B8"/>
    <w:rsid w:val="38C27249"/>
    <w:rsid w:val="38C41DE5"/>
    <w:rsid w:val="38CE7DB8"/>
    <w:rsid w:val="38CF1A7D"/>
    <w:rsid w:val="38D14DA3"/>
    <w:rsid w:val="38D93788"/>
    <w:rsid w:val="38DD1E12"/>
    <w:rsid w:val="38DD7232"/>
    <w:rsid w:val="38DE0CFE"/>
    <w:rsid w:val="38E00E76"/>
    <w:rsid w:val="38E50EC8"/>
    <w:rsid w:val="38E57E8D"/>
    <w:rsid w:val="38E6219F"/>
    <w:rsid w:val="38EA0EE9"/>
    <w:rsid w:val="38ED7B9A"/>
    <w:rsid w:val="38EF5EE4"/>
    <w:rsid w:val="38F03F3D"/>
    <w:rsid w:val="38F21DE5"/>
    <w:rsid w:val="38F232A4"/>
    <w:rsid w:val="38F46087"/>
    <w:rsid w:val="38F6381E"/>
    <w:rsid w:val="38F67EB9"/>
    <w:rsid w:val="38FD2DFA"/>
    <w:rsid w:val="39013A28"/>
    <w:rsid w:val="3902432B"/>
    <w:rsid w:val="39075BC9"/>
    <w:rsid w:val="390A5F01"/>
    <w:rsid w:val="390B30FB"/>
    <w:rsid w:val="390C60A7"/>
    <w:rsid w:val="390E1887"/>
    <w:rsid w:val="39152CA0"/>
    <w:rsid w:val="391D62CF"/>
    <w:rsid w:val="391D76A3"/>
    <w:rsid w:val="3920695C"/>
    <w:rsid w:val="392147F1"/>
    <w:rsid w:val="3921503C"/>
    <w:rsid w:val="3927557D"/>
    <w:rsid w:val="39320EB1"/>
    <w:rsid w:val="393542DD"/>
    <w:rsid w:val="39365F4A"/>
    <w:rsid w:val="39380B1E"/>
    <w:rsid w:val="393B68F8"/>
    <w:rsid w:val="393E6A75"/>
    <w:rsid w:val="3940154E"/>
    <w:rsid w:val="394019F6"/>
    <w:rsid w:val="39401CE9"/>
    <w:rsid w:val="394370A2"/>
    <w:rsid w:val="394510AE"/>
    <w:rsid w:val="39454A2B"/>
    <w:rsid w:val="394829BB"/>
    <w:rsid w:val="394B28A6"/>
    <w:rsid w:val="394C39A0"/>
    <w:rsid w:val="395C23AD"/>
    <w:rsid w:val="39675494"/>
    <w:rsid w:val="39677F06"/>
    <w:rsid w:val="396E1C72"/>
    <w:rsid w:val="396F4792"/>
    <w:rsid w:val="39700D91"/>
    <w:rsid w:val="39771DC4"/>
    <w:rsid w:val="398451EF"/>
    <w:rsid w:val="39850196"/>
    <w:rsid w:val="39850B60"/>
    <w:rsid w:val="39896447"/>
    <w:rsid w:val="398C2B18"/>
    <w:rsid w:val="39903ED8"/>
    <w:rsid w:val="39937219"/>
    <w:rsid w:val="39943B0B"/>
    <w:rsid w:val="399E1B78"/>
    <w:rsid w:val="39A26B57"/>
    <w:rsid w:val="39A42567"/>
    <w:rsid w:val="39A51A0A"/>
    <w:rsid w:val="39A64B2F"/>
    <w:rsid w:val="39A73232"/>
    <w:rsid w:val="39AA68B5"/>
    <w:rsid w:val="39AC6F49"/>
    <w:rsid w:val="39B31E41"/>
    <w:rsid w:val="39B43C8B"/>
    <w:rsid w:val="39B47AE1"/>
    <w:rsid w:val="39B60D90"/>
    <w:rsid w:val="39B97A4D"/>
    <w:rsid w:val="39BF3B76"/>
    <w:rsid w:val="39C2251A"/>
    <w:rsid w:val="39C35052"/>
    <w:rsid w:val="39C56991"/>
    <w:rsid w:val="39CA0153"/>
    <w:rsid w:val="39CC0228"/>
    <w:rsid w:val="39CC39DB"/>
    <w:rsid w:val="39D06CCB"/>
    <w:rsid w:val="39D529A4"/>
    <w:rsid w:val="39D64392"/>
    <w:rsid w:val="39D65305"/>
    <w:rsid w:val="39DC0B35"/>
    <w:rsid w:val="39DC6AA1"/>
    <w:rsid w:val="39DD1A33"/>
    <w:rsid w:val="39DD4035"/>
    <w:rsid w:val="39E07173"/>
    <w:rsid w:val="39E60744"/>
    <w:rsid w:val="39EB0B10"/>
    <w:rsid w:val="39F07C0F"/>
    <w:rsid w:val="39F16CF0"/>
    <w:rsid w:val="39F51694"/>
    <w:rsid w:val="39F56834"/>
    <w:rsid w:val="39F73CF5"/>
    <w:rsid w:val="39F83E4B"/>
    <w:rsid w:val="39F90304"/>
    <w:rsid w:val="39FD2D1F"/>
    <w:rsid w:val="39FE6ABB"/>
    <w:rsid w:val="3A0215CB"/>
    <w:rsid w:val="3A053CBC"/>
    <w:rsid w:val="3A0613D7"/>
    <w:rsid w:val="3A077B97"/>
    <w:rsid w:val="3A0D1EB1"/>
    <w:rsid w:val="3A1706B1"/>
    <w:rsid w:val="3A1B39A0"/>
    <w:rsid w:val="3A1D06D7"/>
    <w:rsid w:val="3A2837BA"/>
    <w:rsid w:val="3A2A68B0"/>
    <w:rsid w:val="3A2B05B0"/>
    <w:rsid w:val="3A2C6CDD"/>
    <w:rsid w:val="3A34675E"/>
    <w:rsid w:val="3A347305"/>
    <w:rsid w:val="3A35610F"/>
    <w:rsid w:val="3A3730E7"/>
    <w:rsid w:val="3A3E1C0F"/>
    <w:rsid w:val="3A3E7F27"/>
    <w:rsid w:val="3A422A84"/>
    <w:rsid w:val="3A444BF6"/>
    <w:rsid w:val="3A490C3F"/>
    <w:rsid w:val="3A4931D9"/>
    <w:rsid w:val="3A4B4CED"/>
    <w:rsid w:val="3A501303"/>
    <w:rsid w:val="3A520B25"/>
    <w:rsid w:val="3A595990"/>
    <w:rsid w:val="3A5A66AA"/>
    <w:rsid w:val="3A5B08CA"/>
    <w:rsid w:val="3A60062F"/>
    <w:rsid w:val="3A6009D3"/>
    <w:rsid w:val="3A67789B"/>
    <w:rsid w:val="3A680B2D"/>
    <w:rsid w:val="3A695320"/>
    <w:rsid w:val="3A6C1768"/>
    <w:rsid w:val="3A70086E"/>
    <w:rsid w:val="3A764E2B"/>
    <w:rsid w:val="3A7A6695"/>
    <w:rsid w:val="3A7B1D56"/>
    <w:rsid w:val="3A801072"/>
    <w:rsid w:val="3A8115F9"/>
    <w:rsid w:val="3A874B5D"/>
    <w:rsid w:val="3A8A19F5"/>
    <w:rsid w:val="3A8A29B4"/>
    <w:rsid w:val="3A8D05CD"/>
    <w:rsid w:val="3A8D3618"/>
    <w:rsid w:val="3A8D38AB"/>
    <w:rsid w:val="3A8E1C1E"/>
    <w:rsid w:val="3A8E6D53"/>
    <w:rsid w:val="3A8E7668"/>
    <w:rsid w:val="3A9209D7"/>
    <w:rsid w:val="3A97309A"/>
    <w:rsid w:val="3A9B66D7"/>
    <w:rsid w:val="3AA06ED3"/>
    <w:rsid w:val="3AA135D7"/>
    <w:rsid w:val="3AA4533B"/>
    <w:rsid w:val="3AA644F0"/>
    <w:rsid w:val="3AA65FF0"/>
    <w:rsid w:val="3AA8109B"/>
    <w:rsid w:val="3AAA38C4"/>
    <w:rsid w:val="3AAB5823"/>
    <w:rsid w:val="3AAD7931"/>
    <w:rsid w:val="3AAF7F6C"/>
    <w:rsid w:val="3AB34113"/>
    <w:rsid w:val="3AB50E65"/>
    <w:rsid w:val="3ABC242A"/>
    <w:rsid w:val="3ABD2722"/>
    <w:rsid w:val="3AC02E17"/>
    <w:rsid w:val="3AC03237"/>
    <w:rsid w:val="3AC16F30"/>
    <w:rsid w:val="3AC7765C"/>
    <w:rsid w:val="3ACB4E2D"/>
    <w:rsid w:val="3AD01B6A"/>
    <w:rsid w:val="3AD036D0"/>
    <w:rsid w:val="3AD04A87"/>
    <w:rsid w:val="3AD20656"/>
    <w:rsid w:val="3AD806E8"/>
    <w:rsid w:val="3ADF073D"/>
    <w:rsid w:val="3AE115C9"/>
    <w:rsid w:val="3AE11C0E"/>
    <w:rsid w:val="3AE762FC"/>
    <w:rsid w:val="3AE90128"/>
    <w:rsid w:val="3AEA1C5C"/>
    <w:rsid w:val="3AEB082C"/>
    <w:rsid w:val="3AEE2F30"/>
    <w:rsid w:val="3AF06B6F"/>
    <w:rsid w:val="3AF61F8F"/>
    <w:rsid w:val="3AF66BF5"/>
    <w:rsid w:val="3AFE3FEB"/>
    <w:rsid w:val="3B010D0F"/>
    <w:rsid w:val="3B051D81"/>
    <w:rsid w:val="3B05404A"/>
    <w:rsid w:val="3B055A30"/>
    <w:rsid w:val="3B091982"/>
    <w:rsid w:val="3B0C3189"/>
    <w:rsid w:val="3B0F2BE3"/>
    <w:rsid w:val="3B104784"/>
    <w:rsid w:val="3B112F06"/>
    <w:rsid w:val="3B145BE6"/>
    <w:rsid w:val="3B153BC9"/>
    <w:rsid w:val="3B165590"/>
    <w:rsid w:val="3B1808E1"/>
    <w:rsid w:val="3B185C13"/>
    <w:rsid w:val="3B1D7A80"/>
    <w:rsid w:val="3B252414"/>
    <w:rsid w:val="3B2B16CE"/>
    <w:rsid w:val="3B314930"/>
    <w:rsid w:val="3B320689"/>
    <w:rsid w:val="3B322553"/>
    <w:rsid w:val="3B340EB4"/>
    <w:rsid w:val="3B34193A"/>
    <w:rsid w:val="3B373095"/>
    <w:rsid w:val="3B3A0A2E"/>
    <w:rsid w:val="3B3B0B56"/>
    <w:rsid w:val="3B3E05EF"/>
    <w:rsid w:val="3B4273E4"/>
    <w:rsid w:val="3B427C5B"/>
    <w:rsid w:val="3B452235"/>
    <w:rsid w:val="3B497B4B"/>
    <w:rsid w:val="3B4A7809"/>
    <w:rsid w:val="3B58371B"/>
    <w:rsid w:val="3B5E41FC"/>
    <w:rsid w:val="3B60176B"/>
    <w:rsid w:val="3B6122E6"/>
    <w:rsid w:val="3B68509A"/>
    <w:rsid w:val="3B6C626E"/>
    <w:rsid w:val="3B6D5B2C"/>
    <w:rsid w:val="3B6E5B65"/>
    <w:rsid w:val="3B7010B9"/>
    <w:rsid w:val="3B714FA6"/>
    <w:rsid w:val="3B742414"/>
    <w:rsid w:val="3B7E1593"/>
    <w:rsid w:val="3B82021D"/>
    <w:rsid w:val="3B8435A3"/>
    <w:rsid w:val="3B85118F"/>
    <w:rsid w:val="3B8A0C71"/>
    <w:rsid w:val="3B8A3AFF"/>
    <w:rsid w:val="3B8C2396"/>
    <w:rsid w:val="3B8C6DF2"/>
    <w:rsid w:val="3B966756"/>
    <w:rsid w:val="3B9C6441"/>
    <w:rsid w:val="3B9E4765"/>
    <w:rsid w:val="3BA11647"/>
    <w:rsid w:val="3BA14685"/>
    <w:rsid w:val="3BA67C75"/>
    <w:rsid w:val="3BAC3D3A"/>
    <w:rsid w:val="3BAE13B6"/>
    <w:rsid w:val="3BAF2105"/>
    <w:rsid w:val="3BB1195D"/>
    <w:rsid w:val="3BB22665"/>
    <w:rsid w:val="3BB23C07"/>
    <w:rsid w:val="3BB75710"/>
    <w:rsid w:val="3BBD7CF2"/>
    <w:rsid w:val="3BC00C42"/>
    <w:rsid w:val="3BC22060"/>
    <w:rsid w:val="3BC57704"/>
    <w:rsid w:val="3BC7646C"/>
    <w:rsid w:val="3BC7755F"/>
    <w:rsid w:val="3BC918B6"/>
    <w:rsid w:val="3BCA574B"/>
    <w:rsid w:val="3BCB2933"/>
    <w:rsid w:val="3BCD0071"/>
    <w:rsid w:val="3BCE6D4A"/>
    <w:rsid w:val="3BCE73B8"/>
    <w:rsid w:val="3BD073A6"/>
    <w:rsid w:val="3BD1031E"/>
    <w:rsid w:val="3BD212A5"/>
    <w:rsid w:val="3BD631CE"/>
    <w:rsid w:val="3BD87A0A"/>
    <w:rsid w:val="3BDC2D2B"/>
    <w:rsid w:val="3BDC4CA4"/>
    <w:rsid w:val="3BE2161E"/>
    <w:rsid w:val="3BE57180"/>
    <w:rsid w:val="3BE95656"/>
    <w:rsid w:val="3BE95CD8"/>
    <w:rsid w:val="3BE95DD2"/>
    <w:rsid w:val="3BEF7551"/>
    <w:rsid w:val="3BF630E9"/>
    <w:rsid w:val="3BF834E0"/>
    <w:rsid w:val="3BFB0132"/>
    <w:rsid w:val="3BFC13E7"/>
    <w:rsid w:val="3BFE376A"/>
    <w:rsid w:val="3C046F17"/>
    <w:rsid w:val="3C054234"/>
    <w:rsid w:val="3C0B1D96"/>
    <w:rsid w:val="3C0C07F1"/>
    <w:rsid w:val="3C131615"/>
    <w:rsid w:val="3C166AE6"/>
    <w:rsid w:val="3C1E19BE"/>
    <w:rsid w:val="3C1E591F"/>
    <w:rsid w:val="3C213BD5"/>
    <w:rsid w:val="3C24308B"/>
    <w:rsid w:val="3C273C8B"/>
    <w:rsid w:val="3C287054"/>
    <w:rsid w:val="3C2D4AC7"/>
    <w:rsid w:val="3C2D5E0D"/>
    <w:rsid w:val="3C321539"/>
    <w:rsid w:val="3C3955E5"/>
    <w:rsid w:val="3C3A091C"/>
    <w:rsid w:val="3C3B74F3"/>
    <w:rsid w:val="3C3D335D"/>
    <w:rsid w:val="3C3E1EEA"/>
    <w:rsid w:val="3C3E2556"/>
    <w:rsid w:val="3C4017E0"/>
    <w:rsid w:val="3C4153C6"/>
    <w:rsid w:val="3C433FD5"/>
    <w:rsid w:val="3C440D08"/>
    <w:rsid w:val="3C4433AC"/>
    <w:rsid w:val="3C481225"/>
    <w:rsid w:val="3C4B3FB0"/>
    <w:rsid w:val="3C4F01B9"/>
    <w:rsid w:val="3C54449B"/>
    <w:rsid w:val="3C555F10"/>
    <w:rsid w:val="3C5922E7"/>
    <w:rsid w:val="3C5A1384"/>
    <w:rsid w:val="3C5A1463"/>
    <w:rsid w:val="3C5C2EBA"/>
    <w:rsid w:val="3C5E6619"/>
    <w:rsid w:val="3C620F39"/>
    <w:rsid w:val="3C65177A"/>
    <w:rsid w:val="3C6721CE"/>
    <w:rsid w:val="3C673D8C"/>
    <w:rsid w:val="3C6844D4"/>
    <w:rsid w:val="3C6C4840"/>
    <w:rsid w:val="3C6D2CD6"/>
    <w:rsid w:val="3C6D6F0C"/>
    <w:rsid w:val="3C6E52ED"/>
    <w:rsid w:val="3C6F2F77"/>
    <w:rsid w:val="3C712415"/>
    <w:rsid w:val="3C734820"/>
    <w:rsid w:val="3C757C82"/>
    <w:rsid w:val="3C774888"/>
    <w:rsid w:val="3C7E35DC"/>
    <w:rsid w:val="3C7F2817"/>
    <w:rsid w:val="3C7F5435"/>
    <w:rsid w:val="3C86407A"/>
    <w:rsid w:val="3C891147"/>
    <w:rsid w:val="3C8D2420"/>
    <w:rsid w:val="3C8F3B2A"/>
    <w:rsid w:val="3C8F6CC2"/>
    <w:rsid w:val="3C902C37"/>
    <w:rsid w:val="3C904ABB"/>
    <w:rsid w:val="3C930F01"/>
    <w:rsid w:val="3C950803"/>
    <w:rsid w:val="3C9516C9"/>
    <w:rsid w:val="3C970AD8"/>
    <w:rsid w:val="3C99402B"/>
    <w:rsid w:val="3C9B011B"/>
    <w:rsid w:val="3CA00624"/>
    <w:rsid w:val="3CA126D4"/>
    <w:rsid w:val="3CA2713E"/>
    <w:rsid w:val="3CA724C0"/>
    <w:rsid w:val="3CB05426"/>
    <w:rsid w:val="3CB53C11"/>
    <w:rsid w:val="3CB74C34"/>
    <w:rsid w:val="3CB94835"/>
    <w:rsid w:val="3CBE26E6"/>
    <w:rsid w:val="3CC0306A"/>
    <w:rsid w:val="3CC20CF4"/>
    <w:rsid w:val="3CC3371D"/>
    <w:rsid w:val="3CC502E3"/>
    <w:rsid w:val="3CC91472"/>
    <w:rsid w:val="3CCB17A5"/>
    <w:rsid w:val="3CCE67FC"/>
    <w:rsid w:val="3CD36909"/>
    <w:rsid w:val="3CD5411B"/>
    <w:rsid w:val="3CD60DCA"/>
    <w:rsid w:val="3CDD7F4B"/>
    <w:rsid w:val="3CE20488"/>
    <w:rsid w:val="3CE80EF2"/>
    <w:rsid w:val="3CEA3A6A"/>
    <w:rsid w:val="3CEB0877"/>
    <w:rsid w:val="3CEC1DE7"/>
    <w:rsid w:val="3CF04C46"/>
    <w:rsid w:val="3CF764B4"/>
    <w:rsid w:val="3CF97EB1"/>
    <w:rsid w:val="3CFB340F"/>
    <w:rsid w:val="3CFD0624"/>
    <w:rsid w:val="3CFF2342"/>
    <w:rsid w:val="3D0152EE"/>
    <w:rsid w:val="3D03464E"/>
    <w:rsid w:val="3D053092"/>
    <w:rsid w:val="3D0A236D"/>
    <w:rsid w:val="3D0C4502"/>
    <w:rsid w:val="3D120E16"/>
    <w:rsid w:val="3D13323A"/>
    <w:rsid w:val="3D1954D5"/>
    <w:rsid w:val="3D196C8E"/>
    <w:rsid w:val="3D1D4A64"/>
    <w:rsid w:val="3D20386F"/>
    <w:rsid w:val="3D204DB1"/>
    <w:rsid w:val="3D2343E1"/>
    <w:rsid w:val="3D260C30"/>
    <w:rsid w:val="3D2664EA"/>
    <w:rsid w:val="3D2D2ED6"/>
    <w:rsid w:val="3D2E1AC3"/>
    <w:rsid w:val="3D307665"/>
    <w:rsid w:val="3D3219AC"/>
    <w:rsid w:val="3D355B7E"/>
    <w:rsid w:val="3D3948D5"/>
    <w:rsid w:val="3D45264E"/>
    <w:rsid w:val="3D481C8D"/>
    <w:rsid w:val="3D4B0593"/>
    <w:rsid w:val="3D4F2FD6"/>
    <w:rsid w:val="3D504055"/>
    <w:rsid w:val="3D544E96"/>
    <w:rsid w:val="3D56068A"/>
    <w:rsid w:val="3D593F08"/>
    <w:rsid w:val="3D5956AA"/>
    <w:rsid w:val="3D5E4312"/>
    <w:rsid w:val="3D5F60A4"/>
    <w:rsid w:val="3D602644"/>
    <w:rsid w:val="3D61650B"/>
    <w:rsid w:val="3D691F50"/>
    <w:rsid w:val="3D6A6380"/>
    <w:rsid w:val="3D6B658B"/>
    <w:rsid w:val="3D6E077B"/>
    <w:rsid w:val="3D703E17"/>
    <w:rsid w:val="3D7A2EED"/>
    <w:rsid w:val="3D7B0D59"/>
    <w:rsid w:val="3D7E42C5"/>
    <w:rsid w:val="3D7E7AA4"/>
    <w:rsid w:val="3D811D31"/>
    <w:rsid w:val="3D825432"/>
    <w:rsid w:val="3D8326E1"/>
    <w:rsid w:val="3D860334"/>
    <w:rsid w:val="3D8E7D40"/>
    <w:rsid w:val="3D916A8D"/>
    <w:rsid w:val="3D960CD6"/>
    <w:rsid w:val="3D9739B2"/>
    <w:rsid w:val="3D973CE4"/>
    <w:rsid w:val="3D985551"/>
    <w:rsid w:val="3D99054C"/>
    <w:rsid w:val="3DA04B8B"/>
    <w:rsid w:val="3DA2020A"/>
    <w:rsid w:val="3DA27C95"/>
    <w:rsid w:val="3DA31033"/>
    <w:rsid w:val="3DA52CB9"/>
    <w:rsid w:val="3DAC4963"/>
    <w:rsid w:val="3DAE41FD"/>
    <w:rsid w:val="3DB056FD"/>
    <w:rsid w:val="3DB12513"/>
    <w:rsid w:val="3DB209AD"/>
    <w:rsid w:val="3DB25F05"/>
    <w:rsid w:val="3DB307CF"/>
    <w:rsid w:val="3DB56CDF"/>
    <w:rsid w:val="3DB664E9"/>
    <w:rsid w:val="3DBB5D82"/>
    <w:rsid w:val="3DBC1ED6"/>
    <w:rsid w:val="3DBD75B6"/>
    <w:rsid w:val="3DBE5BE0"/>
    <w:rsid w:val="3DC14B58"/>
    <w:rsid w:val="3DC324A2"/>
    <w:rsid w:val="3DC93986"/>
    <w:rsid w:val="3DC95770"/>
    <w:rsid w:val="3DD073AB"/>
    <w:rsid w:val="3DD07F73"/>
    <w:rsid w:val="3DD16398"/>
    <w:rsid w:val="3DDE4A47"/>
    <w:rsid w:val="3DE236C5"/>
    <w:rsid w:val="3DE24F73"/>
    <w:rsid w:val="3DE354F0"/>
    <w:rsid w:val="3DE42E87"/>
    <w:rsid w:val="3DED2C29"/>
    <w:rsid w:val="3DEF5C6E"/>
    <w:rsid w:val="3DF01FFC"/>
    <w:rsid w:val="3DF17E01"/>
    <w:rsid w:val="3DF52FAE"/>
    <w:rsid w:val="3DF559E7"/>
    <w:rsid w:val="3DF7090F"/>
    <w:rsid w:val="3DFC12C2"/>
    <w:rsid w:val="3DFD2C00"/>
    <w:rsid w:val="3DFF1E4C"/>
    <w:rsid w:val="3DFF28EB"/>
    <w:rsid w:val="3E08797C"/>
    <w:rsid w:val="3E095BD7"/>
    <w:rsid w:val="3E0A61BA"/>
    <w:rsid w:val="3E10678E"/>
    <w:rsid w:val="3E134594"/>
    <w:rsid w:val="3E15118C"/>
    <w:rsid w:val="3E17241F"/>
    <w:rsid w:val="3E1C6D36"/>
    <w:rsid w:val="3E1D78BD"/>
    <w:rsid w:val="3E257F4D"/>
    <w:rsid w:val="3E280855"/>
    <w:rsid w:val="3E2876B4"/>
    <w:rsid w:val="3E2C7DE1"/>
    <w:rsid w:val="3E2E6F25"/>
    <w:rsid w:val="3E3A04EC"/>
    <w:rsid w:val="3E3C54CC"/>
    <w:rsid w:val="3E3F37D2"/>
    <w:rsid w:val="3E46157A"/>
    <w:rsid w:val="3E4B5970"/>
    <w:rsid w:val="3E5634AE"/>
    <w:rsid w:val="3E571EB3"/>
    <w:rsid w:val="3E5A4CBB"/>
    <w:rsid w:val="3E5E4E5B"/>
    <w:rsid w:val="3E5F322A"/>
    <w:rsid w:val="3E604908"/>
    <w:rsid w:val="3E653CA4"/>
    <w:rsid w:val="3E672150"/>
    <w:rsid w:val="3E705B44"/>
    <w:rsid w:val="3E777984"/>
    <w:rsid w:val="3E7A0F28"/>
    <w:rsid w:val="3E7A58D9"/>
    <w:rsid w:val="3E7C0ED9"/>
    <w:rsid w:val="3E7C2C7F"/>
    <w:rsid w:val="3E7C363A"/>
    <w:rsid w:val="3E7D1800"/>
    <w:rsid w:val="3E7D4721"/>
    <w:rsid w:val="3E7E643F"/>
    <w:rsid w:val="3E807D72"/>
    <w:rsid w:val="3E8111C4"/>
    <w:rsid w:val="3E822B68"/>
    <w:rsid w:val="3E82720B"/>
    <w:rsid w:val="3E882822"/>
    <w:rsid w:val="3E884D88"/>
    <w:rsid w:val="3E895DE1"/>
    <w:rsid w:val="3E8B53D5"/>
    <w:rsid w:val="3E904EF1"/>
    <w:rsid w:val="3E916C6C"/>
    <w:rsid w:val="3E921A58"/>
    <w:rsid w:val="3E922E35"/>
    <w:rsid w:val="3E924E47"/>
    <w:rsid w:val="3E932F27"/>
    <w:rsid w:val="3E9863DA"/>
    <w:rsid w:val="3E9878FD"/>
    <w:rsid w:val="3E9F743D"/>
    <w:rsid w:val="3EAB1162"/>
    <w:rsid w:val="3EAE5FC8"/>
    <w:rsid w:val="3EB465B2"/>
    <w:rsid w:val="3EB85E26"/>
    <w:rsid w:val="3EBD7A2D"/>
    <w:rsid w:val="3ECB2AAB"/>
    <w:rsid w:val="3ECC7FB7"/>
    <w:rsid w:val="3ED03EBE"/>
    <w:rsid w:val="3ED65516"/>
    <w:rsid w:val="3EDB7D02"/>
    <w:rsid w:val="3EE5176B"/>
    <w:rsid w:val="3EE51DB2"/>
    <w:rsid w:val="3EED4FA9"/>
    <w:rsid w:val="3EEE0634"/>
    <w:rsid w:val="3EF07800"/>
    <w:rsid w:val="3EF46BBC"/>
    <w:rsid w:val="3EF61345"/>
    <w:rsid w:val="3EF65536"/>
    <w:rsid w:val="3EF709A3"/>
    <w:rsid w:val="3EFA750F"/>
    <w:rsid w:val="3EFE2490"/>
    <w:rsid w:val="3F023215"/>
    <w:rsid w:val="3F057D92"/>
    <w:rsid w:val="3F0821D8"/>
    <w:rsid w:val="3F0F38FF"/>
    <w:rsid w:val="3F12784B"/>
    <w:rsid w:val="3F1670D6"/>
    <w:rsid w:val="3F174993"/>
    <w:rsid w:val="3F1A18ED"/>
    <w:rsid w:val="3F1B1E5D"/>
    <w:rsid w:val="3F1B3AB3"/>
    <w:rsid w:val="3F1E7CD1"/>
    <w:rsid w:val="3F202DED"/>
    <w:rsid w:val="3F2819E0"/>
    <w:rsid w:val="3F293D75"/>
    <w:rsid w:val="3F29426A"/>
    <w:rsid w:val="3F2A24FC"/>
    <w:rsid w:val="3F2E4520"/>
    <w:rsid w:val="3F315EC2"/>
    <w:rsid w:val="3F330E28"/>
    <w:rsid w:val="3F36338C"/>
    <w:rsid w:val="3F387B80"/>
    <w:rsid w:val="3F3B74B5"/>
    <w:rsid w:val="3F3E130C"/>
    <w:rsid w:val="3F484838"/>
    <w:rsid w:val="3F4D3661"/>
    <w:rsid w:val="3F4F2F2E"/>
    <w:rsid w:val="3F500286"/>
    <w:rsid w:val="3F500A43"/>
    <w:rsid w:val="3F502095"/>
    <w:rsid w:val="3F510A5D"/>
    <w:rsid w:val="3F53148F"/>
    <w:rsid w:val="3F5853C3"/>
    <w:rsid w:val="3F5E7A22"/>
    <w:rsid w:val="3F5F0D20"/>
    <w:rsid w:val="3F606DC8"/>
    <w:rsid w:val="3F657CB8"/>
    <w:rsid w:val="3F694B30"/>
    <w:rsid w:val="3F6C64E1"/>
    <w:rsid w:val="3F6C7968"/>
    <w:rsid w:val="3F766C5D"/>
    <w:rsid w:val="3F7D69B5"/>
    <w:rsid w:val="3F800E19"/>
    <w:rsid w:val="3F83229D"/>
    <w:rsid w:val="3F843F4D"/>
    <w:rsid w:val="3F895499"/>
    <w:rsid w:val="3F8E2694"/>
    <w:rsid w:val="3F8E3417"/>
    <w:rsid w:val="3F8F025B"/>
    <w:rsid w:val="3F8F6878"/>
    <w:rsid w:val="3F906A56"/>
    <w:rsid w:val="3F923790"/>
    <w:rsid w:val="3F9A2AC1"/>
    <w:rsid w:val="3F9A5FD2"/>
    <w:rsid w:val="3F9D0EA4"/>
    <w:rsid w:val="3F9D4797"/>
    <w:rsid w:val="3F9F0650"/>
    <w:rsid w:val="3F9F4E6F"/>
    <w:rsid w:val="3FA42D9C"/>
    <w:rsid w:val="3FA86EB6"/>
    <w:rsid w:val="3FA90CD1"/>
    <w:rsid w:val="3FB32104"/>
    <w:rsid w:val="3FB445A0"/>
    <w:rsid w:val="3FB9692A"/>
    <w:rsid w:val="3FC56AB4"/>
    <w:rsid w:val="3FC96119"/>
    <w:rsid w:val="3FCA2095"/>
    <w:rsid w:val="3FCC3E70"/>
    <w:rsid w:val="3FCD438D"/>
    <w:rsid w:val="3FCE5150"/>
    <w:rsid w:val="3FD34C15"/>
    <w:rsid w:val="3FD83707"/>
    <w:rsid w:val="3FD929A2"/>
    <w:rsid w:val="3FD963B5"/>
    <w:rsid w:val="3FDB5E4E"/>
    <w:rsid w:val="3FDC0AFF"/>
    <w:rsid w:val="3FDD627C"/>
    <w:rsid w:val="3FE563AD"/>
    <w:rsid w:val="3FF04288"/>
    <w:rsid w:val="3FF26139"/>
    <w:rsid w:val="3FFA0E5B"/>
    <w:rsid w:val="3FFA4CE4"/>
    <w:rsid w:val="4005187E"/>
    <w:rsid w:val="40062F14"/>
    <w:rsid w:val="400769DE"/>
    <w:rsid w:val="400E5503"/>
    <w:rsid w:val="400F45D7"/>
    <w:rsid w:val="4012177B"/>
    <w:rsid w:val="40127009"/>
    <w:rsid w:val="40134765"/>
    <w:rsid w:val="40146E57"/>
    <w:rsid w:val="40163F76"/>
    <w:rsid w:val="40175DC3"/>
    <w:rsid w:val="401906FC"/>
    <w:rsid w:val="401B6756"/>
    <w:rsid w:val="401E3F62"/>
    <w:rsid w:val="40205E32"/>
    <w:rsid w:val="402811F4"/>
    <w:rsid w:val="402D4C39"/>
    <w:rsid w:val="402E4DC0"/>
    <w:rsid w:val="40314E13"/>
    <w:rsid w:val="40330B0F"/>
    <w:rsid w:val="403547CC"/>
    <w:rsid w:val="40360A0A"/>
    <w:rsid w:val="40381B4F"/>
    <w:rsid w:val="40387DDC"/>
    <w:rsid w:val="403A34B3"/>
    <w:rsid w:val="403F414A"/>
    <w:rsid w:val="404359F8"/>
    <w:rsid w:val="40452C99"/>
    <w:rsid w:val="40453316"/>
    <w:rsid w:val="4046648C"/>
    <w:rsid w:val="40480378"/>
    <w:rsid w:val="404A4FC2"/>
    <w:rsid w:val="404C3337"/>
    <w:rsid w:val="40503F1B"/>
    <w:rsid w:val="405103C6"/>
    <w:rsid w:val="405730D6"/>
    <w:rsid w:val="4059592D"/>
    <w:rsid w:val="405A1A27"/>
    <w:rsid w:val="40634D1A"/>
    <w:rsid w:val="40693770"/>
    <w:rsid w:val="4070232F"/>
    <w:rsid w:val="407118FE"/>
    <w:rsid w:val="40733E3E"/>
    <w:rsid w:val="407A6F20"/>
    <w:rsid w:val="407D0727"/>
    <w:rsid w:val="407E5537"/>
    <w:rsid w:val="40814265"/>
    <w:rsid w:val="40820394"/>
    <w:rsid w:val="40855E53"/>
    <w:rsid w:val="408742E7"/>
    <w:rsid w:val="40891CD9"/>
    <w:rsid w:val="408C6830"/>
    <w:rsid w:val="408F53D1"/>
    <w:rsid w:val="40917EF0"/>
    <w:rsid w:val="40994715"/>
    <w:rsid w:val="40A20846"/>
    <w:rsid w:val="40A32DEA"/>
    <w:rsid w:val="40A330E7"/>
    <w:rsid w:val="40A73AE1"/>
    <w:rsid w:val="40A824CA"/>
    <w:rsid w:val="40A93A02"/>
    <w:rsid w:val="40A9681B"/>
    <w:rsid w:val="40AC3951"/>
    <w:rsid w:val="40AD69D9"/>
    <w:rsid w:val="40AF2319"/>
    <w:rsid w:val="40B37E82"/>
    <w:rsid w:val="40B500F6"/>
    <w:rsid w:val="40B62DC3"/>
    <w:rsid w:val="40BB34E1"/>
    <w:rsid w:val="40C05E1A"/>
    <w:rsid w:val="40C14AB8"/>
    <w:rsid w:val="40C344DE"/>
    <w:rsid w:val="40C4400B"/>
    <w:rsid w:val="40C82DDB"/>
    <w:rsid w:val="40CD34F6"/>
    <w:rsid w:val="40D073A6"/>
    <w:rsid w:val="40D45F69"/>
    <w:rsid w:val="40D7077C"/>
    <w:rsid w:val="40D71A20"/>
    <w:rsid w:val="40D80E26"/>
    <w:rsid w:val="40DA4603"/>
    <w:rsid w:val="40DC07B2"/>
    <w:rsid w:val="40DE0287"/>
    <w:rsid w:val="40E26F20"/>
    <w:rsid w:val="40E3505E"/>
    <w:rsid w:val="40E425AE"/>
    <w:rsid w:val="40E537C7"/>
    <w:rsid w:val="40E67E2A"/>
    <w:rsid w:val="40EA5979"/>
    <w:rsid w:val="40EC1027"/>
    <w:rsid w:val="40EC7330"/>
    <w:rsid w:val="40ED474E"/>
    <w:rsid w:val="40EE623F"/>
    <w:rsid w:val="40F52707"/>
    <w:rsid w:val="40F87BC2"/>
    <w:rsid w:val="40FB7DC6"/>
    <w:rsid w:val="40FC43B3"/>
    <w:rsid w:val="40FC4894"/>
    <w:rsid w:val="40FC551E"/>
    <w:rsid w:val="40FC7004"/>
    <w:rsid w:val="41034914"/>
    <w:rsid w:val="41065D37"/>
    <w:rsid w:val="41067D7D"/>
    <w:rsid w:val="410B7F70"/>
    <w:rsid w:val="410C4179"/>
    <w:rsid w:val="410C5BB0"/>
    <w:rsid w:val="41130E46"/>
    <w:rsid w:val="41134B49"/>
    <w:rsid w:val="41163AEA"/>
    <w:rsid w:val="41197594"/>
    <w:rsid w:val="411B6C63"/>
    <w:rsid w:val="41235524"/>
    <w:rsid w:val="412D2EED"/>
    <w:rsid w:val="412F1CC4"/>
    <w:rsid w:val="412F7923"/>
    <w:rsid w:val="41301C8D"/>
    <w:rsid w:val="413021BF"/>
    <w:rsid w:val="41320D2F"/>
    <w:rsid w:val="41322C7E"/>
    <w:rsid w:val="41372C81"/>
    <w:rsid w:val="413968B9"/>
    <w:rsid w:val="413E236F"/>
    <w:rsid w:val="41405CC6"/>
    <w:rsid w:val="41406754"/>
    <w:rsid w:val="41432E76"/>
    <w:rsid w:val="41515D05"/>
    <w:rsid w:val="41524EB1"/>
    <w:rsid w:val="41532115"/>
    <w:rsid w:val="41536D3C"/>
    <w:rsid w:val="4158589E"/>
    <w:rsid w:val="4159567C"/>
    <w:rsid w:val="415A48F7"/>
    <w:rsid w:val="41606CA7"/>
    <w:rsid w:val="416409A0"/>
    <w:rsid w:val="41641E39"/>
    <w:rsid w:val="41673E4B"/>
    <w:rsid w:val="41686ADE"/>
    <w:rsid w:val="416C244B"/>
    <w:rsid w:val="41741A97"/>
    <w:rsid w:val="41771839"/>
    <w:rsid w:val="417C6EE0"/>
    <w:rsid w:val="41850F54"/>
    <w:rsid w:val="41854AE7"/>
    <w:rsid w:val="418558BC"/>
    <w:rsid w:val="418612CE"/>
    <w:rsid w:val="41880694"/>
    <w:rsid w:val="418A6A84"/>
    <w:rsid w:val="418B34DB"/>
    <w:rsid w:val="418D7D11"/>
    <w:rsid w:val="419001A5"/>
    <w:rsid w:val="41924D51"/>
    <w:rsid w:val="41954816"/>
    <w:rsid w:val="41955AF1"/>
    <w:rsid w:val="41977344"/>
    <w:rsid w:val="419844CB"/>
    <w:rsid w:val="419B6DAB"/>
    <w:rsid w:val="419E2A48"/>
    <w:rsid w:val="419E7C85"/>
    <w:rsid w:val="41A92AA8"/>
    <w:rsid w:val="41A95135"/>
    <w:rsid w:val="41AB48C6"/>
    <w:rsid w:val="41AC766A"/>
    <w:rsid w:val="41AE3003"/>
    <w:rsid w:val="41AE4653"/>
    <w:rsid w:val="41B01573"/>
    <w:rsid w:val="41B10202"/>
    <w:rsid w:val="41B17460"/>
    <w:rsid w:val="41B8623D"/>
    <w:rsid w:val="41B93A7C"/>
    <w:rsid w:val="41BB5CBD"/>
    <w:rsid w:val="41BC078B"/>
    <w:rsid w:val="41BE29E3"/>
    <w:rsid w:val="41C06F76"/>
    <w:rsid w:val="41C14B79"/>
    <w:rsid w:val="41C21BEC"/>
    <w:rsid w:val="41C26F2C"/>
    <w:rsid w:val="41C308A0"/>
    <w:rsid w:val="41C875AC"/>
    <w:rsid w:val="41C9331E"/>
    <w:rsid w:val="41CF0909"/>
    <w:rsid w:val="41D122C8"/>
    <w:rsid w:val="41D20C66"/>
    <w:rsid w:val="41D21736"/>
    <w:rsid w:val="41D270C3"/>
    <w:rsid w:val="41D37FBC"/>
    <w:rsid w:val="41D65943"/>
    <w:rsid w:val="41DF2BB9"/>
    <w:rsid w:val="41E16AC0"/>
    <w:rsid w:val="41E40338"/>
    <w:rsid w:val="41E44DBF"/>
    <w:rsid w:val="41EC25E6"/>
    <w:rsid w:val="41EC61B2"/>
    <w:rsid w:val="41F41CE2"/>
    <w:rsid w:val="41FD599F"/>
    <w:rsid w:val="420025F1"/>
    <w:rsid w:val="4202158D"/>
    <w:rsid w:val="42045821"/>
    <w:rsid w:val="42053240"/>
    <w:rsid w:val="420C4A44"/>
    <w:rsid w:val="42105A7C"/>
    <w:rsid w:val="42112C44"/>
    <w:rsid w:val="42151B1E"/>
    <w:rsid w:val="42195026"/>
    <w:rsid w:val="421A34E7"/>
    <w:rsid w:val="421C546C"/>
    <w:rsid w:val="421F4351"/>
    <w:rsid w:val="421F4713"/>
    <w:rsid w:val="42201E0B"/>
    <w:rsid w:val="42207CAC"/>
    <w:rsid w:val="42227E31"/>
    <w:rsid w:val="422A5CD1"/>
    <w:rsid w:val="422E1A2D"/>
    <w:rsid w:val="4233037B"/>
    <w:rsid w:val="423D39BE"/>
    <w:rsid w:val="42406BBD"/>
    <w:rsid w:val="4240740C"/>
    <w:rsid w:val="42462E4B"/>
    <w:rsid w:val="42497E83"/>
    <w:rsid w:val="424E2DCA"/>
    <w:rsid w:val="42507029"/>
    <w:rsid w:val="42516CD4"/>
    <w:rsid w:val="42526F7B"/>
    <w:rsid w:val="42553DFF"/>
    <w:rsid w:val="42573B29"/>
    <w:rsid w:val="425E70FD"/>
    <w:rsid w:val="4260095D"/>
    <w:rsid w:val="4262019C"/>
    <w:rsid w:val="426305B5"/>
    <w:rsid w:val="426A3947"/>
    <w:rsid w:val="426E1621"/>
    <w:rsid w:val="42704EC5"/>
    <w:rsid w:val="42755D41"/>
    <w:rsid w:val="427812DD"/>
    <w:rsid w:val="42797BE8"/>
    <w:rsid w:val="427C118B"/>
    <w:rsid w:val="427C4179"/>
    <w:rsid w:val="427D3525"/>
    <w:rsid w:val="427E0A1D"/>
    <w:rsid w:val="42812456"/>
    <w:rsid w:val="42841145"/>
    <w:rsid w:val="42872D56"/>
    <w:rsid w:val="428B0417"/>
    <w:rsid w:val="429072E2"/>
    <w:rsid w:val="42921CE9"/>
    <w:rsid w:val="42926B1E"/>
    <w:rsid w:val="429D1D89"/>
    <w:rsid w:val="429E5D2A"/>
    <w:rsid w:val="42A633FD"/>
    <w:rsid w:val="42AD06A8"/>
    <w:rsid w:val="42AD1479"/>
    <w:rsid w:val="42AF0121"/>
    <w:rsid w:val="42AF17CD"/>
    <w:rsid w:val="42B26A6D"/>
    <w:rsid w:val="42B37773"/>
    <w:rsid w:val="42B94B9B"/>
    <w:rsid w:val="42BA6E18"/>
    <w:rsid w:val="42C278A2"/>
    <w:rsid w:val="42CD4A0A"/>
    <w:rsid w:val="42D2560A"/>
    <w:rsid w:val="42D265D3"/>
    <w:rsid w:val="42D36AB0"/>
    <w:rsid w:val="42D811E3"/>
    <w:rsid w:val="42DB1308"/>
    <w:rsid w:val="42DF66FE"/>
    <w:rsid w:val="42E0538C"/>
    <w:rsid w:val="42E1678F"/>
    <w:rsid w:val="42E22FE3"/>
    <w:rsid w:val="42E72357"/>
    <w:rsid w:val="42E94B1C"/>
    <w:rsid w:val="42EB4692"/>
    <w:rsid w:val="42EC2488"/>
    <w:rsid w:val="42F129A7"/>
    <w:rsid w:val="42F14594"/>
    <w:rsid w:val="42F324B7"/>
    <w:rsid w:val="42F938DF"/>
    <w:rsid w:val="42FA51A5"/>
    <w:rsid w:val="42FE6E19"/>
    <w:rsid w:val="42FF4CC8"/>
    <w:rsid w:val="4303207A"/>
    <w:rsid w:val="43070F0C"/>
    <w:rsid w:val="430778E9"/>
    <w:rsid w:val="430962F6"/>
    <w:rsid w:val="430A4D23"/>
    <w:rsid w:val="43100DEE"/>
    <w:rsid w:val="43130268"/>
    <w:rsid w:val="43140026"/>
    <w:rsid w:val="431936C5"/>
    <w:rsid w:val="431B6550"/>
    <w:rsid w:val="431D7698"/>
    <w:rsid w:val="431D7DB8"/>
    <w:rsid w:val="43232EA3"/>
    <w:rsid w:val="432B3A34"/>
    <w:rsid w:val="432D3961"/>
    <w:rsid w:val="432F15D4"/>
    <w:rsid w:val="43316549"/>
    <w:rsid w:val="4332038B"/>
    <w:rsid w:val="43331783"/>
    <w:rsid w:val="433347D2"/>
    <w:rsid w:val="43354AD9"/>
    <w:rsid w:val="433E14EE"/>
    <w:rsid w:val="433F18F1"/>
    <w:rsid w:val="434048FC"/>
    <w:rsid w:val="43427A8D"/>
    <w:rsid w:val="43462FBE"/>
    <w:rsid w:val="43465A58"/>
    <w:rsid w:val="4348643E"/>
    <w:rsid w:val="43486784"/>
    <w:rsid w:val="434A2199"/>
    <w:rsid w:val="434B6EE3"/>
    <w:rsid w:val="434D590E"/>
    <w:rsid w:val="434E3121"/>
    <w:rsid w:val="43531760"/>
    <w:rsid w:val="43557E4E"/>
    <w:rsid w:val="435A1449"/>
    <w:rsid w:val="43615A06"/>
    <w:rsid w:val="43624B09"/>
    <w:rsid w:val="43647771"/>
    <w:rsid w:val="4365272E"/>
    <w:rsid w:val="436B3504"/>
    <w:rsid w:val="436B6932"/>
    <w:rsid w:val="436E7009"/>
    <w:rsid w:val="436F544E"/>
    <w:rsid w:val="43724F77"/>
    <w:rsid w:val="43730387"/>
    <w:rsid w:val="43750D12"/>
    <w:rsid w:val="43751209"/>
    <w:rsid w:val="437C1559"/>
    <w:rsid w:val="438307E6"/>
    <w:rsid w:val="438350D3"/>
    <w:rsid w:val="43877953"/>
    <w:rsid w:val="438961C4"/>
    <w:rsid w:val="438E06B9"/>
    <w:rsid w:val="439266B8"/>
    <w:rsid w:val="439539A7"/>
    <w:rsid w:val="43963776"/>
    <w:rsid w:val="43A140D6"/>
    <w:rsid w:val="43A17285"/>
    <w:rsid w:val="43A30166"/>
    <w:rsid w:val="43A308B4"/>
    <w:rsid w:val="43A57396"/>
    <w:rsid w:val="43A666FD"/>
    <w:rsid w:val="43A817DA"/>
    <w:rsid w:val="43AA577E"/>
    <w:rsid w:val="43AC66CE"/>
    <w:rsid w:val="43BC7E05"/>
    <w:rsid w:val="43BE3CB5"/>
    <w:rsid w:val="43C028D5"/>
    <w:rsid w:val="43C11CB4"/>
    <w:rsid w:val="43C12E50"/>
    <w:rsid w:val="43C205DF"/>
    <w:rsid w:val="43C21A94"/>
    <w:rsid w:val="43C304B7"/>
    <w:rsid w:val="43C34E39"/>
    <w:rsid w:val="43C419C9"/>
    <w:rsid w:val="43C90ACC"/>
    <w:rsid w:val="43CA16E0"/>
    <w:rsid w:val="43CF0732"/>
    <w:rsid w:val="43CF5101"/>
    <w:rsid w:val="43D34D22"/>
    <w:rsid w:val="43D87CDC"/>
    <w:rsid w:val="43D96D96"/>
    <w:rsid w:val="43DD2F8E"/>
    <w:rsid w:val="43E06B65"/>
    <w:rsid w:val="43E1405A"/>
    <w:rsid w:val="43E65A64"/>
    <w:rsid w:val="43E84EAA"/>
    <w:rsid w:val="43E85105"/>
    <w:rsid w:val="43EE003C"/>
    <w:rsid w:val="43F06103"/>
    <w:rsid w:val="43F2228B"/>
    <w:rsid w:val="43F61940"/>
    <w:rsid w:val="43FA0F09"/>
    <w:rsid w:val="43FA11CD"/>
    <w:rsid w:val="43FB4F7A"/>
    <w:rsid w:val="440646A9"/>
    <w:rsid w:val="440741F7"/>
    <w:rsid w:val="44097A64"/>
    <w:rsid w:val="440A4B5F"/>
    <w:rsid w:val="44102E16"/>
    <w:rsid w:val="44146A30"/>
    <w:rsid w:val="441C2119"/>
    <w:rsid w:val="441D19E6"/>
    <w:rsid w:val="44204DAC"/>
    <w:rsid w:val="44245164"/>
    <w:rsid w:val="442A2300"/>
    <w:rsid w:val="442B205E"/>
    <w:rsid w:val="442B3B40"/>
    <w:rsid w:val="442E61AA"/>
    <w:rsid w:val="44326F58"/>
    <w:rsid w:val="44332680"/>
    <w:rsid w:val="443C2C52"/>
    <w:rsid w:val="443F4363"/>
    <w:rsid w:val="44413323"/>
    <w:rsid w:val="444418BF"/>
    <w:rsid w:val="44461CBF"/>
    <w:rsid w:val="44466E68"/>
    <w:rsid w:val="444C2D64"/>
    <w:rsid w:val="444D0FF9"/>
    <w:rsid w:val="44515FB0"/>
    <w:rsid w:val="445223FA"/>
    <w:rsid w:val="4458310A"/>
    <w:rsid w:val="445B77B1"/>
    <w:rsid w:val="445C22A3"/>
    <w:rsid w:val="445C4860"/>
    <w:rsid w:val="445F75F9"/>
    <w:rsid w:val="44635D24"/>
    <w:rsid w:val="44657EE5"/>
    <w:rsid w:val="44677A01"/>
    <w:rsid w:val="446B2877"/>
    <w:rsid w:val="446E7108"/>
    <w:rsid w:val="44717549"/>
    <w:rsid w:val="44796E03"/>
    <w:rsid w:val="44797B9B"/>
    <w:rsid w:val="447A5C1F"/>
    <w:rsid w:val="44823702"/>
    <w:rsid w:val="44863ED3"/>
    <w:rsid w:val="44892F0E"/>
    <w:rsid w:val="44897C59"/>
    <w:rsid w:val="448A2104"/>
    <w:rsid w:val="448A35A0"/>
    <w:rsid w:val="448E41DC"/>
    <w:rsid w:val="448F2C91"/>
    <w:rsid w:val="44917BDE"/>
    <w:rsid w:val="44925D7D"/>
    <w:rsid w:val="44935D67"/>
    <w:rsid w:val="44960EA2"/>
    <w:rsid w:val="44961722"/>
    <w:rsid w:val="449A4913"/>
    <w:rsid w:val="449C44C9"/>
    <w:rsid w:val="449E0FCA"/>
    <w:rsid w:val="44A030DA"/>
    <w:rsid w:val="44A126AD"/>
    <w:rsid w:val="44A1492F"/>
    <w:rsid w:val="44A41E11"/>
    <w:rsid w:val="44A62938"/>
    <w:rsid w:val="44A91538"/>
    <w:rsid w:val="44AF3C4D"/>
    <w:rsid w:val="44B1107D"/>
    <w:rsid w:val="44B17755"/>
    <w:rsid w:val="44B6566E"/>
    <w:rsid w:val="44B67E0A"/>
    <w:rsid w:val="44B85AD3"/>
    <w:rsid w:val="44B94710"/>
    <w:rsid w:val="44BB6840"/>
    <w:rsid w:val="44BB71B5"/>
    <w:rsid w:val="44BE44E9"/>
    <w:rsid w:val="44C14958"/>
    <w:rsid w:val="44C708EA"/>
    <w:rsid w:val="44C804BC"/>
    <w:rsid w:val="44D350C4"/>
    <w:rsid w:val="44D5387E"/>
    <w:rsid w:val="44D71B24"/>
    <w:rsid w:val="44D7378B"/>
    <w:rsid w:val="44DE6DBD"/>
    <w:rsid w:val="44DF4F03"/>
    <w:rsid w:val="44E10F2E"/>
    <w:rsid w:val="44E73AD1"/>
    <w:rsid w:val="44E8110C"/>
    <w:rsid w:val="44EC45FF"/>
    <w:rsid w:val="44EE3891"/>
    <w:rsid w:val="44F048D1"/>
    <w:rsid w:val="44F158C0"/>
    <w:rsid w:val="44F63A12"/>
    <w:rsid w:val="44FA5EF6"/>
    <w:rsid w:val="44FC276E"/>
    <w:rsid w:val="44FE5234"/>
    <w:rsid w:val="44FE5AD2"/>
    <w:rsid w:val="45045886"/>
    <w:rsid w:val="450545A5"/>
    <w:rsid w:val="45075223"/>
    <w:rsid w:val="450929C9"/>
    <w:rsid w:val="45103877"/>
    <w:rsid w:val="45124B2C"/>
    <w:rsid w:val="45131EAE"/>
    <w:rsid w:val="451A41E4"/>
    <w:rsid w:val="451B2123"/>
    <w:rsid w:val="451C62DE"/>
    <w:rsid w:val="451F60FA"/>
    <w:rsid w:val="45203161"/>
    <w:rsid w:val="45285381"/>
    <w:rsid w:val="45291178"/>
    <w:rsid w:val="452D475E"/>
    <w:rsid w:val="452E1093"/>
    <w:rsid w:val="45317FAE"/>
    <w:rsid w:val="45335547"/>
    <w:rsid w:val="453A189E"/>
    <w:rsid w:val="453E0D06"/>
    <w:rsid w:val="45431AAF"/>
    <w:rsid w:val="45481A99"/>
    <w:rsid w:val="454D7CC9"/>
    <w:rsid w:val="455D3D0A"/>
    <w:rsid w:val="455E3B80"/>
    <w:rsid w:val="4560575B"/>
    <w:rsid w:val="45640F4B"/>
    <w:rsid w:val="4564181F"/>
    <w:rsid w:val="45662DED"/>
    <w:rsid w:val="45693C3C"/>
    <w:rsid w:val="456B333E"/>
    <w:rsid w:val="45757CB5"/>
    <w:rsid w:val="457907BF"/>
    <w:rsid w:val="457A6B67"/>
    <w:rsid w:val="457E1993"/>
    <w:rsid w:val="457E7998"/>
    <w:rsid w:val="4583012C"/>
    <w:rsid w:val="4586370C"/>
    <w:rsid w:val="4589627B"/>
    <w:rsid w:val="458F495C"/>
    <w:rsid w:val="4590355B"/>
    <w:rsid w:val="4592217C"/>
    <w:rsid w:val="45951EB2"/>
    <w:rsid w:val="459718E1"/>
    <w:rsid w:val="459F2D6E"/>
    <w:rsid w:val="45AB79DA"/>
    <w:rsid w:val="45AF21F0"/>
    <w:rsid w:val="45B158EA"/>
    <w:rsid w:val="45B41CF3"/>
    <w:rsid w:val="45B4658A"/>
    <w:rsid w:val="45B66B01"/>
    <w:rsid w:val="45B81971"/>
    <w:rsid w:val="45BF23DA"/>
    <w:rsid w:val="45C33316"/>
    <w:rsid w:val="45C602C8"/>
    <w:rsid w:val="45C733E2"/>
    <w:rsid w:val="45CB687D"/>
    <w:rsid w:val="45CD4B21"/>
    <w:rsid w:val="45D24D21"/>
    <w:rsid w:val="45D76974"/>
    <w:rsid w:val="45D84216"/>
    <w:rsid w:val="45D93F79"/>
    <w:rsid w:val="45E20A4F"/>
    <w:rsid w:val="45E350CE"/>
    <w:rsid w:val="45E52053"/>
    <w:rsid w:val="45E80ACA"/>
    <w:rsid w:val="45E85ACA"/>
    <w:rsid w:val="45EF7D59"/>
    <w:rsid w:val="460166D7"/>
    <w:rsid w:val="46020737"/>
    <w:rsid w:val="46046010"/>
    <w:rsid w:val="460A656D"/>
    <w:rsid w:val="460D064A"/>
    <w:rsid w:val="460D5048"/>
    <w:rsid w:val="46111D2D"/>
    <w:rsid w:val="461710C5"/>
    <w:rsid w:val="461D5E11"/>
    <w:rsid w:val="4620534A"/>
    <w:rsid w:val="46224F62"/>
    <w:rsid w:val="4622716D"/>
    <w:rsid w:val="46236F85"/>
    <w:rsid w:val="46261863"/>
    <w:rsid w:val="462B7143"/>
    <w:rsid w:val="462E7A1A"/>
    <w:rsid w:val="46314256"/>
    <w:rsid w:val="463471CA"/>
    <w:rsid w:val="46412CE1"/>
    <w:rsid w:val="46413765"/>
    <w:rsid w:val="46434AB5"/>
    <w:rsid w:val="46460814"/>
    <w:rsid w:val="46484E3B"/>
    <w:rsid w:val="46493663"/>
    <w:rsid w:val="464F4583"/>
    <w:rsid w:val="464F5EF3"/>
    <w:rsid w:val="46510D03"/>
    <w:rsid w:val="46512582"/>
    <w:rsid w:val="46512ED4"/>
    <w:rsid w:val="465317C3"/>
    <w:rsid w:val="46552E99"/>
    <w:rsid w:val="465670F6"/>
    <w:rsid w:val="46581154"/>
    <w:rsid w:val="465C6B50"/>
    <w:rsid w:val="46624A7F"/>
    <w:rsid w:val="46633BEF"/>
    <w:rsid w:val="466343A7"/>
    <w:rsid w:val="46641E8C"/>
    <w:rsid w:val="46647396"/>
    <w:rsid w:val="466607B6"/>
    <w:rsid w:val="46686225"/>
    <w:rsid w:val="466B53C4"/>
    <w:rsid w:val="466C53F3"/>
    <w:rsid w:val="466D008A"/>
    <w:rsid w:val="466D630B"/>
    <w:rsid w:val="466D69DE"/>
    <w:rsid w:val="466F7F4C"/>
    <w:rsid w:val="4672389F"/>
    <w:rsid w:val="46726CA7"/>
    <w:rsid w:val="4675355A"/>
    <w:rsid w:val="46771FCB"/>
    <w:rsid w:val="46782036"/>
    <w:rsid w:val="4678364C"/>
    <w:rsid w:val="467C76A5"/>
    <w:rsid w:val="467E6004"/>
    <w:rsid w:val="46811A23"/>
    <w:rsid w:val="468178C2"/>
    <w:rsid w:val="46817C6C"/>
    <w:rsid w:val="46831817"/>
    <w:rsid w:val="4694150F"/>
    <w:rsid w:val="46990F61"/>
    <w:rsid w:val="469938ED"/>
    <w:rsid w:val="469975E6"/>
    <w:rsid w:val="469C2B0D"/>
    <w:rsid w:val="469E4430"/>
    <w:rsid w:val="46A0442C"/>
    <w:rsid w:val="46A603A4"/>
    <w:rsid w:val="46A7531A"/>
    <w:rsid w:val="46B86DCB"/>
    <w:rsid w:val="46BD07B2"/>
    <w:rsid w:val="46BD19DA"/>
    <w:rsid w:val="46C1114F"/>
    <w:rsid w:val="46C452DB"/>
    <w:rsid w:val="46C56851"/>
    <w:rsid w:val="46C66DA4"/>
    <w:rsid w:val="46CB6984"/>
    <w:rsid w:val="46DA010D"/>
    <w:rsid w:val="46DA0BC6"/>
    <w:rsid w:val="46DC11F2"/>
    <w:rsid w:val="46DE1E68"/>
    <w:rsid w:val="46E33A4B"/>
    <w:rsid w:val="46E919C0"/>
    <w:rsid w:val="46ED0C4C"/>
    <w:rsid w:val="46F25CBF"/>
    <w:rsid w:val="46F4351D"/>
    <w:rsid w:val="46F62649"/>
    <w:rsid w:val="46F65988"/>
    <w:rsid w:val="46F933CE"/>
    <w:rsid w:val="46FA6668"/>
    <w:rsid w:val="46FC7A7D"/>
    <w:rsid w:val="46FD676A"/>
    <w:rsid w:val="47080D84"/>
    <w:rsid w:val="470C69A9"/>
    <w:rsid w:val="471621CF"/>
    <w:rsid w:val="471A53D7"/>
    <w:rsid w:val="471B22A7"/>
    <w:rsid w:val="471C3655"/>
    <w:rsid w:val="47201AA5"/>
    <w:rsid w:val="472A37E5"/>
    <w:rsid w:val="472B7EEF"/>
    <w:rsid w:val="473F0381"/>
    <w:rsid w:val="473F5FFF"/>
    <w:rsid w:val="4741437C"/>
    <w:rsid w:val="47451B7E"/>
    <w:rsid w:val="4746621D"/>
    <w:rsid w:val="47467B70"/>
    <w:rsid w:val="47476095"/>
    <w:rsid w:val="474E45E9"/>
    <w:rsid w:val="47514FFB"/>
    <w:rsid w:val="47557FB1"/>
    <w:rsid w:val="47597534"/>
    <w:rsid w:val="475B4A4C"/>
    <w:rsid w:val="475C5615"/>
    <w:rsid w:val="475E3A0F"/>
    <w:rsid w:val="47651B5A"/>
    <w:rsid w:val="476D357C"/>
    <w:rsid w:val="477365CF"/>
    <w:rsid w:val="47762E8D"/>
    <w:rsid w:val="477D1854"/>
    <w:rsid w:val="477E26ED"/>
    <w:rsid w:val="478070A6"/>
    <w:rsid w:val="478D0A6E"/>
    <w:rsid w:val="4793161A"/>
    <w:rsid w:val="47960706"/>
    <w:rsid w:val="47961398"/>
    <w:rsid w:val="47976CDF"/>
    <w:rsid w:val="479C032D"/>
    <w:rsid w:val="479E46A9"/>
    <w:rsid w:val="479F3748"/>
    <w:rsid w:val="47A42385"/>
    <w:rsid w:val="47A4542E"/>
    <w:rsid w:val="47A47F3D"/>
    <w:rsid w:val="47AD68C5"/>
    <w:rsid w:val="47AE018A"/>
    <w:rsid w:val="47AE55E2"/>
    <w:rsid w:val="47B71B8D"/>
    <w:rsid w:val="47B875AF"/>
    <w:rsid w:val="47B90BA9"/>
    <w:rsid w:val="47BA3272"/>
    <w:rsid w:val="47BA6D74"/>
    <w:rsid w:val="47BA6F44"/>
    <w:rsid w:val="47C226A2"/>
    <w:rsid w:val="47C240C4"/>
    <w:rsid w:val="47C264E8"/>
    <w:rsid w:val="47C33CB1"/>
    <w:rsid w:val="47C47EAE"/>
    <w:rsid w:val="47C84CF0"/>
    <w:rsid w:val="47C940D0"/>
    <w:rsid w:val="47CA644D"/>
    <w:rsid w:val="47CC693D"/>
    <w:rsid w:val="47CD14D7"/>
    <w:rsid w:val="47CD6802"/>
    <w:rsid w:val="47CF5C46"/>
    <w:rsid w:val="47D058BD"/>
    <w:rsid w:val="47D21B80"/>
    <w:rsid w:val="47D34CBA"/>
    <w:rsid w:val="47E169DF"/>
    <w:rsid w:val="47E423D3"/>
    <w:rsid w:val="47E462AE"/>
    <w:rsid w:val="47E54196"/>
    <w:rsid w:val="47E8663B"/>
    <w:rsid w:val="47EF7824"/>
    <w:rsid w:val="47F16170"/>
    <w:rsid w:val="47F35B4B"/>
    <w:rsid w:val="47F81E93"/>
    <w:rsid w:val="47F95FD9"/>
    <w:rsid w:val="47FA6B3A"/>
    <w:rsid w:val="47FB75D8"/>
    <w:rsid w:val="47FC5039"/>
    <w:rsid w:val="47FC7363"/>
    <w:rsid w:val="47FD67F3"/>
    <w:rsid w:val="48020FBF"/>
    <w:rsid w:val="480546FE"/>
    <w:rsid w:val="48065B03"/>
    <w:rsid w:val="48083194"/>
    <w:rsid w:val="48112676"/>
    <w:rsid w:val="481224BC"/>
    <w:rsid w:val="481728B3"/>
    <w:rsid w:val="4818548D"/>
    <w:rsid w:val="48187AA4"/>
    <w:rsid w:val="481B1167"/>
    <w:rsid w:val="481C0A04"/>
    <w:rsid w:val="482436C7"/>
    <w:rsid w:val="482A0FB1"/>
    <w:rsid w:val="482A6CEA"/>
    <w:rsid w:val="482B202F"/>
    <w:rsid w:val="48383C9A"/>
    <w:rsid w:val="48465231"/>
    <w:rsid w:val="48470BAD"/>
    <w:rsid w:val="48477012"/>
    <w:rsid w:val="484978F7"/>
    <w:rsid w:val="484A0DB1"/>
    <w:rsid w:val="485144F5"/>
    <w:rsid w:val="485E04AA"/>
    <w:rsid w:val="48610EAF"/>
    <w:rsid w:val="48614ED6"/>
    <w:rsid w:val="486304DD"/>
    <w:rsid w:val="48641775"/>
    <w:rsid w:val="48650AF9"/>
    <w:rsid w:val="48663220"/>
    <w:rsid w:val="486754DF"/>
    <w:rsid w:val="48682B8D"/>
    <w:rsid w:val="486E2E74"/>
    <w:rsid w:val="486E3275"/>
    <w:rsid w:val="48751E8D"/>
    <w:rsid w:val="487945F8"/>
    <w:rsid w:val="487A7D7A"/>
    <w:rsid w:val="48801FB0"/>
    <w:rsid w:val="488432E4"/>
    <w:rsid w:val="4889670F"/>
    <w:rsid w:val="488B53B0"/>
    <w:rsid w:val="488C1877"/>
    <w:rsid w:val="488D36D5"/>
    <w:rsid w:val="488E59FF"/>
    <w:rsid w:val="4894268A"/>
    <w:rsid w:val="48976699"/>
    <w:rsid w:val="489A5C82"/>
    <w:rsid w:val="489B2AA3"/>
    <w:rsid w:val="489C08E9"/>
    <w:rsid w:val="48A32408"/>
    <w:rsid w:val="48A3489F"/>
    <w:rsid w:val="48A4533C"/>
    <w:rsid w:val="48A60C32"/>
    <w:rsid w:val="48AB6596"/>
    <w:rsid w:val="48AB6DCA"/>
    <w:rsid w:val="48AE5D9F"/>
    <w:rsid w:val="48B127F3"/>
    <w:rsid w:val="48B5671F"/>
    <w:rsid w:val="48B639BC"/>
    <w:rsid w:val="48BA4237"/>
    <w:rsid w:val="48BC2697"/>
    <w:rsid w:val="48BD7356"/>
    <w:rsid w:val="48BE1220"/>
    <w:rsid w:val="48BE5E4A"/>
    <w:rsid w:val="48C02225"/>
    <w:rsid w:val="48C372E2"/>
    <w:rsid w:val="48C37590"/>
    <w:rsid w:val="48C703BD"/>
    <w:rsid w:val="48C73C90"/>
    <w:rsid w:val="48C929E1"/>
    <w:rsid w:val="48CA24CC"/>
    <w:rsid w:val="48CB6706"/>
    <w:rsid w:val="48CD1973"/>
    <w:rsid w:val="48CF1A03"/>
    <w:rsid w:val="48D45408"/>
    <w:rsid w:val="48D767B0"/>
    <w:rsid w:val="48DA4248"/>
    <w:rsid w:val="48E065E2"/>
    <w:rsid w:val="48E76D66"/>
    <w:rsid w:val="48E8475A"/>
    <w:rsid w:val="48E90B2D"/>
    <w:rsid w:val="48E91CE9"/>
    <w:rsid w:val="48E95652"/>
    <w:rsid w:val="48EC4B0F"/>
    <w:rsid w:val="48ED31BA"/>
    <w:rsid w:val="48EE032B"/>
    <w:rsid w:val="48F52B49"/>
    <w:rsid w:val="48FC43CB"/>
    <w:rsid w:val="48FC5CF1"/>
    <w:rsid w:val="48FD3C9F"/>
    <w:rsid w:val="48FF0A0D"/>
    <w:rsid w:val="49025FE0"/>
    <w:rsid w:val="49043BBA"/>
    <w:rsid w:val="490E766F"/>
    <w:rsid w:val="49160797"/>
    <w:rsid w:val="491D05FC"/>
    <w:rsid w:val="491F79F2"/>
    <w:rsid w:val="492250EE"/>
    <w:rsid w:val="492B07C6"/>
    <w:rsid w:val="492B244A"/>
    <w:rsid w:val="492E5D81"/>
    <w:rsid w:val="49301DE2"/>
    <w:rsid w:val="4932633C"/>
    <w:rsid w:val="49364BFB"/>
    <w:rsid w:val="493818C2"/>
    <w:rsid w:val="49381DFC"/>
    <w:rsid w:val="49393093"/>
    <w:rsid w:val="493B5B2E"/>
    <w:rsid w:val="493F4B8A"/>
    <w:rsid w:val="49431413"/>
    <w:rsid w:val="494351FE"/>
    <w:rsid w:val="4946004C"/>
    <w:rsid w:val="49480AD7"/>
    <w:rsid w:val="494D184A"/>
    <w:rsid w:val="494F38C7"/>
    <w:rsid w:val="49502921"/>
    <w:rsid w:val="49531AB4"/>
    <w:rsid w:val="49596378"/>
    <w:rsid w:val="495D3912"/>
    <w:rsid w:val="495F732D"/>
    <w:rsid w:val="49621279"/>
    <w:rsid w:val="49656D33"/>
    <w:rsid w:val="496606DB"/>
    <w:rsid w:val="49663773"/>
    <w:rsid w:val="49671777"/>
    <w:rsid w:val="49697969"/>
    <w:rsid w:val="496C5D81"/>
    <w:rsid w:val="497221C0"/>
    <w:rsid w:val="49726F5C"/>
    <w:rsid w:val="49742587"/>
    <w:rsid w:val="4982173A"/>
    <w:rsid w:val="498543C8"/>
    <w:rsid w:val="498811FA"/>
    <w:rsid w:val="498A2A02"/>
    <w:rsid w:val="498C02BF"/>
    <w:rsid w:val="498D09B1"/>
    <w:rsid w:val="499A5795"/>
    <w:rsid w:val="499A6B4B"/>
    <w:rsid w:val="499B2098"/>
    <w:rsid w:val="499D4ACC"/>
    <w:rsid w:val="499E4E67"/>
    <w:rsid w:val="49A1505F"/>
    <w:rsid w:val="49A75038"/>
    <w:rsid w:val="49A95248"/>
    <w:rsid w:val="49B0691D"/>
    <w:rsid w:val="49B646A4"/>
    <w:rsid w:val="49BB02F2"/>
    <w:rsid w:val="49C223BF"/>
    <w:rsid w:val="49C332B0"/>
    <w:rsid w:val="49CB69D2"/>
    <w:rsid w:val="49CC0C2A"/>
    <w:rsid w:val="49CD2D07"/>
    <w:rsid w:val="49D765C1"/>
    <w:rsid w:val="49D9345F"/>
    <w:rsid w:val="49DE1B63"/>
    <w:rsid w:val="49E21CA3"/>
    <w:rsid w:val="49E22D1F"/>
    <w:rsid w:val="49E23219"/>
    <w:rsid w:val="49E6663F"/>
    <w:rsid w:val="49EA5FE3"/>
    <w:rsid w:val="49ED7F9B"/>
    <w:rsid w:val="49F23CCD"/>
    <w:rsid w:val="49F26D60"/>
    <w:rsid w:val="49F27055"/>
    <w:rsid w:val="49F52F1E"/>
    <w:rsid w:val="49F6128E"/>
    <w:rsid w:val="49F85FE2"/>
    <w:rsid w:val="49FC750A"/>
    <w:rsid w:val="4A0A565D"/>
    <w:rsid w:val="4A0A5AB7"/>
    <w:rsid w:val="4A0C1CAC"/>
    <w:rsid w:val="4A0C32C4"/>
    <w:rsid w:val="4A0D07B2"/>
    <w:rsid w:val="4A0D11DC"/>
    <w:rsid w:val="4A123892"/>
    <w:rsid w:val="4A142C32"/>
    <w:rsid w:val="4A143676"/>
    <w:rsid w:val="4A15363B"/>
    <w:rsid w:val="4A156E8D"/>
    <w:rsid w:val="4A18456E"/>
    <w:rsid w:val="4A1C1B71"/>
    <w:rsid w:val="4A1C30E3"/>
    <w:rsid w:val="4A1E419E"/>
    <w:rsid w:val="4A1F664D"/>
    <w:rsid w:val="4A210A01"/>
    <w:rsid w:val="4A225946"/>
    <w:rsid w:val="4A2B69D1"/>
    <w:rsid w:val="4A2C681E"/>
    <w:rsid w:val="4A312E46"/>
    <w:rsid w:val="4A3403C4"/>
    <w:rsid w:val="4A361AAD"/>
    <w:rsid w:val="4A381B5C"/>
    <w:rsid w:val="4A3C6A9B"/>
    <w:rsid w:val="4A3C6FE6"/>
    <w:rsid w:val="4A3D0879"/>
    <w:rsid w:val="4A460223"/>
    <w:rsid w:val="4A4E496D"/>
    <w:rsid w:val="4A503283"/>
    <w:rsid w:val="4A554749"/>
    <w:rsid w:val="4A593CF3"/>
    <w:rsid w:val="4A616B76"/>
    <w:rsid w:val="4A694643"/>
    <w:rsid w:val="4A6D3E3C"/>
    <w:rsid w:val="4A73690E"/>
    <w:rsid w:val="4A794095"/>
    <w:rsid w:val="4A7B5F4B"/>
    <w:rsid w:val="4A7C2706"/>
    <w:rsid w:val="4A8207DF"/>
    <w:rsid w:val="4A833364"/>
    <w:rsid w:val="4A8361E9"/>
    <w:rsid w:val="4A8462BE"/>
    <w:rsid w:val="4A8F3A03"/>
    <w:rsid w:val="4A90021E"/>
    <w:rsid w:val="4A914943"/>
    <w:rsid w:val="4A914F83"/>
    <w:rsid w:val="4A924F22"/>
    <w:rsid w:val="4A9A16DC"/>
    <w:rsid w:val="4A9B3298"/>
    <w:rsid w:val="4A9E3494"/>
    <w:rsid w:val="4AA22C98"/>
    <w:rsid w:val="4AB40DD1"/>
    <w:rsid w:val="4AB43D9C"/>
    <w:rsid w:val="4AB576D8"/>
    <w:rsid w:val="4AB57F32"/>
    <w:rsid w:val="4AB71CDB"/>
    <w:rsid w:val="4ABA5B89"/>
    <w:rsid w:val="4ABB3BF8"/>
    <w:rsid w:val="4ABD13C6"/>
    <w:rsid w:val="4ABE2A02"/>
    <w:rsid w:val="4ABF1235"/>
    <w:rsid w:val="4ABF4696"/>
    <w:rsid w:val="4AC00114"/>
    <w:rsid w:val="4AC115E4"/>
    <w:rsid w:val="4AC42D55"/>
    <w:rsid w:val="4AC553B1"/>
    <w:rsid w:val="4AC74240"/>
    <w:rsid w:val="4AD525E5"/>
    <w:rsid w:val="4AD64949"/>
    <w:rsid w:val="4ADE49B1"/>
    <w:rsid w:val="4AE53819"/>
    <w:rsid w:val="4AE67479"/>
    <w:rsid w:val="4AE75351"/>
    <w:rsid w:val="4AED359E"/>
    <w:rsid w:val="4AF759CE"/>
    <w:rsid w:val="4AF811AB"/>
    <w:rsid w:val="4AFA5A7B"/>
    <w:rsid w:val="4AFC2532"/>
    <w:rsid w:val="4AFE2117"/>
    <w:rsid w:val="4B015264"/>
    <w:rsid w:val="4B04115E"/>
    <w:rsid w:val="4B0B2E85"/>
    <w:rsid w:val="4B0E6B6F"/>
    <w:rsid w:val="4B10370B"/>
    <w:rsid w:val="4B1330C5"/>
    <w:rsid w:val="4B145C6E"/>
    <w:rsid w:val="4B182E4A"/>
    <w:rsid w:val="4B1970A8"/>
    <w:rsid w:val="4B1B7275"/>
    <w:rsid w:val="4B2117C0"/>
    <w:rsid w:val="4B282474"/>
    <w:rsid w:val="4B284C8E"/>
    <w:rsid w:val="4B2870BE"/>
    <w:rsid w:val="4B2A0D6F"/>
    <w:rsid w:val="4B2B62B4"/>
    <w:rsid w:val="4B33240A"/>
    <w:rsid w:val="4B395DB3"/>
    <w:rsid w:val="4B3C00B9"/>
    <w:rsid w:val="4B3D3EFA"/>
    <w:rsid w:val="4B401397"/>
    <w:rsid w:val="4B4144EA"/>
    <w:rsid w:val="4B415EC7"/>
    <w:rsid w:val="4B4554CC"/>
    <w:rsid w:val="4B467B8D"/>
    <w:rsid w:val="4B473542"/>
    <w:rsid w:val="4B487C8E"/>
    <w:rsid w:val="4B4B07BB"/>
    <w:rsid w:val="4B531D79"/>
    <w:rsid w:val="4B5430DE"/>
    <w:rsid w:val="4B572E6B"/>
    <w:rsid w:val="4B573402"/>
    <w:rsid w:val="4B58276A"/>
    <w:rsid w:val="4B5B2A0C"/>
    <w:rsid w:val="4B5B4D7E"/>
    <w:rsid w:val="4B5E324E"/>
    <w:rsid w:val="4B5F44B2"/>
    <w:rsid w:val="4B60609D"/>
    <w:rsid w:val="4B617BF7"/>
    <w:rsid w:val="4B66792C"/>
    <w:rsid w:val="4B6853E5"/>
    <w:rsid w:val="4B696FE3"/>
    <w:rsid w:val="4B6A562A"/>
    <w:rsid w:val="4B6D6387"/>
    <w:rsid w:val="4B7C36BC"/>
    <w:rsid w:val="4B860B13"/>
    <w:rsid w:val="4B864A62"/>
    <w:rsid w:val="4B870FB0"/>
    <w:rsid w:val="4B8B069B"/>
    <w:rsid w:val="4B8D7D1F"/>
    <w:rsid w:val="4B911C78"/>
    <w:rsid w:val="4B917A78"/>
    <w:rsid w:val="4B9560F4"/>
    <w:rsid w:val="4B9751E3"/>
    <w:rsid w:val="4B9B5493"/>
    <w:rsid w:val="4BA542CB"/>
    <w:rsid w:val="4BAA0A68"/>
    <w:rsid w:val="4BAC4040"/>
    <w:rsid w:val="4BAD4C7F"/>
    <w:rsid w:val="4BAD7EEA"/>
    <w:rsid w:val="4BAF4BE8"/>
    <w:rsid w:val="4BB074DE"/>
    <w:rsid w:val="4BB2544F"/>
    <w:rsid w:val="4BB30D58"/>
    <w:rsid w:val="4BBA2F2D"/>
    <w:rsid w:val="4BBA6436"/>
    <w:rsid w:val="4BBD1525"/>
    <w:rsid w:val="4BBF10FA"/>
    <w:rsid w:val="4BC45D30"/>
    <w:rsid w:val="4BC8795C"/>
    <w:rsid w:val="4BCB18E0"/>
    <w:rsid w:val="4BCE35A9"/>
    <w:rsid w:val="4BCF291D"/>
    <w:rsid w:val="4BD31926"/>
    <w:rsid w:val="4BD607E5"/>
    <w:rsid w:val="4BDA417D"/>
    <w:rsid w:val="4BDB7AEF"/>
    <w:rsid w:val="4BDD48DE"/>
    <w:rsid w:val="4BDE0454"/>
    <w:rsid w:val="4BDF5028"/>
    <w:rsid w:val="4BF216B8"/>
    <w:rsid w:val="4BFC202F"/>
    <w:rsid w:val="4C0022E6"/>
    <w:rsid w:val="4C0528F9"/>
    <w:rsid w:val="4C066F9C"/>
    <w:rsid w:val="4C0762E7"/>
    <w:rsid w:val="4C0C6F1C"/>
    <w:rsid w:val="4C1163D2"/>
    <w:rsid w:val="4C14339A"/>
    <w:rsid w:val="4C152A02"/>
    <w:rsid w:val="4C164F8C"/>
    <w:rsid w:val="4C1B09A6"/>
    <w:rsid w:val="4C221A16"/>
    <w:rsid w:val="4C307DB7"/>
    <w:rsid w:val="4C3757EC"/>
    <w:rsid w:val="4C38218B"/>
    <w:rsid w:val="4C3866A9"/>
    <w:rsid w:val="4C393BEF"/>
    <w:rsid w:val="4C483B12"/>
    <w:rsid w:val="4C4904C2"/>
    <w:rsid w:val="4C4931FE"/>
    <w:rsid w:val="4C49546B"/>
    <w:rsid w:val="4C4C74EC"/>
    <w:rsid w:val="4C5155E7"/>
    <w:rsid w:val="4C532E67"/>
    <w:rsid w:val="4C550859"/>
    <w:rsid w:val="4C616E3D"/>
    <w:rsid w:val="4C635C23"/>
    <w:rsid w:val="4C636EF9"/>
    <w:rsid w:val="4C641421"/>
    <w:rsid w:val="4C64279A"/>
    <w:rsid w:val="4C6A1CE8"/>
    <w:rsid w:val="4C6D209D"/>
    <w:rsid w:val="4C6E2DF2"/>
    <w:rsid w:val="4C71425D"/>
    <w:rsid w:val="4C7905C3"/>
    <w:rsid w:val="4C7B721B"/>
    <w:rsid w:val="4C802B1D"/>
    <w:rsid w:val="4C825DA6"/>
    <w:rsid w:val="4C887E0A"/>
    <w:rsid w:val="4C8B4089"/>
    <w:rsid w:val="4C8C6479"/>
    <w:rsid w:val="4C904163"/>
    <w:rsid w:val="4C906C58"/>
    <w:rsid w:val="4C932082"/>
    <w:rsid w:val="4C933714"/>
    <w:rsid w:val="4C9410D3"/>
    <w:rsid w:val="4C971BD3"/>
    <w:rsid w:val="4C9D0891"/>
    <w:rsid w:val="4C9D284A"/>
    <w:rsid w:val="4CA06F3C"/>
    <w:rsid w:val="4CA54CCC"/>
    <w:rsid w:val="4CA80B5B"/>
    <w:rsid w:val="4CA86753"/>
    <w:rsid w:val="4CAF5C75"/>
    <w:rsid w:val="4CB05EB0"/>
    <w:rsid w:val="4CB07E2C"/>
    <w:rsid w:val="4CB1160D"/>
    <w:rsid w:val="4CB218D3"/>
    <w:rsid w:val="4CB52728"/>
    <w:rsid w:val="4CB55E10"/>
    <w:rsid w:val="4CB87DC8"/>
    <w:rsid w:val="4CBB169F"/>
    <w:rsid w:val="4CBB2E2C"/>
    <w:rsid w:val="4CBF61C7"/>
    <w:rsid w:val="4CC37FFE"/>
    <w:rsid w:val="4CC54671"/>
    <w:rsid w:val="4CC822DF"/>
    <w:rsid w:val="4CC94B18"/>
    <w:rsid w:val="4CD00FF8"/>
    <w:rsid w:val="4CD30A7C"/>
    <w:rsid w:val="4CD41AC3"/>
    <w:rsid w:val="4CD77ED0"/>
    <w:rsid w:val="4CD84339"/>
    <w:rsid w:val="4CDB22F6"/>
    <w:rsid w:val="4CDC3DE9"/>
    <w:rsid w:val="4CDF7BA1"/>
    <w:rsid w:val="4CE21A1E"/>
    <w:rsid w:val="4CE23759"/>
    <w:rsid w:val="4CEB05DB"/>
    <w:rsid w:val="4CEF6675"/>
    <w:rsid w:val="4CF118A5"/>
    <w:rsid w:val="4CF651BC"/>
    <w:rsid w:val="4CF67178"/>
    <w:rsid w:val="4CF743A3"/>
    <w:rsid w:val="4CF86BF1"/>
    <w:rsid w:val="4CFB2D29"/>
    <w:rsid w:val="4CFE70DC"/>
    <w:rsid w:val="4D045033"/>
    <w:rsid w:val="4D05281C"/>
    <w:rsid w:val="4D077714"/>
    <w:rsid w:val="4D0B4A0D"/>
    <w:rsid w:val="4D0F6167"/>
    <w:rsid w:val="4D10627D"/>
    <w:rsid w:val="4D166689"/>
    <w:rsid w:val="4D191232"/>
    <w:rsid w:val="4D1D299E"/>
    <w:rsid w:val="4D1E41AC"/>
    <w:rsid w:val="4D21320D"/>
    <w:rsid w:val="4D2715DA"/>
    <w:rsid w:val="4D2778A8"/>
    <w:rsid w:val="4D2E3FDE"/>
    <w:rsid w:val="4D357842"/>
    <w:rsid w:val="4D3D58D6"/>
    <w:rsid w:val="4D4319B8"/>
    <w:rsid w:val="4D453EEC"/>
    <w:rsid w:val="4D505B63"/>
    <w:rsid w:val="4D516021"/>
    <w:rsid w:val="4D530E7B"/>
    <w:rsid w:val="4D5452E7"/>
    <w:rsid w:val="4D587478"/>
    <w:rsid w:val="4D6227E1"/>
    <w:rsid w:val="4D633985"/>
    <w:rsid w:val="4D725877"/>
    <w:rsid w:val="4D7B5F31"/>
    <w:rsid w:val="4D7D7D67"/>
    <w:rsid w:val="4D81508F"/>
    <w:rsid w:val="4D8575C5"/>
    <w:rsid w:val="4D863F5F"/>
    <w:rsid w:val="4D8E7186"/>
    <w:rsid w:val="4D8F4B1E"/>
    <w:rsid w:val="4D901F51"/>
    <w:rsid w:val="4D911A96"/>
    <w:rsid w:val="4D94097A"/>
    <w:rsid w:val="4D976F10"/>
    <w:rsid w:val="4D9955FA"/>
    <w:rsid w:val="4D9C0E59"/>
    <w:rsid w:val="4D9F7F7F"/>
    <w:rsid w:val="4DA437D7"/>
    <w:rsid w:val="4DAE0E61"/>
    <w:rsid w:val="4DB22953"/>
    <w:rsid w:val="4DB23494"/>
    <w:rsid w:val="4DB35DB9"/>
    <w:rsid w:val="4DB66E4B"/>
    <w:rsid w:val="4DB822B9"/>
    <w:rsid w:val="4DBA0FFA"/>
    <w:rsid w:val="4DBB755A"/>
    <w:rsid w:val="4DC06433"/>
    <w:rsid w:val="4DC12999"/>
    <w:rsid w:val="4DC162F5"/>
    <w:rsid w:val="4DC7147D"/>
    <w:rsid w:val="4DCC2C8A"/>
    <w:rsid w:val="4DCF3CB0"/>
    <w:rsid w:val="4DD00053"/>
    <w:rsid w:val="4DD52CF3"/>
    <w:rsid w:val="4DD92CC7"/>
    <w:rsid w:val="4DE318B3"/>
    <w:rsid w:val="4DE625CE"/>
    <w:rsid w:val="4DE851B7"/>
    <w:rsid w:val="4DEA6416"/>
    <w:rsid w:val="4DEF279B"/>
    <w:rsid w:val="4DF75604"/>
    <w:rsid w:val="4DF75C81"/>
    <w:rsid w:val="4DFC3213"/>
    <w:rsid w:val="4DFC7433"/>
    <w:rsid w:val="4DFD1B62"/>
    <w:rsid w:val="4E0065D7"/>
    <w:rsid w:val="4E063624"/>
    <w:rsid w:val="4E063C2B"/>
    <w:rsid w:val="4E0C6CE3"/>
    <w:rsid w:val="4E0D086C"/>
    <w:rsid w:val="4E0F7FBB"/>
    <w:rsid w:val="4E180692"/>
    <w:rsid w:val="4E1A742D"/>
    <w:rsid w:val="4E1D6973"/>
    <w:rsid w:val="4E1E0542"/>
    <w:rsid w:val="4E231CE5"/>
    <w:rsid w:val="4E2410C3"/>
    <w:rsid w:val="4E2545E5"/>
    <w:rsid w:val="4E2D32EA"/>
    <w:rsid w:val="4E2F4DC4"/>
    <w:rsid w:val="4E311522"/>
    <w:rsid w:val="4E311FCC"/>
    <w:rsid w:val="4E3A5F09"/>
    <w:rsid w:val="4E3C7BBC"/>
    <w:rsid w:val="4E44008A"/>
    <w:rsid w:val="4E4C1A29"/>
    <w:rsid w:val="4E572C17"/>
    <w:rsid w:val="4E583B7C"/>
    <w:rsid w:val="4E591B49"/>
    <w:rsid w:val="4E59657D"/>
    <w:rsid w:val="4E5A14B9"/>
    <w:rsid w:val="4E5A7130"/>
    <w:rsid w:val="4E5D4C26"/>
    <w:rsid w:val="4E6062BE"/>
    <w:rsid w:val="4E6116C7"/>
    <w:rsid w:val="4E6E3EF1"/>
    <w:rsid w:val="4E72529D"/>
    <w:rsid w:val="4E777966"/>
    <w:rsid w:val="4E78303B"/>
    <w:rsid w:val="4E793D7C"/>
    <w:rsid w:val="4E7E237F"/>
    <w:rsid w:val="4E7E6251"/>
    <w:rsid w:val="4E8032FA"/>
    <w:rsid w:val="4E866302"/>
    <w:rsid w:val="4E872C83"/>
    <w:rsid w:val="4E8E1B2C"/>
    <w:rsid w:val="4E911D4D"/>
    <w:rsid w:val="4E9627F7"/>
    <w:rsid w:val="4E99055D"/>
    <w:rsid w:val="4E990C01"/>
    <w:rsid w:val="4E9F614B"/>
    <w:rsid w:val="4EA42D7D"/>
    <w:rsid w:val="4EA62BF9"/>
    <w:rsid w:val="4EAD2764"/>
    <w:rsid w:val="4EB04A28"/>
    <w:rsid w:val="4EB05843"/>
    <w:rsid w:val="4EB82B2B"/>
    <w:rsid w:val="4EBA18FD"/>
    <w:rsid w:val="4EBF684C"/>
    <w:rsid w:val="4EC0321D"/>
    <w:rsid w:val="4EC86A2E"/>
    <w:rsid w:val="4ED87418"/>
    <w:rsid w:val="4EDA3027"/>
    <w:rsid w:val="4EDB2ED3"/>
    <w:rsid w:val="4EDD0C48"/>
    <w:rsid w:val="4EEB5FEB"/>
    <w:rsid w:val="4EEC18C1"/>
    <w:rsid w:val="4EEC1BE3"/>
    <w:rsid w:val="4EF14750"/>
    <w:rsid w:val="4EF522FF"/>
    <w:rsid w:val="4EF5339C"/>
    <w:rsid w:val="4EF878E5"/>
    <w:rsid w:val="4F023BBA"/>
    <w:rsid w:val="4F053BC1"/>
    <w:rsid w:val="4F094DFA"/>
    <w:rsid w:val="4F0C1282"/>
    <w:rsid w:val="4F0C7045"/>
    <w:rsid w:val="4F0D06B0"/>
    <w:rsid w:val="4F101C1C"/>
    <w:rsid w:val="4F132FE3"/>
    <w:rsid w:val="4F16408B"/>
    <w:rsid w:val="4F1C630D"/>
    <w:rsid w:val="4F2355AA"/>
    <w:rsid w:val="4F281995"/>
    <w:rsid w:val="4F2A4480"/>
    <w:rsid w:val="4F2F4963"/>
    <w:rsid w:val="4F324A96"/>
    <w:rsid w:val="4F343450"/>
    <w:rsid w:val="4F3733C2"/>
    <w:rsid w:val="4F396326"/>
    <w:rsid w:val="4F42786B"/>
    <w:rsid w:val="4F440DBE"/>
    <w:rsid w:val="4F4748BE"/>
    <w:rsid w:val="4F4756CD"/>
    <w:rsid w:val="4F4B564E"/>
    <w:rsid w:val="4F4D29DB"/>
    <w:rsid w:val="4F4F3B42"/>
    <w:rsid w:val="4F4F77CF"/>
    <w:rsid w:val="4F5002DC"/>
    <w:rsid w:val="4F524EDC"/>
    <w:rsid w:val="4F531676"/>
    <w:rsid w:val="4F537B71"/>
    <w:rsid w:val="4F5D1CA8"/>
    <w:rsid w:val="4F5D6BCF"/>
    <w:rsid w:val="4F5E3D7C"/>
    <w:rsid w:val="4F600712"/>
    <w:rsid w:val="4F614B46"/>
    <w:rsid w:val="4F6158BD"/>
    <w:rsid w:val="4F634E1C"/>
    <w:rsid w:val="4F6678F7"/>
    <w:rsid w:val="4F691AA5"/>
    <w:rsid w:val="4F693B7E"/>
    <w:rsid w:val="4F6B652A"/>
    <w:rsid w:val="4F6F0952"/>
    <w:rsid w:val="4F782587"/>
    <w:rsid w:val="4F7D3CF0"/>
    <w:rsid w:val="4F872AB3"/>
    <w:rsid w:val="4F8C2B82"/>
    <w:rsid w:val="4F8C7F95"/>
    <w:rsid w:val="4F911691"/>
    <w:rsid w:val="4F955B41"/>
    <w:rsid w:val="4F9807D1"/>
    <w:rsid w:val="4F9A0726"/>
    <w:rsid w:val="4F9E3E42"/>
    <w:rsid w:val="4FA06E90"/>
    <w:rsid w:val="4FA55A68"/>
    <w:rsid w:val="4FA82ADE"/>
    <w:rsid w:val="4FB10D26"/>
    <w:rsid w:val="4FB17B79"/>
    <w:rsid w:val="4FB602C8"/>
    <w:rsid w:val="4FB8048B"/>
    <w:rsid w:val="4FB814E0"/>
    <w:rsid w:val="4FB82809"/>
    <w:rsid w:val="4FB83612"/>
    <w:rsid w:val="4FB91893"/>
    <w:rsid w:val="4FB92615"/>
    <w:rsid w:val="4FB93BEA"/>
    <w:rsid w:val="4FBB3D69"/>
    <w:rsid w:val="4FBC19C0"/>
    <w:rsid w:val="4FBD6EAF"/>
    <w:rsid w:val="4FC531A9"/>
    <w:rsid w:val="4FC5407A"/>
    <w:rsid w:val="4FC901BC"/>
    <w:rsid w:val="4FC96BA1"/>
    <w:rsid w:val="4FD00FC3"/>
    <w:rsid w:val="4FD36FC4"/>
    <w:rsid w:val="4FD545E5"/>
    <w:rsid w:val="4FD82441"/>
    <w:rsid w:val="4FD83B69"/>
    <w:rsid w:val="4FE054B4"/>
    <w:rsid w:val="4FE16DD0"/>
    <w:rsid w:val="4FE30647"/>
    <w:rsid w:val="4FE345D3"/>
    <w:rsid w:val="4FE474AF"/>
    <w:rsid w:val="4FE75E57"/>
    <w:rsid w:val="4FEC1CDC"/>
    <w:rsid w:val="4FEC3402"/>
    <w:rsid w:val="4FEC4BD5"/>
    <w:rsid w:val="4FEF4EC8"/>
    <w:rsid w:val="4FF02C77"/>
    <w:rsid w:val="4FF7710B"/>
    <w:rsid w:val="4FF94C69"/>
    <w:rsid w:val="4FF97A2A"/>
    <w:rsid w:val="4FFB5446"/>
    <w:rsid w:val="4FFE2A69"/>
    <w:rsid w:val="4FFF1A4D"/>
    <w:rsid w:val="50020F3A"/>
    <w:rsid w:val="50050F4C"/>
    <w:rsid w:val="500603B7"/>
    <w:rsid w:val="500912E7"/>
    <w:rsid w:val="500E4EDF"/>
    <w:rsid w:val="50121B5E"/>
    <w:rsid w:val="50155FED"/>
    <w:rsid w:val="501811D6"/>
    <w:rsid w:val="501B44C7"/>
    <w:rsid w:val="501C7DC5"/>
    <w:rsid w:val="501D1123"/>
    <w:rsid w:val="501F17CF"/>
    <w:rsid w:val="50262FB0"/>
    <w:rsid w:val="50281041"/>
    <w:rsid w:val="50284356"/>
    <w:rsid w:val="50293904"/>
    <w:rsid w:val="502C1AD1"/>
    <w:rsid w:val="502F2A3B"/>
    <w:rsid w:val="502F57E0"/>
    <w:rsid w:val="50325C41"/>
    <w:rsid w:val="50343DFC"/>
    <w:rsid w:val="5035137F"/>
    <w:rsid w:val="50351E51"/>
    <w:rsid w:val="5036629A"/>
    <w:rsid w:val="503724BB"/>
    <w:rsid w:val="5037348E"/>
    <w:rsid w:val="503822D4"/>
    <w:rsid w:val="5038245D"/>
    <w:rsid w:val="50432709"/>
    <w:rsid w:val="504725A8"/>
    <w:rsid w:val="504F316B"/>
    <w:rsid w:val="50501B6C"/>
    <w:rsid w:val="50502A4D"/>
    <w:rsid w:val="50505AAC"/>
    <w:rsid w:val="5052016A"/>
    <w:rsid w:val="505B26E7"/>
    <w:rsid w:val="505C25A6"/>
    <w:rsid w:val="50612424"/>
    <w:rsid w:val="50623EB8"/>
    <w:rsid w:val="506A37F3"/>
    <w:rsid w:val="506A4371"/>
    <w:rsid w:val="506D66BE"/>
    <w:rsid w:val="506E4C38"/>
    <w:rsid w:val="506E5559"/>
    <w:rsid w:val="506F03B3"/>
    <w:rsid w:val="506F3F40"/>
    <w:rsid w:val="507419DE"/>
    <w:rsid w:val="507B6CEC"/>
    <w:rsid w:val="50837EA9"/>
    <w:rsid w:val="508B7CF8"/>
    <w:rsid w:val="5094497A"/>
    <w:rsid w:val="509B007B"/>
    <w:rsid w:val="50A246D7"/>
    <w:rsid w:val="50A83263"/>
    <w:rsid w:val="50AA256A"/>
    <w:rsid w:val="50AA3E5D"/>
    <w:rsid w:val="50AE1AAC"/>
    <w:rsid w:val="50AE522C"/>
    <w:rsid w:val="50B30459"/>
    <w:rsid w:val="50B51BFF"/>
    <w:rsid w:val="50B5634E"/>
    <w:rsid w:val="50B9436C"/>
    <w:rsid w:val="50C11B09"/>
    <w:rsid w:val="50C2037F"/>
    <w:rsid w:val="50C24878"/>
    <w:rsid w:val="50C3494A"/>
    <w:rsid w:val="50C76DDE"/>
    <w:rsid w:val="50C94A06"/>
    <w:rsid w:val="50CB3C8B"/>
    <w:rsid w:val="50CD4630"/>
    <w:rsid w:val="50D219AD"/>
    <w:rsid w:val="50D56A3E"/>
    <w:rsid w:val="50DB4B63"/>
    <w:rsid w:val="50DF7FC7"/>
    <w:rsid w:val="50E04C58"/>
    <w:rsid w:val="50E0583D"/>
    <w:rsid w:val="50E1215F"/>
    <w:rsid w:val="50E5174E"/>
    <w:rsid w:val="50E65169"/>
    <w:rsid w:val="50E70341"/>
    <w:rsid w:val="50ED5E94"/>
    <w:rsid w:val="50EF6A8F"/>
    <w:rsid w:val="50F04A91"/>
    <w:rsid w:val="51002365"/>
    <w:rsid w:val="510100B3"/>
    <w:rsid w:val="51046800"/>
    <w:rsid w:val="510468BE"/>
    <w:rsid w:val="51076359"/>
    <w:rsid w:val="510C6FAA"/>
    <w:rsid w:val="510F02FD"/>
    <w:rsid w:val="51101422"/>
    <w:rsid w:val="5110451B"/>
    <w:rsid w:val="51143B73"/>
    <w:rsid w:val="51144B65"/>
    <w:rsid w:val="51171423"/>
    <w:rsid w:val="51184CA9"/>
    <w:rsid w:val="51207148"/>
    <w:rsid w:val="512416FF"/>
    <w:rsid w:val="512759AA"/>
    <w:rsid w:val="512E54C2"/>
    <w:rsid w:val="513431F3"/>
    <w:rsid w:val="513533DE"/>
    <w:rsid w:val="51354B36"/>
    <w:rsid w:val="513627C3"/>
    <w:rsid w:val="51364BC4"/>
    <w:rsid w:val="51381D9D"/>
    <w:rsid w:val="514940A7"/>
    <w:rsid w:val="514A3A94"/>
    <w:rsid w:val="514B5DBD"/>
    <w:rsid w:val="514C5E71"/>
    <w:rsid w:val="514D7E57"/>
    <w:rsid w:val="51520863"/>
    <w:rsid w:val="5153253F"/>
    <w:rsid w:val="51543FFB"/>
    <w:rsid w:val="51564730"/>
    <w:rsid w:val="515702CE"/>
    <w:rsid w:val="51597A75"/>
    <w:rsid w:val="515A05D0"/>
    <w:rsid w:val="515E0963"/>
    <w:rsid w:val="515E43E6"/>
    <w:rsid w:val="5164562D"/>
    <w:rsid w:val="51646209"/>
    <w:rsid w:val="51646E1D"/>
    <w:rsid w:val="516D33CC"/>
    <w:rsid w:val="516E3CBC"/>
    <w:rsid w:val="516F3786"/>
    <w:rsid w:val="51712360"/>
    <w:rsid w:val="51724E07"/>
    <w:rsid w:val="517A7A8E"/>
    <w:rsid w:val="517C4848"/>
    <w:rsid w:val="518078A0"/>
    <w:rsid w:val="51852032"/>
    <w:rsid w:val="51894DA8"/>
    <w:rsid w:val="51905018"/>
    <w:rsid w:val="51911E34"/>
    <w:rsid w:val="51972CF0"/>
    <w:rsid w:val="5197653F"/>
    <w:rsid w:val="519A40C8"/>
    <w:rsid w:val="51A21310"/>
    <w:rsid w:val="51A310F9"/>
    <w:rsid w:val="51A73340"/>
    <w:rsid w:val="51AB261E"/>
    <w:rsid w:val="51AC24B7"/>
    <w:rsid w:val="51AF6138"/>
    <w:rsid w:val="51B04DFC"/>
    <w:rsid w:val="51BC0981"/>
    <w:rsid w:val="51C62565"/>
    <w:rsid w:val="51C73080"/>
    <w:rsid w:val="51C73F0C"/>
    <w:rsid w:val="51CA05CF"/>
    <w:rsid w:val="51D06AED"/>
    <w:rsid w:val="51D12578"/>
    <w:rsid w:val="51D267B0"/>
    <w:rsid w:val="51D67229"/>
    <w:rsid w:val="51DC3923"/>
    <w:rsid w:val="51DC43C7"/>
    <w:rsid w:val="51DD6573"/>
    <w:rsid w:val="51ED3261"/>
    <w:rsid w:val="51F051AB"/>
    <w:rsid w:val="51F46BCD"/>
    <w:rsid w:val="51FA34C8"/>
    <w:rsid w:val="51FB54A3"/>
    <w:rsid w:val="51FC6845"/>
    <w:rsid w:val="51FF18A5"/>
    <w:rsid w:val="51FF605D"/>
    <w:rsid w:val="52027918"/>
    <w:rsid w:val="52062F53"/>
    <w:rsid w:val="520E4DB7"/>
    <w:rsid w:val="520F1725"/>
    <w:rsid w:val="520F2325"/>
    <w:rsid w:val="520F34C3"/>
    <w:rsid w:val="521209D1"/>
    <w:rsid w:val="52125FA8"/>
    <w:rsid w:val="52141D09"/>
    <w:rsid w:val="52176261"/>
    <w:rsid w:val="521A3CE7"/>
    <w:rsid w:val="521C032A"/>
    <w:rsid w:val="52204BCC"/>
    <w:rsid w:val="52270C8D"/>
    <w:rsid w:val="522A1B2B"/>
    <w:rsid w:val="522A540A"/>
    <w:rsid w:val="522C1FF9"/>
    <w:rsid w:val="522D5BF7"/>
    <w:rsid w:val="522D5E85"/>
    <w:rsid w:val="52307505"/>
    <w:rsid w:val="523B7360"/>
    <w:rsid w:val="524406F4"/>
    <w:rsid w:val="52441E8A"/>
    <w:rsid w:val="524D16D8"/>
    <w:rsid w:val="524D7C54"/>
    <w:rsid w:val="524E5307"/>
    <w:rsid w:val="52507B55"/>
    <w:rsid w:val="525148AA"/>
    <w:rsid w:val="52543DB7"/>
    <w:rsid w:val="52596E0B"/>
    <w:rsid w:val="525E3F99"/>
    <w:rsid w:val="525F45C6"/>
    <w:rsid w:val="52610282"/>
    <w:rsid w:val="52611CC6"/>
    <w:rsid w:val="52617816"/>
    <w:rsid w:val="52633DA8"/>
    <w:rsid w:val="52640A4F"/>
    <w:rsid w:val="526A2353"/>
    <w:rsid w:val="526B5264"/>
    <w:rsid w:val="52701A9C"/>
    <w:rsid w:val="52750D5F"/>
    <w:rsid w:val="527A6D5D"/>
    <w:rsid w:val="527B4111"/>
    <w:rsid w:val="527C7516"/>
    <w:rsid w:val="527D6A8B"/>
    <w:rsid w:val="528A4D93"/>
    <w:rsid w:val="528B2C64"/>
    <w:rsid w:val="528E1CC8"/>
    <w:rsid w:val="529057BD"/>
    <w:rsid w:val="52911C14"/>
    <w:rsid w:val="52955FD4"/>
    <w:rsid w:val="52980F6C"/>
    <w:rsid w:val="529A16CC"/>
    <w:rsid w:val="52A00F46"/>
    <w:rsid w:val="52A27744"/>
    <w:rsid w:val="52A63601"/>
    <w:rsid w:val="52A946EE"/>
    <w:rsid w:val="52AA4D06"/>
    <w:rsid w:val="52AD3CD6"/>
    <w:rsid w:val="52AD3DA4"/>
    <w:rsid w:val="52AF0E20"/>
    <w:rsid w:val="52B57ACE"/>
    <w:rsid w:val="52B71B8D"/>
    <w:rsid w:val="52BA75DB"/>
    <w:rsid w:val="52BB537C"/>
    <w:rsid w:val="52BE354A"/>
    <w:rsid w:val="52BF730A"/>
    <w:rsid w:val="52C0797E"/>
    <w:rsid w:val="52C201DE"/>
    <w:rsid w:val="52C40D9F"/>
    <w:rsid w:val="52C51F08"/>
    <w:rsid w:val="52C60CB4"/>
    <w:rsid w:val="52C6725E"/>
    <w:rsid w:val="52C9747A"/>
    <w:rsid w:val="52CD4FC7"/>
    <w:rsid w:val="52CF3255"/>
    <w:rsid w:val="52D27DF3"/>
    <w:rsid w:val="52D37BD1"/>
    <w:rsid w:val="52D4156F"/>
    <w:rsid w:val="52DA2FF3"/>
    <w:rsid w:val="52DB1968"/>
    <w:rsid w:val="52DB242C"/>
    <w:rsid w:val="52DB4834"/>
    <w:rsid w:val="52DE3C3B"/>
    <w:rsid w:val="52E0453D"/>
    <w:rsid w:val="52E53BBD"/>
    <w:rsid w:val="52EE439D"/>
    <w:rsid w:val="52F147BE"/>
    <w:rsid w:val="52F23E88"/>
    <w:rsid w:val="52F93A85"/>
    <w:rsid w:val="52F97B9D"/>
    <w:rsid w:val="52FB7BED"/>
    <w:rsid w:val="52FB7DA0"/>
    <w:rsid w:val="53033A7C"/>
    <w:rsid w:val="5305452D"/>
    <w:rsid w:val="530722D3"/>
    <w:rsid w:val="53077E39"/>
    <w:rsid w:val="53107AD0"/>
    <w:rsid w:val="531251CD"/>
    <w:rsid w:val="53132C52"/>
    <w:rsid w:val="53154436"/>
    <w:rsid w:val="531A2B44"/>
    <w:rsid w:val="531A5111"/>
    <w:rsid w:val="532D37CF"/>
    <w:rsid w:val="532F09A1"/>
    <w:rsid w:val="532F110A"/>
    <w:rsid w:val="532F1178"/>
    <w:rsid w:val="53356596"/>
    <w:rsid w:val="53361E3C"/>
    <w:rsid w:val="533E57BF"/>
    <w:rsid w:val="53405EFB"/>
    <w:rsid w:val="53493841"/>
    <w:rsid w:val="534C1EE0"/>
    <w:rsid w:val="534D5BA2"/>
    <w:rsid w:val="53505F12"/>
    <w:rsid w:val="5351739C"/>
    <w:rsid w:val="53540C23"/>
    <w:rsid w:val="535D5FDE"/>
    <w:rsid w:val="535E1C5E"/>
    <w:rsid w:val="535E4CA7"/>
    <w:rsid w:val="53607951"/>
    <w:rsid w:val="53633841"/>
    <w:rsid w:val="536339CD"/>
    <w:rsid w:val="53682BDF"/>
    <w:rsid w:val="53742C75"/>
    <w:rsid w:val="53750119"/>
    <w:rsid w:val="537730AB"/>
    <w:rsid w:val="537846D1"/>
    <w:rsid w:val="537B12D2"/>
    <w:rsid w:val="537B230B"/>
    <w:rsid w:val="537C69EF"/>
    <w:rsid w:val="537D4545"/>
    <w:rsid w:val="537E5B9A"/>
    <w:rsid w:val="537F6D51"/>
    <w:rsid w:val="5385544C"/>
    <w:rsid w:val="53860049"/>
    <w:rsid w:val="538614DC"/>
    <w:rsid w:val="53872F1C"/>
    <w:rsid w:val="538B3D9F"/>
    <w:rsid w:val="53926BE3"/>
    <w:rsid w:val="5395501A"/>
    <w:rsid w:val="53973753"/>
    <w:rsid w:val="539D1DC5"/>
    <w:rsid w:val="539D5680"/>
    <w:rsid w:val="539E5D51"/>
    <w:rsid w:val="53A157C0"/>
    <w:rsid w:val="53A245E6"/>
    <w:rsid w:val="53A433FD"/>
    <w:rsid w:val="53A52DE9"/>
    <w:rsid w:val="53AC39D9"/>
    <w:rsid w:val="53AE4956"/>
    <w:rsid w:val="53AE7FF8"/>
    <w:rsid w:val="53B46691"/>
    <w:rsid w:val="53BA5843"/>
    <w:rsid w:val="53BA6B70"/>
    <w:rsid w:val="53BC29C0"/>
    <w:rsid w:val="53BD3E93"/>
    <w:rsid w:val="53C54582"/>
    <w:rsid w:val="53C82F97"/>
    <w:rsid w:val="53CA540F"/>
    <w:rsid w:val="53CA6EE3"/>
    <w:rsid w:val="53CC0204"/>
    <w:rsid w:val="53CC3DA1"/>
    <w:rsid w:val="53D46B64"/>
    <w:rsid w:val="53D602F3"/>
    <w:rsid w:val="53DA7576"/>
    <w:rsid w:val="53DD0E6D"/>
    <w:rsid w:val="53DD6C4F"/>
    <w:rsid w:val="53E2021C"/>
    <w:rsid w:val="53E72B12"/>
    <w:rsid w:val="53E81BA6"/>
    <w:rsid w:val="53E944A4"/>
    <w:rsid w:val="53FD13F0"/>
    <w:rsid w:val="53FD3E71"/>
    <w:rsid w:val="54013DB9"/>
    <w:rsid w:val="540571F5"/>
    <w:rsid w:val="54063AE8"/>
    <w:rsid w:val="54075A22"/>
    <w:rsid w:val="540E6AB4"/>
    <w:rsid w:val="54126763"/>
    <w:rsid w:val="541456A0"/>
    <w:rsid w:val="541B7BFD"/>
    <w:rsid w:val="541D4D57"/>
    <w:rsid w:val="541D5E77"/>
    <w:rsid w:val="54242B99"/>
    <w:rsid w:val="542435D0"/>
    <w:rsid w:val="54281B37"/>
    <w:rsid w:val="54292FE4"/>
    <w:rsid w:val="542A7F09"/>
    <w:rsid w:val="54313848"/>
    <w:rsid w:val="543417CE"/>
    <w:rsid w:val="54376761"/>
    <w:rsid w:val="543A072D"/>
    <w:rsid w:val="543C50C1"/>
    <w:rsid w:val="543D6720"/>
    <w:rsid w:val="543E6B50"/>
    <w:rsid w:val="54453B84"/>
    <w:rsid w:val="544555F7"/>
    <w:rsid w:val="544C454C"/>
    <w:rsid w:val="544E14B4"/>
    <w:rsid w:val="54532D6A"/>
    <w:rsid w:val="54553D9E"/>
    <w:rsid w:val="54564CE2"/>
    <w:rsid w:val="545C0EC5"/>
    <w:rsid w:val="546359C0"/>
    <w:rsid w:val="54685AC3"/>
    <w:rsid w:val="54692AAE"/>
    <w:rsid w:val="54713C87"/>
    <w:rsid w:val="5475531F"/>
    <w:rsid w:val="547B6D01"/>
    <w:rsid w:val="547C3A6F"/>
    <w:rsid w:val="547D1AA3"/>
    <w:rsid w:val="54802CBC"/>
    <w:rsid w:val="54826CCB"/>
    <w:rsid w:val="54826DAD"/>
    <w:rsid w:val="54842B40"/>
    <w:rsid w:val="54871E3B"/>
    <w:rsid w:val="548B7AAC"/>
    <w:rsid w:val="548D533C"/>
    <w:rsid w:val="548E2CED"/>
    <w:rsid w:val="54962F21"/>
    <w:rsid w:val="54981F6F"/>
    <w:rsid w:val="54996AA1"/>
    <w:rsid w:val="549A44C5"/>
    <w:rsid w:val="549C693A"/>
    <w:rsid w:val="549D0E30"/>
    <w:rsid w:val="549D5BF8"/>
    <w:rsid w:val="549E3347"/>
    <w:rsid w:val="54A27BE3"/>
    <w:rsid w:val="54A5189A"/>
    <w:rsid w:val="54AA20ED"/>
    <w:rsid w:val="54AA5BC5"/>
    <w:rsid w:val="54AB0959"/>
    <w:rsid w:val="54AF3C51"/>
    <w:rsid w:val="54AF70E6"/>
    <w:rsid w:val="54B041EF"/>
    <w:rsid w:val="54B04B1E"/>
    <w:rsid w:val="54B266DB"/>
    <w:rsid w:val="54B42D92"/>
    <w:rsid w:val="54B620E4"/>
    <w:rsid w:val="54B645C4"/>
    <w:rsid w:val="54B96DBE"/>
    <w:rsid w:val="54BD1BCF"/>
    <w:rsid w:val="54C15B5D"/>
    <w:rsid w:val="54C26614"/>
    <w:rsid w:val="54C4598F"/>
    <w:rsid w:val="54C62494"/>
    <w:rsid w:val="54C9536E"/>
    <w:rsid w:val="54CB11D9"/>
    <w:rsid w:val="54CE6045"/>
    <w:rsid w:val="54D13F29"/>
    <w:rsid w:val="54D16911"/>
    <w:rsid w:val="54D35B0E"/>
    <w:rsid w:val="54D602A5"/>
    <w:rsid w:val="54D67278"/>
    <w:rsid w:val="54D81CB7"/>
    <w:rsid w:val="54D871A1"/>
    <w:rsid w:val="54DA760A"/>
    <w:rsid w:val="54DB6F3C"/>
    <w:rsid w:val="54DE2026"/>
    <w:rsid w:val="54E27F4A"/>
    <w:rsid w:val="54E94F0E"/>
    <w:rsid w:val="54EA72CF"/>
    <w:rsid w:val="54EE1325"/>
    <w:rsid w:val="54F01FAB"/>
    <w:rsid w:val="54FA4818"/>
    <w:rsid w:val="54FC61DA"/>
    <w:rsid w:val="55002F02"/>
    <w:rsid w:val="55006F0C"/>
    <w:rsid w:val="55027903"/>
    <w:rsid w:val="550427FA"/>
    <w:rsid w:val="550653E0"/>
    <w:rsid w:val="550B3300"/>
    <w:rsid w:val="550D7300"/>
    <w:rsid w:val="55120D3F"/>
    <w:rsid w:val="55125BD2"/>
    <w:rsid w:val="55127BE2"/>
    <w:rsid w:val="551D71A6"/>
    <w:rsid w:val="551E3FEF"/>
    <w:rsid w:val="5523265F"/>
    <w:rsid w:val="552A0873"/>
    <w:rsid w:val="552F59E7"/>
    <w:rsid w:val="553065F6"/>
    <w:rsid w:val="55312F1E"/>
    <w:rsid w:val="55320847"/>
    <w:rsid w:val="55351C08"/>
    <w:rsid w:val="5537162F"/>
    <w:rsid w:val="553E302B"/>
    <w:rsid w:val="553E3DBB"/>
    <w:rsid w:val="55442140"/>
    <w:rsid w:val="55483E1B"/>
    <w:rsid w:val="554E6D7D"/>
    <w:rsid w:val="55507FD3"/>
    <w:rsid w:val="55572C70"/>
    <w:rsid w:val="555921B9"/>
    <w:rsid w:val="555A7462"/>
    <w:rsid w:val="555F6031"/>
    <w:rsid w:val="556311E9"/>
    <w:rsid w:val="55641B40"/>
    <w:rsid w:val="55676C34"/>
    <w:rsid w:val="55737EC6"/>
    <w:rsid w:val="55777B2F"/>
    <w:rsid w:val="557949FD"/>
    <w:rsid w:val="557A28D5"/>
    <w:rsid w:val="557F4FE9"/>
    <w:rsid w:val="55827A06"/>
    <w:rsid w:val="5583671A"/>
    <w:rsid w:val="558378DB"/>
    <w:rsid w:val="55867DF7"/>
    <w:rsid w:val="55884FB1"/>
    <w:rsid w:val="55895852"/>
    <w:rsid w:val="558D37CA"/>
    <w:rsid w:val="558E073F"/>
    <w:rsid w:val="55941F8F"/>
    <w:rsid w:val="559D029D"/>
    <w:rsid w:val="559E0EBE"/>
    <w:rsid w:val="55A10334"/>
    <w:rsid w:val="55A13ED8"/>
    <w:rsid w:val="55A3075B"/>
    <w:rsid w:val="55A424D9"/>
    <w:rsid w:val="55A67F15"/>
    <w:rsid w:val="55AA2B78"/>
    <w:rsid w:val="55AB7534"/>
    <w:rsid w:val="55AC059F"/>
    <w:rsid w:val="55AC41F7"/>
    <w:rsid w:val="55AD2B73"/>
    <w:rsid w:val="55B50886"/>
    <w:rsid w:val="55B76591"/>
    <w:rsid w:val="55BB28A5"/>
    <w:rsid w:val="55BD6158"/>
    <w:rsid w:val="55BE70B3"/>
    <w:rsid w:val="55C507E4"/>
    <w:rsid w:val="55C70D65"/>
    <w:rsid w:val="55C81D99"/>
    <w:rsid w:val="55C8779D"/>
    <w:rsid w:val="55C97C51"/>
    <w:rsid w:val="55CA1132"/>
    <w:rsid w:val="55CB3196"/>
    <w:rsid w:val="55D14ACB"/>
    <w:rsid w:val="55D21F47"/>
    <w:rsid w:val="55D240BC"/>
    <w:rsid w:val="55D44DAF"/>
    <w:rsid w:val="55D56650"/>
    <w:rsid w:val="55D61F9B"/>
    <w:rsid w:val="55D63B5F"/>
    <w:rsid w:val="55D86F93"/>
    <w:rsid w:val="55D94B72"/>
    <w:rsid w:val="55DB5941"/>
    <w:rsid w:val="55DB7077"/>
    <w:rsid w:val="55DC294C"/>
    <w:rsid w:val="55DD3E91"/>
    <w:rsid w:val="55DE5B4E"/>
    <w:rsid w:val="55E052F0"/>
    <w:rsid w:val="55E151F2"/>
    <w:rsid w:val="55E204CC"/>
    <w:rsid w:val="55E26199"/>
    <w:rsid w:val="55E27177"/>
    <w:rsid w:val="55EA17F9"/>
    <w:rsid w:val="55F0005F"/>
    <w:rsid w:val="55F007CD"/>
    <w:rsid w:val="55F04ED9"/>
    <w:rsid w:val="55F06883"/>
    <w:rsid w:val="55F07337"/>
    <w:rsid w:val="55F14AEB"/>
    <w:rsid w:val="55F272F7"/>
    <w:rsid w:val="55F31036"/>
    <w:rsid w:val="55F606A9"/>
    <w:rsid w:val="55F80DE1"/>
    <w:rsid w:val="55F81007"/>
    <w:rsid w:val="55F84E9C"/>
    <w:rsid w:val="55F97301"/>
    <w:rsid w:val="55FB2E58"/>
    <w:rsid w:val="55FB3B1C"/>
    <w:rsid w:val="55FD6ED7"/>
    <w:rsid w:val="56003E0A"/>
    <w:rsid w:val="5606508C"/>
    <w:rsid w:val="560D03F7"/>
    <w:rsid w:val="560D4843"/>
    <w:rsid w:val="560E303B"/>
    <w:rsid w:val="561453E4"/>
    <w:rsid w:val="56183675"/>
    <w:rsid w:val="561E43F4"/>
    <w:rsid w:val="562719DE"/>
    <w:rsid w:val="562A1472"/>
    <w:rsid w:val="56350077"/>
    <w:rsid w:val="563A5C0F"/>
    <w:rsid w:val="563C15E8"/>
    <w:rsid w:val="563C55EE"/>
    <w:rsid w:val="563F4E2E"/>
    <w:rsid w:val="564A08A6"/>
    <w:rsid w:val="564C2083"/>
    <w:rsid w:val="56510A58"/>
    <w:rsid w:val="5651363F"/>
    <w:rsid w:val="565558F4"/>
    <w:rsid w:val="565826FE"/>
    <w:rsid w:val="565A64BD"/>
    <w:rsid w:val="565F6BD7"/>
    <w:rsid w:val="56625553"/>
    <w:rsid w:val="56685A1F"/>
    <w:rsid w:val="566B5B88"/>
    <w:rsid w:val="56733719"/>
    <w:rsid w:val="567560E5"/>
    <w:rsid w:val="567647C1"/>
    <w:rsid w:val="56773130"/>
    <w:rsid w:val="56775803"/>
    <w:rsid w:val="568000C4"/>
    <w:rsid w:val="56804BA2"/>
    <w:rsid w:val="568137BF"/>
    <w:rsid w:val="56834905"/>
    <w:rsid w:val="568446AA"/>
    <w:rsid w:val="56863A31"/>
    <w:rsid w:val="56877BD1"/>
    <w:rsid w:val="56935E7D"/>
    <w:rsid w:val="569542C3"/>
    <w:rsid w:val="569551CA"/>
    <w:rsid w:val="56985699"/>
    <w:rsid w:val="56A00B69"/>
    <w:rsid w:val="56A73579"/>
    <w:rsid w:val="56A95173"/>
    <w:rsid w:val="56AC7E63"/>
    <w:rsid w:val="56B275B8"/>
    <w:rsid w:val="56B66A10"/>
    <w:rsid w:val="56B9226F"/>
    <w:rsid w:val="56B976A0"/>
    <w:rsid w:val="56BD6067"/>
    <w:rsid w:val="56BE4D6E"/>
    <w:rsid w:val="56BE5B27"/>
    <w:rsid w:val="56BE711F"/>
    <w:rsid w:val="56C25DDF"/>
    <w:rsid w:val="56C61D8C"/>
    <w:rsid w:val="56C75AC5"/>
    <w:rsid w:val="56CA5BFB"/>
    <w:rsid w:val="56CD4B82"/>
    <w:rsid w:val="56CE3F72"/>
    <w:rsid w:val="56D05638"/>
    <w:rsid w:val="56D32133"/>
    <w:rsid w:val="56D32D8D"/>
    <w:rsid w:val="56D73467"/>
    <w:rsid w:val="56D97B44"/>
    <w:rsid w:val="56DA48C3"/>
    <w:rsid w:val="56DB514F"/>
    <w:rsid w:val="56DD188D"/>
    <w:rsid w:val="56DE5B34"/>
    <w:rsid w:val="56DE6B56"/>
    <w:rsid w:val="56E13A28"/>
    <w:rsid w:val="56E42DD6"/>
    <w:rsid w:val="56E64ABB"/>
    <w:rsid w:val="56E71B1D"/>
    <w:rsid w:val="56E73889"/>
    <w:rsid w:val="56E86376"/>
    <w:rsid w:val="56EC2DC9"/>
    <w:rsid w:val="56ED26C8"/>
    <w:rsid w:val="56EE7CFB"/>
    <w:rsid w:val="56F76539"/>
    <w:rsid w:val="56F77882"/>
    <w:rsid w:val="56F95F6D"/>
    <w:rsid w:val="56FC1888"/>
    <w:rsid w:val="56FC26CA"/>
    <w:rsid w:val="56FD0710"/>
    <w:rsid w:val="56FF6F5B"/>
    <w:rsid w:val="57011E5C"/>
    <w:rsid w:val="57016B4E"/>
    <w:rsid w:val="570A4118"/>
    <w:rsid w:val="5714683C"/>
    <w:rsid w:val="571B08E5"/>
    <w:rsid w:val="571D783E"/>
    <w:rsid w:val="571E448A"/>
    <w:rsid w:val="571F1441"/>
    <w:rsid w:val="57241BE7"/>
    <w:rsid w:val="572C08A7"/>
    <w:rsid w:val="57316331"/>
    <w:rsid w:val="57352DE4"/>
    <w:rsid w:val="573D39FC"/>
    <w:rsid w:val="57410D94"/>
    <w:rsid w:val="574208F9"/>
    <w:rsid w:val="5745560A"/>
    <w:rsid w:val="5745795E"/>
    <w:rsid w:val="57463BB8"/>
    <w:rsid w:val="5746576E"/>
    <w:rsid w:val="57490175"/>
    <w:rsid w:val="5749604D"/>
    <w:rsid w:val="574B5739"/>
    <w:rsid w:val="574C5A2F"/>
    <w:rsid w:val="574D5CDE"/>
    <w:rsid w:val="5751602C"/>
    <w:rsid w:val="57563956"/>
    <w:rsid w:val="5759552D"/>
    <w:rsid w:val="575B125D"/>
    <w:rsid w:val="575E3D69"/>
    <w:rsid w:val="575F0A76"/>
    <w:rsid w:val="575F4201"/>
    <w:rsid w:val="575F640F"/>
    <w:rsid w:val="57651421"/>
    <w:rsid w:val="57681F3F"/>
    <w:rsid w:val="576B3FAF"/>
    <w:rsid w:val="576D46C6"/>
    <w:rsid w:val="576E6458"/>
    <w:rsid w:val="577072F4"/>
    <w:rsid w:val="57761776"/>
    <w:rsid w:val="577961A8"/>
    <w:rsid w:val="5780697F"/>
    <w:rsid w:val="57807C49"/>
    <w:rsid w:val="57824C9C"/>
    <w:rsid w:val="57866FE0"/>
    <w:rsid w:val="57873FE7"/>
    <w:rsid w:val="57897EBA"/>
    <w:rsid w:val="578A59C4"/>
    <w:rsid w:val="578A6BC7"/>
    <w:rsid w:val="578C6A8B"/>
    <w:rsid w:val="578E675F"/>
    <w:rsid w:val="57902B29"/>
    <w:rsid w:val="5792119F"/>
    <w:rsid w:val="57933047"/>
    <w:rsid w:val="57952086"/>
    <w:rsid w:val="579611DA"/>
    <w:rsid w:val="57967BCC"/>
    <w:rsid w:val="579B1AB1"/>
    <w:rsid w:val="579E6A38"/>
    <w:rsid w:val="579F3511"/>
    <w:rsid w:val="57A261E7"/>
    <w:rsid w:val="57A76E01"/>
    <w:rsid w:val="57AB00BC"/>
    <w:rsid w:val="57AB4941"/>
    <w:rsid w:val="57AC1D68"/>
    <w:rsid w:val="57AD1818"/>
    <w:rsid w:val="57AE581F"/>
    <w:rsid w:val="57B0494F"/>
    <w:rsid w:val="57B25ECE"/>
    <w:rsid w:val="57B51BF1"/>
    <w:rsid w:val="57B5574C"/>
    <w:rsid w:val="57B90F49"/>
    <w:rsid w:val="57BA7AA9"/>
    <w:rsid w:val="57BB1C88"/>
    <w:rsid w:val="57BE3345"/>
    <w:rsid w:val="57C35CF9"/>
    <w:rsid w:val="57C86C6D"/>
    <w:rsid w:val="57C95B5F"/>
    <w:rsid w:val="57CA406B"/>
    <w:rsid w:val="57CC0659"/>
    <w:rsid w:val="57CC5111"/>
    <w:rsid w:val="57CE1D74"/>
    <w:rsid w:val="57CE57C8"/>
    <w:rsid w:val="57CF725A"/>
    <w:rsid w:val="57D920B4"/>
    <w:rsid w:val="57DB0FF0"/>
    <w:rsid w:val="57E31ACC"/>
    <w:rsid w:val="57E35A53"/>
    <w:rsid w:val="57E43F28"/>
    <w:rsid w:val="57E5653C"/>
    <w:rsid w:val="57EE2FC0"/>
    <w:rsid w:val="5801783B"/>
    <w:rsid w:val="58062493"/>
    <w:rsid w:val="580A2701"/>
    <w:rsid w:val="580A377F"/>
    <w:rsid w:val="58174606"/>
    <w:rsid w:val="581B19E5"/>
    <w:rsid w:val="581C0E4C"/>
    <w:rsid w:val="581C363A"/>
    <w:rsid w:val="581C68E4"/>
    <w:rsid w:val="581F63F6"/>
    <w:rsid w:val="581F6F7D"/>
    <w:rsid w:val="58271796"/>
    <w:rsid w:val="58277FA4"/>
    <w:rsid w:val="582B174D"/>
    <w:rsid w:val="5833209A"/>
    <w:rsid w:val="58335EC1"/>
    <w:rsid w:val="5833792F"/>
    <w:rsid w:val="58366C14"/>
    <w:rsid w:val="583B7D54"/>
    <w:rsid w:val="583C04A3"/>
    <w:rsid w:val="583E0F2A"/>
    <w:rsid w:val="58447CFE"/>
    <w:rsid w:val="58454207"/>
    <w:rsid w:val="58472BF3"/>
    <w:rsid w:val="58475AB4"/>
    <w:rsid w:val="584A5EAB"/>
    <w:rsid w:val="584D695C"/>
    <w:rsid w:val="584F2BFD"/>
    <w:rsid w:val="584F2E57"/>
    <w:rsid w:val="58562259"/>
    <w:rsid w:val="58564654"/>
    <w:rsid w:val="585B2B24"/>
    <w:rsid w:val="585C01D9"/>
    <w:rsid w:val="585C52F7"/>
    <w:rsid w:val="585F2228"/>
    <w:rsid w:val="58602072"/>
    <w:rsid w:val="58617492"/>
    <w:rsid w:val="58617D24"/>
    <w:rsid w:val="586310AC"/>
    <w:rsid w:val="58652BEE"/>
    <w:rsid w:val="58662D25"/>
    <w:rsid w:val="586A637A"/>
    <w:rsid w:val="58716252"/>
    <w:rsid w:val="5872103F"/>
    <w:rsid w:val="58753EE5"/>
    <w:rsid w:val="58773BA2"/>
    <w:rsid w:val="587C75D0"/>
    <w:rsid w:val="587E04CF"/>
    <w:rsid w:val="58813342"/>
    <w:rsid w:val="588210D5"/>
    <w:rsid w:val="58896F50"/>
    <w:rsid w:val="588A4DD7"/>
    <w:rsid w:val="58910C80"/>
    <w:rsid w:val="58915B13"/>
    <w:rsid w:val="58961039"/>
    <w:rsid w:val="58971978"/>
    <w:rsid w:val="5898075B"/>
    <w:rsid w:val="589B4006"/>
    <w:rsid w:val="589E604E"/>
    <w:rsid w:val="58A1778D"/>
    <w:rsid w:val="58AA7CE2"/>
    <w:rsid w:val="58AB0E0C"/>
    <w:rsid w:val="58AB1777"/>
    <w:rsid w:val="58AE3E31"/>
    <w:rsid w:val="58B672E4"/>
    <w:rsid w:val="58BA50E1"/>
    <w:rsid w:val="58BE2AD1"/>
    <w:rsid w:val="58BE6E2D"/>
    <w:rsid w:val="58C57107"/>
    <w:rsid w:val="58CF461A"/>
    <w:rsid w:val="58D145C3"/>
    <w:rsid w:val="58D94597"/>
    <w:rsid w:val="58DB565C"/>
    <w:rsid w:val="58DD3178"/>
    <w:rsid w:val="58DF57A1"/>
    <w:rsid w:val="58E1716A"/>
    <w:rsid w:val="58E43051"/>
    <w:rsid w:val="58E606AE"/>
    <w:rsid w:val="58EB23FC"/>
    <w:rsid w:val="58EF2C1E"/>
    <w:rsid w:val="58F10626"/>
    <w:rsid w:val="58FE403D"/>
    <w:rsid w:val="58FE49BB"/>
    <w:rsid w:val="58FF13BD"/>
    <w:rsid w:val="58FF4B3A"/>
    <w:rsid w:val="59030E7D"/>
    <w:rsid w:val="59043A6A"/>
    <w:rsid w:val="590B4F0F"/>
    <w:rsid w:val="590B655D"/>
    <w:rsid w:val="590E705E"/>
    <w:rsid w:val="5912416D"/>
    <w:rsid w:val="591269D8"/>
    <w:rsid w:val="591571D7"/>
    <w:rsid w:val="59161E9C"/>
    <w:rsid w:val="592378AC"/>
    <w:rsid w:val="592B63C2"/>
    <w:rsid w:val="593202B1"/>
    <w:rsid w:val="59323F6C"/>
    <w:rsid w:val="593472BF"/>
    <w:rsid w:val="593640E9"/>
    <w:rsid w:val="59373EAD"/>
    <w:rsid w:val="59375D31"/>
    <w:rsid w:val="59392311"/>
    <w:rsid w:val="593A2424"/>
    <w:rsid w:val="593B448C"/>
    <w:rsid w:val="593E088D"/>
    <w:rsid w:val="5940628E"/>
    <w:rsid w:val="59477084"/>
    <w:rsid w:val="594A64FA"/>
    <w:rsid w:val="594A6CA2"/>
    <w:rsid w:val="594C0A59"/>
    <w:rsid w:val="595B0F6A"/>
    <w:rsid w:val="595E7D00"/>
    <w:rsid w:val="59602347"/>
    <w:rsid w:val="59624E15"/>
    <w:rsid w:val="59645F7E"/>
    <w:rsid w:val="5968325F"/>
    <w:rsid w:val="596A4AC6"/>
    <w:rsid w:val="596A5971"/>
    <w:rsid w:val="596B2DC1"/>
    <w:rsid w:val="597210BF"/>
    <w:rsid w:val="59747CD9"/>
    <w:rsid w:val="598071BE"/>
    <w:rsid w:val="598128D7"/>
    <w:rsid w:val="59836613"/>
    <w:rsid w:val="59837E05"/>
    <w:rsid w:val="59854227"/>
    <w:rsid w:val="598E7ECE"/>
    <w:rsid w:val="59917004"/>
    <w:rsid w:val="59972C45"/>
    <w:rsid w:val="599F6C12"/>
    <w:rsid w:val="59A059C9"/>
    <w:rsid w:val="59A9390D"/>
    <w:rsid w:val="59AF4518"/>
    <w:rsid w:val="59B3772A"/>
    <w:rsid w:val="59B473DC"/>
    <w:rsid w:val="59B5465D"/>
    <w:rsid w:val="59B71259"/>
    <w:rsid w:val="59B721DF"/>
    <w:rsid w:val="59B75BCE"/>
    <w:rsid w:val="59B9193A"/>
    <w:rsid w:val="59BA18B9"/>
    <w:rsid w:val="59BC7962"/>
    <w:rsid w:val="59BF58AD"/>
    <w:rsid w:val="59C05BE2"/>
    <w:rsid w:val="59C14DAA"/>
    <w:rsid w:val="59C673F4"/>
    <w:rsid w:val="59CA512C"/>
    <w:rsid w:val="59CC08B8"/>
    <w:rsid w:val="59CD778B"/>
    <w:rsid w:val="59CE3C3A"/>
    <w:rsid w:val="59D37709"/>
    <w:rsid w:val="59D66F61"/>
    <w:rsid w:val="59D67202"/>
    <w:rsid w:val="59DA2094"/>
    <w:rsid w:val="59DC6611"/>
    <w:rsid w:val="59DC7EA3"/>
    <w:rsid w:val="59DD67E7"/>
    <w:rsid w:val="59E0661D"/>
    <w:rsid w:val="59E67ED5"/>
    <w:rsid w:val="59E776F7"/>
    <w:rsid w:val="59E829A0"/>
    <w:rsid w:val="59EB2625"/>
    <w:rsid w:val="59EF206C"/>
    <w:rsid w:val="59F146B2"/>
    <w:rsid w:val="59F34E96"/>
    <w:rsid w:val="59F600D2"/>
    <w:rsid w:val="59F74DDC"/>
    <w:rsid w:val="59F7761B"/>
    <w:rsid w:val="59F80955"/>
    <w:rsid w:val="59F82C61"/>
    <w:rsid w:val="5A0415FC"/>
    <w:rsid w:val="5A05168E"/>
    <w:rsid w:val="5A092ECE"/>
    <w:rsid w:val="5A0B185A"/>
    <w:rsid w:val="5A0B2A1C"/>
    <w:rsid w:val="5A0E4B1A"/>
    <w:rsid w:val="5A116992"/>
    <w:rsid w:val="5A1401B7"/>
    <w:rsid w:val="5A142FBA"/>
    <w:rsid w:val="5A173741"/>
    <w:rsid w:val="5A1822E3"/>
    <w:rsid w:val="5A1B2D33"/>
    <w:rsid w:val="5A1D1439"/>
    <w:rsid w:val="5A207D2A"/>
    <w:rsid w:val="5A2B1C25"/>
    <w:rsid w:val="5A2B444E"/>
    <w:rsid w:val="5A3038FA"/>
    <w:rsid w:val="5A343471"/>
    <w:rsid w:val="5A3E625D"/>
    <w:rsid w:val="5A44674C"/>
    <w:rsid w:val="5A4657C0"/>
    <w:rsid w:val="5A466590"/>
    <w:rsid w:val="5A471B1B"/>
    <w:rsid w:val="5A4D5173"/>
    <w:rsid w:val="5A507B0B"/>
    <w:rsid w:val="5A54518F"/>
    <w:rsid w:val="5A575AEE"/>
    <w:rsid w:val="5A580806"/>
    <w:rsid w:val="5A5B7B35"/>
    <w:rsid w:val="5A621699"/>
    <w:rsid w:val="5A6F3DF0"/>
    <w:rsid w:val="5A791926"/>
    <w:rsid w:val="5A79357F"/>
    <w:rsid w:val="5A7B08F2"/>
    <w:rsid w:val="5A7B69E4"/>
    <w:rsid w:val="5A7C7979"/>
    <w:rsid w:val="5A807590"/>
    <w:rsid w:val="5A8231D0"/>
    <w:rsid w:val="5A844889"/>
    <w:rsid w:val="5A8523B9"/>
    <w:rsid w:val="5A867466"/>
    <w:rsid w:val="5A8F3EF9"/>
    <w:rsid w:val="5A93003E"/>
    <w:rsid w:val="5A952DF1"/>
    <w:rsid w:val="5A963C2F"/>
    <w:rsid w:val="5A9A07E3"/>
    <w:rsid w:val="5A9B1EB3"/>
    <w:rsid w:val="5AA13FD3"/>
    <w:rsid w:val="5AA422A8"/>
    <w:rsid w:val="5AA43459"/>
    <w:rsid w:val="5AA71715"/>
    <w:rsid w:val="5AA72424"/>
    <w:rsid w:val="5AAC7EF7"/>
    <w:rsid w:val="5AAD3ED2"/>
    <w:rsid w:val="5AB4717A"/>
    <w:rsid w:val="5ABD055B"/>
    <w:rsid w:val="5ABD5084"/>
    <w:rsid w:val="5ABF4ABE"/>
    <w:rsid w:val="5AC42966"/>
    <w:rsid w:val="5AC500A0"/>
    <w:rsid w:val="5AC9271D"/>
    <w:rsid w:val="5ACB37C7"/>
    <w:rsid w:val="5ACE3850"/>
    <w:rsid w:val="5AD233E7"/>
    <w:rsid w:val="5AD26AEE"/>
    <w:rsid w:val="5AD433B8"/>
    <w:rsid w:val="5AD51422"/>
    <w:rsid w:val="5AD93C0B"/>
    <w:rsid w:val="5ADA2AD7"/>
    <w:rsid w:val="5AE11B03"/>
    <w:rsid w:val="5AE71CAB"/>
    <w:rsid w:val="5AE97432"/>
    <w:rsid w:val="5AEA0181"/>
    <w:rsid w:val="5AEB1E55"/>
    <w:rsid w:val="5AED67AD"/>
    <w:rsid w:val="5AF00F55"/>
    <w:rsid w:val="5AF059BA"/>
    <w:rsid w:val="5AF46D9C"/>
    <w:rsid w:val="5AF57717"/>
    <w:rsid w:val="5AF73C92"/>
    <w:rsid w:val="5AF93E2A"/>
    <w:rsid w:val="5AFD2BD4"/>
    <w:rsid w:val="5AFE1BC1"/>
    <w:rsid w:val="5AFE2A9A"/>
    <w:rsid w:val="5B042ED3"/>
    <w:rsid w:val="5B105BB0"/>
    <w:rsid w:val="5B120C25"/>
    <w:rsid w:val="5B1230CF"/>
    <w:rsid w:val="5B1262B7"/>
    <w:rsid w:val="5B18081F"/>
    <w:rsid w:val="5B1A73EA"/>
    <w:rsid w:val="5B1A7FBF"/>
    <w:rsid w:val="5B1B4A94"/>
    <w:rsid w:val="5B1B5211"/>
    <w:rsid w:val="5B1C5461"/>
    <w:rsid w:val="5B1F253A"/>
    <w:rsid w:val="5B2308A9"/>
    <w:rsid w:val="5B293C30"/>
    <w:rsid w:val="5B2A7ACA"/>
    <w:rsid w:val="5B2B7C3F"/>
    <w:rsid w:val="5B2D1707"/>
    <w:rsid w:val="5B2D7F5A"/>
    <w:rsid w:val="5B335FE6"/>
    <w:rsid w:val="5B3813F8"/>
    <w:rsid w:val="5B3B4B47"/>
    <w:rsid w:val="5B3D426A"/>
    <w:rsid w:val="5B42771F"/>
    <w:rsid w:val="5B4A4F61"/>
    <w:rsid w:val="5B4C5272"/>
    <w:rsid w:val="5B5353FC"/>
    <w:rsid w:val="5B554952"/>
    <w:rsid w:val="5B5752AF"/>
    <w:rsid w:val="5B5E076D"/>
    <w:rsid w:val="5B6048E6"/>
    <w:rsid w:val="5B657880"/>
    <w:rsid w:val="5B677E9D"/>
    <w:rsid w:val="5B6D532B"/>
    <w:rsid w:val="5B7410AA"/>
    <w:rsid w:val="5B754FC5"/>
    <w:rsid w:val="5B762986"/>
    <w:rsid w:val="5B762E7B"/>
    <w:rsid w:val="5B771309"/>
    <w:rsid w:val="5B785CF0"/>
    <w:rsid w:val="5B7933B4"/>
    <w:rsid w:val="5B7B14A6"/>
    <w:rsid w:val="5B7B3E04"/>
    <w:rsid w:val="5B7C4259"/>
    <w:rsid w:val="5B7C4C19"/>
    <w:rsid w:val="5B7C53E5"/>
    <w:rsid w:val="5B8426EE"/>
    <w:rsid w:val="5B86742B"/>
    <w:rsid w:val="5B8731F8"/>
    <w:rsid w:val="5B8B018C"/>
    <w:rsid w:val="5B936156"/>
    <w:rsid w:val="5B972450"/>
    <w:rsid w:val="5B993F99"/>
    <w:rsid w:val="5B9C1193"/>
    <w:rsid w:val="5B9D76A7"/>
    <w:rsid w:val="5BA05EAD"/>
    <w:rsid w:val="5BA16FEE"/>
    <w:rsid w:val="5BA27929"/>
    <w:rsid w:val="5BA41715"/>
    <w:rsid w:val="5BA419EF"/>
    <w:rsid w:val="5BA540DC"/>
    <w:rsid w:val="5BA57D13"/>
    <w:rsid w:val="5BA82296"/>
    <w:rsid w:val="5BA8274A"/>
    <w:rsid w:val="5BAE1B2D"/>
    <w:rsid w:val="5BAF46ED"/>
    <w:rsid w:val="5BB310F8"/>
    <w:rsid w:val="5BB46667"/>
    <w:rsid w:val="5BB94286"/>
    <w:rsid w:val="5BBD3D0C"/>
    <w:rsid w:val="5BC21D92"/>
    <w:rsid w:val="5BC36D7A"/>
    <w:rsid w:val="5BC718FA"/>
    <w:rsid w:val="5BC80883"/>
    <w:rsid w:val="5BCB3DD9"/>
    <w:rsid w:val="5BCE1BF7"/>
    <w:rsid w:val="5BCE4B8B"/>
    <w:rsid w:val="5BD0722D"/>
    <w:rsid w:val="5BD449AC"/>
    <w:rsid w:val="5BD646DC"/>
    <w:rsid w:val="5BD67D03"/>
    <w:rsid w:val="5BD73CC7"/>
    <w:rsid w:val="5BD76C99"/>
    <w:rsid w:val="5BDC1E04"/>
    <w:rsid w:val="5BDD4042"/>
    <w:rsid w:val="5BDD54CA"/>
    <w:rsid w:val="5BE42997"/>
    <w:rsid w:val="5BE93412"/>
    <w:rsid w:val="5BED7B68"/>
    <w:rsid w:val="5BEF0392"/>
    <w:rsid w:val="5BF63706"/>
    <w:rsid w:val="5BF72EAF"/>
    <w:rsid w:val="5BF75788"/>
    <w:rsid w:val="5BF95906"/>
    <w:rsid w:val="5BFB2001"/>
    <w:rsid w:val="5BFD3F6B"/>
    <w:rsid w:val="5BFD4158"/>
    <w:rsid w:val="5BFE5564"/>
    <w:rsid w:val="5BFF6F0B"/>
    <w:rsid w:val="5C011B65"/>
    <w:rsid w:val="5C016049"/>
    <w:rsid w:val="5C020BFA"/>
    <w:rsid w:val="5C054165"/>
    <w:rsid w:val="5C057BAC"/>
    <w:rsid w:val="5C06725F"/>
    <w:rsid w:val="5C085A2A"/>
    <w:rsid w:val="5C0B4842"/>
    <w:rsid w:val="5C0C77EA"/>
    <w:rsid w:val="5C0D2737"/>
    <w:rsid w:val="5C1E456B"/>
    <w:rsid w:val="5C1F6804"/>
    <w:rsid w:val="5C212DC9"/>
    <w:rsid w:val="5C216CCD"/>
    <w:rsid w:val="5C21785C"/>
    <w:rsid w:val="5C233975"/>
    <w:rsid w:val="5C256852"/>
    <w:rsid w:val="5C276705"/>
    <w:rsid w:val="5C281491"/>
    <w:rsid w:val="5C3029DB"/>
    <w:rsid w:val="5C320096"/>
    <w:rsid w:val="5C3521D8"/>
    <w:rsid w:val="5C362D24"/>
    <w:rsid w:val="5C366A14"/>
    <w:rsid w:val="5C37510C"/>
    <w:rsid w:val="5C3B324B"/>
    <w:rsid w:val="5C3C0E77"/>
    <w:rsid w:val="5C404E2D"/>
    <w:rsid w:val="5C41419E"/>
    <w:rsid w:val="5C445BB6"/>
    <w:rsid w:val="5C4915AF"/>
    <w:rsid w:val="5C4B3883"/>
    <w:rsid w:val="5C4B3DD1"/>
    <w:rsid w:val="5C4C52A3"/>
    <w:rsid w:val="5C4E1068"/>
    <w:rsid w:val="5C501F73"/>
    <w:rsid w:val="5C5452FB"/>
    <w:rsid w:val="5C556105"/>
    <w:rsid w:val="5C5863EC"/>
    <w:rsid w:val="5C586D57"/>
    <w:rsid w:val="5C5872CA"/>
    <w:rsid w:val="5C5B7E6E"/>
    <w:rsid w:val="5C5D21D4"/>
    <w:rsid w:val="5C5E6C1D"/>
    <w:rsid w:val="5C612599"/>
    <w:rsid w:val="5C6172BA"/>
    <w:rsid w:val="5C640BCC"/>
    <w:rsid w:val="5C642704"/>
    <w:rsid w:val="5C667386"/>
    <w:rsid w:val="5C696C97"/>
    <w:rsid w:val="5C72198F"/>
    <w:rsid w:val="5C7226DD"/>
    <w:rsid w:val="5C727327"/>
    <w:rsid w:val="5C771BCE"/>
    <w:rsid w:val="5C7922E5"/>
    <w:rsid w:val="5C833287"/>
    <w:rsid w:val="5C844A50"/>
    <w:rsid w:val="5C887CE7"/>
    <w:rsid w:val="5C8A19F4"/>
    <w:rsid w:val="5C8A56E2"/>
    <w:rsid w:val="5C8C4232"/>
    <w:rsid w:val="5C8C5650"/>
    <w:rsid w:val="5C8E631B"/>
    <w:rsid w:val="5C921BA4"/>
    <w:rsid w:val="5C9430FB"/>
    <w:rsid w:val="5C971C23"/>
    <w:rsid w:val="5C977D52"/>
    <w:rsid w:val="5C993403"/>
    <w:rsid w:val="5C9B073B"/>
    <w:rsid w:val="5C9F1DAB"/>
    <w:rsid w:val="5C9F3E97"/>
    <w:rsid w:val="5CA22074"/>
    <w:rsid w:val="5CAD392E"/>
    <w:rsid w:val="5CB1692D"/>
    <w:rsid w:val="5CB314D0"/>
    <w:rsid w:val="5CB32479"/>
    <w:rsid w:val="5CB36CE7"/>
    <w:rsid w:val="5CB731D8"/>
    <w:rsid w:val="5CB77D1C"/>
    <w:rsid w:val="5CB83670"/>
    <w:rsid w:val="5CBA764A"/>
    <w:rsid w:val="5CC04D33"/>
    <w:rsid w:val="5CC36C76"/>
    <w:rsid w:val="5CC676B6"/>
    <w:rsid w:val="5CCA74AF"/>
    <w:rsid w:val="5CCB15A2"/>
    <w:rsid w:val="5CCB2ED6"/>
    <w:rsid w:val="5CCD3B74"/>
    <w:rsid w:val="5CCE03A9"/>
    <w:rsid w:val="5CCF442E"/>
    <w:rsid w:val="5CD0120E"/>
    <w:rsid w:val="5CD03822"/>
    <w:rsid w:val="5CD17111"/>
    <w:rsid w:val="5CD30A05"/>
    <w:rsid w:val="5CD34CBE"/>
    <w:rsid w:val="5CD679AD"/>
    <w:rsid w:val="5CDE05AD"/>
    <w:rsid w:val="5CDE2685"/>
    <w:rsid w:val="5CE03225"/>
    <w:rsid w:val="5CE17E12"/>
    <w:rsid w:val="5CE43413"/>
    <w:rsid w:val="5CE67701"/>
    <w:rsid w:val="5CE803C1"/>
    <w:rsid w:val="5CEC4F45"/>
    <w:rsid w:val="5CEF2CA8"/>
    <w:rsid w:val="5CF15DEC"/>
    <w:rsid w:val="5CF302E3"/>
    <w:rsid w:val="5CF35064"/>
    <w:rsid w:val="5CF609DD"/>
    <w:rsid w:val="5CF65143"/>
    <w:rsid w:val="5CF868E3"/>
    <w:rsid w:val="5CFC6EF5"/>
    <w:rsid w:val="5D004B5A"/>
    <w:rsid w:val="5D041F98"/>
    <w:rsid w:val="5D080B5B"/>
    <w:rsid w:val="5D080C97"/>
    <w:rsid w:val="5D0C11CC"/>
    <w:rsid w:val="5D1055DB"/>
    <w:rsid w:val="5D114850"/>
    <w:rsid w:val="5D1610F0"/>
    <w:rsid w:val="5D1A2EEE"/>
    <w:rsid w:val="5D1B2D93"/>
    <w:rsid w:val="5D1C693C"/>
    <w:rsid w:val="5D265F8B"/>
    <w:rsid w:val="5D270C20"/>
    <w:rsid w:val="5D28490B"/>
    <w:rsid w:val="5D2F6FA4"/>
    <w:rsid w:val="5D2F7B6A"/>
    <w:rsid w:val="5D300D44"/>
    <w:rsid w:val="5D347F25"/>
    <w:rsid w:val="5D376517"/>
    <w:rsid w:val="5D3B2528"/>
    <w:rsid w:val="5D3E737C"/>
    <w:rsid w:val="5D3F6D82"/>
    <w:rsid w:val="5D414759"/>
    <w:rsid w:val="5D433888"/>
    <w:rsid w:val="5D454ED9"/>
    <w:rsid w:val="5D471070"/>
    <w:rsid w:val="5D485E2D"/>
    <w:rsid w:val="5D495B34"/>
    <w:rsid w:val="5D4D0943"/>
    <w:rsid w:val="5D4D3B62"/>
    <w:rsid w:val="5D526434"/>
    <w:rsid w:val="5D535527"/>
    <w:rsid w:val="5D55545B"/>
    <w:rsid w:val="5D555638"/>
    <w:rsid w:val="5D612E66"/>
    <w:rsid w:val="5D63470C"/>
    <w:rsid w:val="5D6453B8"/>
    <w:rsid w:val="5D650099"/>
    <w:rsid w:val="5D6C1959"/>
    <w:rsid w:val="5D7C6B81"/>
    <w:rsid w:val="5D7E0EF3"/>
    <w:rsid w:val="5D7F235B"/>
    <w:rsid w:val="5D84687C"/>
    <w:rsid w:val="5D85071D"/>
    <w:rsid w:val="5D864D84"/>
    <w:rsid w:val="5D8713B6"/>
    <w:rsid w:val="5D8E7BF6"/>
    <w:rsid w:val="5D8F5742"/>
    <w:rsid w:val="5D941406"/>
    <w:rsid w:val="5D974EA3"/>
    <w:rsid w:val="5D9A0125"/>
    <w:rsid w:val="5D9B1BCD"/>
    <w:rsid w:val="5D9C6049"/>
    <w:rsid w:val="5D9D2F82"/>
    <w:rsid w:val="5D9E7EEA"/>
    <w:rsid w:val="5DA637D2"/>
    <w:rsid w:val="5DA91DB5"/>
    <w:rsid w:val="5DA96FF0"/>
    <w:rsid w:val="5DAA3FAE"/>
    <w:rsid w:val="5DAA54E7"/>
    <w:rsid w:val="5DAC4BEC"/>
    <w:rsid w:val="5DAF5C0F"/>
    <w:rsid w:val="5DB41E33"/>
    <w:rsid w:val="5DB432A9"/>
    <w:rsid w:val="5DB43A09"/>
    <w:rsid w:val="5DB60437"/>
    <w:rsid w:val="5DBA6875"/>
    <w:rsid w:val="5DBD6789"/>
    <w:rsid w:val="5DC42CA9"/>
    <w:rsid w:val="5DC71ECB"/>
    <w:rsid w:val="5DCA4D08"/>
    <w:rsid w:val="5DCD264D"/>
    <w:rsid w:val="5DCF4104"/>
    <w:rsid w:val="5DE140F8"/>
    <w:rsid w:val="5DE23806"/>
    <w:rsid w:val="5DE73A56"/>
    <w:rsid w:val="5DE917C6"/>
    <w:rsid w:val="5DED30B2"/>
    <w:rsid w:val="5DF01E1F"/>
    <w:rsid w:val="5DF40000"/>
    <w:rsid w:val="5DF47DE0"/>
    <w:rsid w:val="5DFB42A5"/>
    <w:rsid w:val="5DFF3841"/>
    <w:rsid w:val="5E007690"/>
    <w:rsid w:val="5E031566"/>
    <w:rsid w:val="5E04053D"/>
    <w:rsid w:val="5E0A1AFE"/>
    <w:rsid w:val="5E0C0E32"/>
    <w:rsid w:val="5E0C389F"/>
    <w:rsid w:val="5E0F11E4"/>
    <w:rsid w:val="5E21148D"/>
    <w:rsid w:val="5E215D33"/>
    <w:rsid w:val="5E2217DF"/>
    <w:rsid w:val="5E245CFE"/>
    <w:rsid w:val="5E253D15"/>
    <w:rsid w:val="5E2D55F7"/>
    <w:rsid w:val="5E2D7DA6"/>
    <w:rsid w:val="5E381358"/>
    <w:rsid w:val="5E3E3D47"/>
    <w:rsid w:val="5E4010E7"/>
    <w:rsid w:val="5E40462F"/>
    <w:rsid w:val="5E43075F"/>
    <w:rsid w:val="5E45026F"/>
    <w:rsid w:val="5E5272F6"/>
    <w:rsid w:val="5E613842"/>
    <w:rsid w:val="5E616E95"/>
    <w:rsid w:val="5E65283B"/>
    <w:rsid w:val="5E6C321F"/>
    <w:rsid w:val="5E6F305F"/>
    <w:rsid w:val="5E7110A7"/>
    <w:rsid w:val="5E745C93"/>
    <w:rsid w:val="5E7508CC"/>
    <w:rsid w:val="5E791B06"/>
    <w:rsid w:val="5E7D5287"/>
    <w:rsid w:val="5E7F00F0"/>
    <w:rsid w:val="5E877C29"/>
    <w:rsid w:val="5E8821A7"/>
    <w:rsid w:val="5E902C9E"/>
    <w:rsid w:val="5E9A4BED"/>
    <w:rsid w:val="5E9E3C42"/>
    <w:rsid w:val="5E9F0770"/>
    <w:rsid w:val="5EA3241E"/>
    <w:rsid w:val="5EA46C80"/>
    <w:rsid w:val="5EA57230"/>
    <w:rsid w:val="5EB23341"/>
    <w:rsid w:val="5EB36BAC"/>
    <w:rsid w:val="5EB90E14"/>
    <w:rsid w:val="5EBF1559"/>
    <w:rsid w:val="5EC1490A"/>
    <w:rsid w:val="5EC2109F"/>
    <w:rsid w:val="5EC456EB"/>
    <w:rsid w:val="5EC668D5"/>
    <w:rsid w:val="5EC97506"/>
    <w:rsid w:val="5ECC0241"/>
    <w:rsid w:val="5ECD35AD"/>
    <w:rsid w:val="5ED12AB9"/>
    <w:rsid w:val="5ED41F4B"/>
    <w:rsid w:val="5EE34854"/>
    <w:rsid w:val="5EE6771E"/>
    <w:rsid w:val="5EEA41B4"/>
    <w:rsid w:val="5EEB7774"/>
    <w:rsid w:val="5EF17AE3"/>
    <w:rsid w:val="5EF46FEC"/>
    <w:rsid w:val="5EF65C9C"/>
    <w:rsid w:val="5EFF2F29"/>
    <w:rsid w:val="5F0261D3"/>
    <w:rsid w:val="5F034518"/>
    <w:rsid w:val="5F034E30"/>
    <w:rsid w:val="5F073EAC"/>
    <w:rsid w:val="5F080AB7"/>
    <w:rsid w:val="5F093BE4"/>
    <w:rsid w:val="5F0B25CD"/>
    <w:rsid w:val="5F0D5496"/>
    <w:rsid w:val="5F1202D9"/>
    <w:rsid w:val="5F136D3D"/>
    <w:rsid w:val="5F137C08"/>
    <w:rsid w:val="5F1673A8"/>
    <w:rsid w:val="5F177BF2"/>
    <w:rsid w:val="5F180D35"/>
    <w:rsid w:val="5F1B564C"/>
    <w:rsid w:val="5F1B61C5"/>
    <w:rsid w:val="5F2C6B37"/>
    <w:rsid w:val="5F2F34EC"/>
    <w:rsid w:val="5F30066A"/>
    <w:rsid w:val="5F3B61F5"/>
    <w:rsid w:val="5F3C1858"/>
    <w:rsid w:val="5F3C3540"/>
    <w:rsid w:val="5F3D7516"/>
    <w:rsid w:val="5F3E355A"/>
    <w:rsid w:val="5F42511A"/>
    <w:rsid w:val="5F4541C8"/>
    <w:rsid w:val="5F4C59DF"/>
    <w:rsid w:val="5F51554D"/>
    <w:rsid w:val="5F516B90"/>
    <w:rsid w:val="5F5316D2"/>
    <w:rsid w:val="5F5649BC"/>
    <w:rsid w:val="5F5B084E"/>
    <w:rsid w:val="5F5D16AA"/>
    <w:rsid w:val="5F5F4FCF"/>
    <w:rsid w:val="5F627DF0"/>
    <w:rsid w:val="5F66440E"/>
    <w:rsid w:val="5F6740E6"/>
    <w:rsid w:val="5F687A02"/>
    <w:rsid w:val="5F6A1380"/>
    <w:rsid w:val="5F6C27DA"/>
    <w:rsid w:val="5F6E2A85"/>
    <w:rsid w:val="5F752655"/>
    <w:rsid w:val="5F78044D"/>
    <w:rsid w:val="5F7D584B"/>
    <w:rsid w:val="5F7E15AF"/>
    <w:rsid w:val="5F826CF0"/>
    <w:rsid w:val="5F8775B1"/>
    <w:rsid w:val="5F896CDA"/>
    <w:rsid w:val="5F8C7179"/>
    <w:rsid w:val="5F8D2CC4"/>
    <w:rsid w:val="5F93785E"/>
    <w:rsid w:val="5F957EA8"/>
    <w:rsid w:val="5F965A46"/>
    <w:rsid w:val="5F9743F7"/>
    <w:rsid w:val="5F993D69"/>
    <w:rsid w:val="5FA414E5"/>
    <w:rsid w:val="5FA420F1"/>
    <w:rsid w:val="5FA425BF"/>
    <w:rsid w:val="5FA45208"/>
    <w:rsid w:val="5FA572D1"/>
    <w:rsid w:val="5FA76AD1"/>
    <w:rsid w:val="5FAC5C31"/>
    <w:rsid w:val="5FB3160B"/>
    <w:rsid w:val="5FB54050"/>
    <w:rsid w:val="5FBC2982"/>
    <w:rsid w:val="5FBC4725"/>
    <w:rsid w:val="5FBF0556"/>
    <w:rsid w:val="5FC14838"/>
    <w:rsid w:val="5FC52F48"/>
    <w:rsid w:val="5FC80ECC"/>
    <w:rsid w:val="5FCB6738"/>
    <w:rsid w:val="5FCC366E"/>
    <w:rsid w:val="5FD32524"/>
    <w:rsid w:val="5FD32935"/>
    <w:rsid w:val="5FD5270A"/>
    <w:rsid w:val="5FD91CC5"/>
    <w:rsid w:val="5FE839AA"/>
    <w:rsid w:val="5FE95423"/>
    <w:rsid w:val="5FEA3D92"/>
    <w:rsid w:val="5FF01994"/>
    <w:rsid w:val="5FF12615"/>
    <w:rsid w:val="5FF44BDA"/>
    <w:rsid w:val="5FF66EE4"/>
    <w:rsid w:val="5FF92531"/>
    <w:rsid w:val="5FFD7EC0"/>
    <w:rsid w:val="600A112F"/>
    <w:rsid w:val="600A14B7"/>
    <w:rsid w:val="600A4920"/>
    <w:rsid w:val="600C70AF"/>
    <w:rsid w:val="60111F65"/>
    <w:rsid w:val="60114200"/>
    <w:rsid w:val="60177679"/>
    <w:rsid w:val="6018099A"/>
    <w:rsid w:val="601A4110"/>
    <w:rsid w:val="6020199B"/>
    <w:rsid w:val="602111AF"/>
    <w:rsid w:val="602177E4"/>
    <w:rsid w:val="602D16F8"/>
    <w:rsid w:val="60310850"/>
    <w:rsid w:val="60344556"/>
    <w:rsid w:val="603E1A70"/>
    <w:rsid w:val="603F580F"/>
    <w:rsid w:val="603F75ED"/>
    <w:rsid w:val="604102D1"/>
    <w:rsid w:val="60476801"/>
    <w:rsid w:val="604E3BDE"/>
    <w:rsid w:val="605008DC"/>
    <w:rsid w:val="605068B0"/>
    <w:rsid w:val="605656CD"/>
    <w:rsid w:val="605965AE"/>
    <w:rsid w:val="605A3176"/>
    <w:rsid w:val="605B3CFF"/>
    <w:rsid w:val="60632049"/>
    <w:rsid w:val="606F33C3"/>
    <w:rsid w:val="60713CD0"/>
    <w:rsid w:val="60722C4F"/>
    <w:rsid w:val="60724C3B"/>
    <w:rsid w:val="6074404D"/>
    <w:rsid w:val="607440DF"/>
    <w:rsid w:val="60781CDA"/>
    <w:rsid w:val="607A1BD6"/>
    <w:rsid w:val="607B69A1"/>
    <w:rsid w:val="607F3F21"/>
    <w:rsid w:val="60802D03"/>
    <w:rsid w:val="60830F85"/>
    <w:rsid w:val="60865365"/>
    <w:rsid w:val="60897BA1"/>
    <w:rsid w:val="608B7355"/>
    <w:rsid w:val="608D0CBE"/>
    <w:rsid w:val="608D2686"/>
    <w:rsid w:val="608D48EE"/>
    <w:rsid w:val="60913A76"/>
    <w:rsid w:val="60925852"/>
    <w:rsid w:val="6092590F"/>
    <w:rsid w:val="60990513"/>
    <w:rsid w:val="609A6A4B"/>
    <w:rsid w:val="609F4316"/>
    <w:rsid w:val="60A24E4C"/>
    <w:rsid w:val="60A3021D"/>
    <w:rsid w:val="60A31D3C"/>
    <w:rsid w:val="60A811FD"/>
    <w:rsid w:val="60AE50C8"/>
    <w:rsid w:val="60B23C20"/>
    <w:rsid w:val="60B42C7C"/>
    <w:rsid w:val="60B86BCB"/>
    <w:rsid w:val="60B9345E"/>
    <w:rsid w:val="60BA6E54"/>
    <w:rsid w:val="60BE632F"/>
    <w:rsid w:val="60C05073"/>
    <w:rsid w:val="60C10790"/>
    <w:rsid w:val="60C2115D"/>
    <w:rsid w:val="60C277CE"/>
    <w:rsid w:val="60C55C33"/>
    <w:rsid w:val="60C56435"/>
    <w:rsid w:val="60C8747E"/>
    <w:rsid w:val="60C97838"/>
    <w:rsid w:val="60CC0588"/>
    <w:rsid w:val="60CD0D63"/>
    <w:rsid w:val="60CE6089"/>
    <w:rsid w:val="60D16DC2"/>
    <w:rsid w:val="60D37CAD"/>
    <w:rsid w:val="60D62963"/>
    <w:rsid w:val="60DC16BC"/>
    <w:rsid w:val="60DD636E"/>
    <w:rsid w:val="60DE4BD3"/>
    <w:rsid w:val="60DF04B1"/>
    <w:rsid w:val="60DF15C8"/>
    <w:rsid w:val="60DF4220"/>
    <w:rsid w:val="60E40E39"/>
    <w:rsid w:val="60E44912"/>
    <w:rsid w:val="60E4778E"/>
    <w:rsid w:val="60E82100"/>
    <w:rsid w:val="60EE3A18"/>
    <w:rsid w:val="60F2214D"/>
    <w:rsid w:val="60F627F0"/>
    <w:rsid w:val="60F81081"/>
    <w:rsid w:val="60FA1ABC"/>
    <w:rsid w:val="60FB040D"/>
    <w:rsid w:val="61000C69"/>
    <w:rsid w:val="61060BC9"/>
    <w:rsid w:val="610D0405"/>
    <w:rsid w:val="610D7139"/>
    <w:rsid w:val="61187D4C"/>
    <w:rsid w:val="611A4B9B"/>
    <w:rsid w:val="611D3106"/>
    <w:rsid w:val="6121232E"/>
    <w:rsid w:val="61265AAA"/>
    <w:rsid w:val="61282E12"/>
    <w:rsid w:val="612A0C84"/>
    <w:rsid w:val="612D4820"/>
    <w:rsid w:val="61322D9B"/>
    <w:rsid w:val="613B0894"/>
    <w:rsid w:val="613C0024"/>
    <w:rsid w:val="613F2684"/>
    <w:rsid w:val="614C654F"/>
    <w:rsid w:val="61542C36"/>
    <w:rsid w:val="61545171"/>
    <w:rsid w:val="615A4B69"/>
    <w:rsid w:val="615A501A"/>
    <w:rsid w:val="6163505F"/>
    <w:rsid w:val="616433D9"/>
    <w:rsid w:val="61656CFA"/>
    <w:rsid w:val="616836C3"/>
    <w:rsid w:val="616D4627"/>
    <w:rsid w:val="61765F66"/>
    <w:rsid w:val="61786B2C"/>
    <w:rsid w:val="617A411C"/>
    <w:rsid w:val="617D0CBA"/>
    <w:rsid w:val="61804FB1"/>
    <w:rsid w:val="618114B3"/>
    <w:rsid w:val="61824CB0"/>
    <w:rsid w:val="61841954"/>
    <w:rsid w:val="618D070E"/>
    <w:rsid w:val="618D12A7"/>
    <w:rsid w:val="619D5420"/>
    <w:rsid w:val="61A37179"/>
    <w:rsid w:val="61A5434A"/>
    <w:rsid w:val="61B14069"/>
    <w:rsid w:val="61B21256"/>
    <w:rsid w:val="61B4119E"/>
    <w:rsid w:val="61BB2AF5"/>
    <w:rsid w:val="61BF2DB6"/>
    <w:rsid w:val="61C25A20"/>
    <w:rsid w:val="61C312B7"/>
    <w:rsid w:val="61C6524F"/>
    <w:rsid w:val="61C76AC2"/>
    <w:rsid w:val="61C92D88"/>
    <w:rsid w:val="61CF5CB2"/>
    <w:rsid w:val="61D27D80"/>
    <w:rsid w:val="61DA7831"/>
    <w:rsid w:val="61E15B17"/>
    <w:rsid w:val="61E2002E"/>
    <w:rsid w:val="61E54220"/>
    <w:rsid w:val="61E57B7F"/>
    <w:rsid w:val="61E74E7B"/>
    <w:rsid w:val="61EA233D"/>
    <w:rsid w:val="61EE3CA2"/>
    <w:rsid w:val="61F3772F"/>
    <w:rsid w:val="61F62B2D"/>
    <w:rsid w:val="61FC709F"/>
    <w:rsid w:val="620106EE"/>
    <w:rsid w:val="62053E15"/>
    <w:rsid w:val="62064772"/>
    <w:rsid w:val="6207013B"/>
    <w:rsid w:val="62171102"/>
    <w:rsid w:val="6218673E"/>
    <w:rsid w:val="621B0625"/>
    <w:rsid w:val="621C7C48"/>
    <w:rsid w:val="621F2810"/>
    <w:rsid w:val="6220296C"/>
    <w:rsid w:val="62207F80"/>
    <w:rsid w:val="622A59D0"/>
    <w:rsid w:val="622C2768"/>
    <w:rsid w:val="622E0D55"/>
    <w:rsid w:val="622F06B2"/>
    <w:rsid w:val="622F7A64"/>
    <w:rsid w:val="62304C8F"/>
    <w:rsid w:val="6231715E"/>
    <w:rsid w:val="62366FEE"/>
    <w:rsid w:val="6238347B"/>
    <w:rsid w:val="62384555"/>
    <w:rsid w:val="6238484B"/>
    <w:rsid w:val="623A6E3D"/>
    <w:rsid w:val="62410246"/>
    <w:rsid w:val="62464B59"/>
    <w:rsid w:val="624C0D14"/>
    <w:rsid w:val="624D6CF4"/>
    <w:rsid w:val="624E3ECC"/>
    <w:rsid w:val="6252261C"/>
    <w:rsid w:val="62533BF6"/>
    <w:rsid w:val="6256442C"/>
    <w:rsid w:val="62572999"/>
    <w:rsid w:val="62585714"/>
    <w:rsid w:val="625915BA"/>
    <w:rsid w:val="625B66A0"/>
    <w:rsid w:val="62610954"/>
    <w:rsid w:val="62640325"/>
    <w:rsid w:val="626479B7"/>
    <w:rsid w:val="6266178C"/>
    <w:rsid w:val="6267061A"/>
    <w:rsid w:val="62675018"/>
    <w:rsid w:val="626A2B39"/>
    <w:rsid w:val="626B5495"/>
    <w:rsid w:val="6270183D"/>
    <w:rsid w:val="62702202"/>
    <w:rsid w:val="627334B4"/>
    <w:rsid w:val="62743032"/>
    <w:rsid w:val="627636D4"/>
    <w:rsid w:val="627955F6"/>
    <w:rsid w:val="627B6418"/>
    <w:rsid w:val="627D4C5C"/>
    <w:rsid w:val="627E5715"/>
    <w:rsid w:val="628122CB"/>
    <w:rsid w:val="62825EC8"/>
    <w:rsid w:val="628302E5"/>
    <w:rsid w:val="62842425"/>
    <w:rsid w:val="62881BA0"/>
    <w:rsid w:val="62895FE1"/>
    <w:rsid w:val="628A6D39"/>
    <w:rsid w:val="628B4BAC"/>
    <w:rsid w:val="628E63CB"/>
    <w:rsid w:val="628F3689"/>
    <w:rsid w:val="62907152"/>
    <w:rsid w:val="6291612E"/>
    <w:rsid w:val="629169B8"/>
    <w:rsid w:val="629558A2"/>
    <w:rsid w:val="629B28B5"/>
    <w:rsid w:val="629F61FB"/>
    <w:rsid w:val="62A11CC0"/>
    <w:rsid w:val="62A50790"/>
    <w:rsid w:val="62A65A7B"/>
    <w:rsid w:val="62A96986"/>
    <w:rsid w:val="62B01CDD"/>
    <w:rsid w:val="62B15421"/>
    <w:rsid w:val="62B3453F"/>
    <w:rsid w:val="62B43785"/>
    <w:rsid w:val="62B6655F"/>
    <w:rsid w:val="62BB215B"/>
    <w:rsid w:val="62BC3B38"/>
    <w:rsid w:val="62BD42CA"/>
    <w:rsid w:val="62BE2A0B"/>
    <w:rsid w:val="62BE6EFD"/>
    <w:rsid w:val="62C26A67"/>
    <w:rsid w:val="62C4189C"/>
    <w:rsid w:val="62C96DEC"/>
    <w:rsid w:val="62CE0355"/>
    <w:rsid w:val="62CF66C5"/>
    <w:rsid w:val="62CF6A5E"/>
    <w:rsid w:val="62D1004E"/>
    <w:rsid w:val="62D30EE8"/>
    <w:rsid w:val="62D33D44"/>
    <w:rsid w:val="62D457D4"/>
    <w:rsid w:val="62D67AA9"/>
    <w:rsid w:val="62D96F76"/>
    <w:rsid w:val="62DD4424"/>
    <w:rsid w:val="62E44583"/>
    <w:rsid w:val="62E963D1"/>
    <w:rsid w:val="62EB347E"/>
    <w:rsid w:val="62EE5DCA"/>
    <w:rsid w:val="62F20CAC"/>
    <w:rsid w:val="62F52433"/>
    <w:rsid w:val="62F71F92"/>
    <w:rsid w:val="62F87F18"/>
    <w:rsid w:val="63027171"/>
    <w:rsid w:val="63062642"/>
    <w:rsid w:val="63073D67"/>
    <w:rsid w:val="630B42F4"/>
    <w:rsid w:val="63113F26"/>
    <w:rsid w:val="631171D5"/>
    <w:rsid w:val="63167A91"/>
    <w:rsid w:val="63182FD3"/>
    <w:rsid w:val="6319292D"/>
    <w:rsid w:val="63195FB7"/>
    <w:rsid w:val="631A70F9"/>
    <w:rsid w:val="631B055C"/>
    <w:rsid w:val="631B4FD5"/>
    <w:rsid w:val="632038EF"/>
    <w:rsid w:val="63207702"/>
    <w:rsid w:val="632B6873"/>
    <w:rsid w:val="632E4686"/>
    <w:rsid w:val="63303CA5"/>
    <w:rsid w:val="633126C4"/>
    <w:rsid w:val="633605E1"/>
    <w:rsid w:val="633A1C9F"/>
    <w:rsid w:val="633C1935"/>
    <w:rsid w:val="633C750A"/>
    <w:rsid w:val="633D42AD"/>
    <w:rsid w:val="633D7316"/>
    <w:rsid w:val="634001B2"/>
    <w:rsid w:val="634204BC"/>
    <w:rsid w:val="634211EB"/>
    <w:rsid w:val="634411FB"/>
    <w:rsid w:val="63526222"/>
    <w:rsid w:val="63530DD8"/>
    <w:rsid w:val="635603A5"/>
    <w:rsid w:val="63561C37"/>
    <w:rsid w:val="63565C12"/>
    <w:rsid w:val="63581BEF"/>
    <w:rsid w:val="635D4FDA"/>
    <w:rsid w:val="635E671E"/>
    <w:rsid w:val="635F3694"/>
    <w:rsid w:val="63601164"/>
    <w:rsid w:val="6360751A"/>
    <w:rsid w:val="636704B4"/>
    <w:rsid w:val="636844F9"/>
    <w:rsid w:val="63691CD5"/>
    <w:rsid w:val="636A0577"/>
    <w:rsid w:val="636D079E"/>
    <w:rsid w:val="636D726A"/>
    <w:rsid w:val="636F2C02"/>
    <w:rsid w:val="636F4962"/>
    <w:rsid w:val="637667B0"/>
    <w:rsid w:val="6379168E"/>
    <w:rsid w:val="637B0068"/>
    <w:rsid w:val="637D7575"/>
    <w:rsid w:val="638245FC"/>
    <w:rsid w:val="638447B0"/>
    <w:rsid w:val="6385544A"/>
    <w:rsid w:val="638935A7"/>
    <w:rsid w:val="638A3EE2"/>
    <w:rsid w:val="638C0F6E"/>
    <w:rsid w:val="6390385D"/>
    <w:rsid w:val="639631FD"/>
    <w:rsid w:val="639A282F"/>
    <w:rsid w:val="639D22F9"/>
    <w:rsid w:val="63A01761"/>
    <w:rsid w:val="63A24C4A"/>
    <w:rsid w:val="63A46D64"/>
    <w:rsid w:val="63A56B03"/>
    <w:rsid w:val="63AE1E75"/>
    <w:rsid w:val="63AF2EA6"/>
    <w:rsid w:val="63B54A04"/>
    <w:rsid w:val="63B576F2"/>
    <w:rsid w:val="63B97B68"/>
    <w:rsid w:val="63BA34A5"/>
    <w:rsid w:val="63BD4BA5"/>
    <w:rsid w:val="63C36AEA"/>
    <w:rsid w:val="63D17591"/>
    <w:rsid w:val="63D1786D"/>
    <w:rsid w:val="63D40479"/>
    <w:rsid w:val="63D56F08"/>
    <w:rsid w:val="63D86342"/>
    <w:rsid w:val="63DF755D"/>
    <w:rsid w:val="63E17C46"/>
    <w:rsid w:val="63E53962"/>
    <w:rsid w:val="63E57F27"/>
    <w:rsid w:val="63E938B7"/>
    <w:rsid w:val="63E9570E"/>
    <w:rsid w:val="63EA3FD2"/>
    <w:rsid w:val="63ED4AED"/>
    <w:rsid w:val="63EE7B3D"/>
    <w:rsid w:val="63F000BE"/>
    <w:rsid w:val="63F0235D"/>
    <w:rsid w:val="63F61399"/>
    <w:rsid w:val="63F65E9C"/>
    <w:rsid w:val="64053178"/>
    <w:rsid w:val="64085667"/>
    <w:rsid w:val="641031FB"/>
    <w:rsid w:val="64116A15"/>
    <w:rsid w:val="64120B98"/>
    <w:rsid w:val="641537B2"/>
    <w:rsid w:val="64154707"/>
    <w:rsid w:val="64165D83"/>
    <w:rsid w:val="64173DA1"/>
    <w:rsid w:val="641A2099"/>
    <w:rsid w:val="641B47AA"/>
    <w:rsid w:val="641C2432"/>
    <w:rsid w:val="641C5AEC"/>
    <w:rsid w:val="641E0873"/>
    <w:rsid w:val="642131FB"/>
    <w:rsid w:val="64263E53"/>
    <w:rsid w:val="64275651"/>
    <w:rsid w:val="64277098"/>
    <w:rsid w:val="642A1AB1"/>
    <w:rsid w:val="642C3F3C"/>
    <w:rsid w:val="642D27E8"/>
    <w:rsid w:val="642E4AD8"/>
    <w:rsid w:val="643000A9"/>
    <w:rsid w:val="6430486D"/>
    <w:rsid w:val="6435241F"/>
    <w:rsid w:val="643F0C92"/>
    <w:rsid w:val="64405FB0"/>
    <w:rsid w:val="64457A9A"/>
    <w:rsid w:val="644616C6"/>
    <w:rsid w:val="64465693"/>
    <w:rsid w:val="64473196"/>
    <w:rsid w:val="64474999"/>
    <w:rsid w:val="644B0513"/>
    <w:rsid w:val="644D09DF"/>
    <w:rsid w:val="644D2574"/>
    <w:rsid w:val="644D6AED"/>
    <w:rsid w:val="644E16C4"/>
    <w:rsid w:val="64513351"/>
    <w:rsid w:val="64546991"/>
    <w:rsid w:val="64564180"/>
    <w:rsid w:val="645A1BDD"/>
    <w:rsid w:val="645E319E"/>
    <w:rsid w:val="6460014F"/>
    <w:rsid w:val="6461234C"/>
    <w:rsid w:val="6467010D"/>
    <w:rsid w:val="646714A8"/>
    <w:rsid w:val="646B32BE"/>
    <w:rsid w:val="64726B9D"/>
    <w:rsid w:val="64750675"/>
    <w:rsid w:val="64772985"/>
    <w:rsid w:val="64776414"/>
    <w:rsid w:val="648062AE"/>
    <w:rsid w:val="64807E9D"/>
    <w:rsid w:val="648416D2"/>
    <w:rsid w:val="648626C6"/>
    <w:rsid w:val="648E6F90"/>
    <w:rsid w:val="648F2789"/>
    <w:rsid w:val="648F4C0D"/>
    <w:rsid w:val="64911149"/>
    <w:rsid w:val="649115FA"/>
    <w:rsid w:val="64933678"/>
    <w:rsid w:val="649554A1"/>
    <w:rsid w:val="649A438F"/>
    <w:rsid w:val="649C060D"/>
    <w:rsid w:val="64A3186C"/>
    <w:rsid w:val="64A32113"/>
    <w:rsid w:val="64A41288"/>
    <w:rsid w:val="64A523DA"/>
    <w:rsid w:val="64A774D9"/>
    <w:rsid w:val="64A944A9"/>
    <w:rsid w:val="64AB27BA"/>
    <w:rsid w:val="64AF5205"/>
    <w:rsid w:val="64B0328E"/>
    <w:rsid w:val="64C13CE2"/>
    <w:rsid w:val="64C57F0B"/>
    <w:rsid w:val="64C65CBA"/>
    <w:rsid w:val="64C80BAD"/>
    <w:rsid w:val="64C9467B"/>
    <w:rsid w:val="64CF4B01"/>
    <w:rsid w:val="64D853B3"/>
    <w:rsid w:val="64D93DE5"/>
    <w:rsid w:val="64E066C4"/>
    <w:rsid w:val="64E52956"/>
    <w:rsid w:val="64E625CC"/>
    <w:rsid w:val="64E67FFB"/>
    <w:rsid w:val="64ED239C"/>
    <w:rsid w:val="64EF6B85"/>
    <w:rsid w:val="64F60B3F"/>
    <w:rsid w:val="64F62B43"/>
    <w:rsid w:val="64F770EB"/>
    <w:rsid w:val="64FF448F"/>
    <w:rsid w:val="65022100"/>
    <w:rsid w:val="650345B8"/>
    <w:rsid w:val="65034951"/>
    <w:rsid w:val="650A633C"/>
    <w:rsid w:val="650E2AC2"/>
    <w:rsid w:val="650E6473"/>
    <w:rsid w:val="650F3144"/>
    <w:rsid w:val="6519053A"/>
    <w:rsid w:val="651A4665"/>
    <w:rsid w:val="65234AD7"/>
    <w:rsid w:val="652360D2"/>
    <w:rsid w:val="65250245"/>
    <w:rsid w:val="652E440C"/>
    <w:rsid w:val="6536617E"/>
    <w:rsid w:val="6538119D"/>
    <w:rsid w:val="653E3BED"/>
    <w:rsid w:val="653E74F3"/>
    <w:rsid w:val="65407A10"/>
    <w:rsid w:val="65422A34"/>
    <w:rsid w:val="654A78B9"/>
    <w:rsid w:val="65523590"/>
    <w:rsid w:val="65525F56"/>
    <w:rsid w:val="655A07EE"/>
    <w:rsid w:val="655C182D"/>
    <w:rsid w:val="655E2F68"/>
    <w:rsid w:val="6562397F"/>
    <w:rsid w:val="656333BF"/>
    <w:rsid w:val="656970A5"/>
    <w:rsid w:val="656A3581"/>
    <w:rsid w:val="656C18B6"/>
    <w:rsid w:val="656C5C1E"/>
    <w:rsid w:val="656D28E2"/>
    <w:rsid w:val="65757807"/>
    <w:rsid w:val="657C44DC"/>
    <w:rsid w:val="65863FF5"/>
    <w:rsid w:val="658B2DCC"/>
    <w:rsid w:val="658C1E85"/>
    <w:rsid w:val="659074F3"/>
    <w:rsid w:val="65994C78"/>
    <w:rsid w:val="659E0A24"/>
    <w:rsid w:val="65A20868"/>
    <w:rsid w:val="65A442A3"/>
    <w:rsid w:val="65A53330"/>
    <w:rsid w:val="65AA4B83"/>
    <w:rsid w:val="65AB5145"/>
    <w:rsid w:val="65AD0EED"/>
    <w:rsid w:val="65AD2909"/>
    <w:rsid w:val="65AE159D"/>
    <w:rsid w:val="65B22175"/>
    <w:rsid w:val="65B50744"/>
    <w:rsid w:val="65C3135A"/>
    <w:rsid w:val="65C60F10"/>
    <w:rsid w:val="65C8748E"/>
    <w:rsid w:val="65C953B4"/>
    <w:rsid w:val="65CB4CBB"/>
    <w:rsid w:val="65CF6467"/>
    <w:rsid w:val="65D05087"/>
    <w:rsid w:val="65D10499"/>
    <w:rsid w:val="65D37B75"/>
    <w:rsid w:val="65D647FF"/>
    <w:rsid w:val="65EA3A67"/>
    <w:rsid w:val="65EA652D"/>
    <w:rsid w:val="65EA67CB"/>
    <w:rsid w:val="65EA7694"/>
    <w:rsid w:val="65EB1B7A"/>
    <w:rsid w:val="65EC684F"/>
    <w:rsid w:val="65EE071C"/>
    <w:rsid w:val="65F10450"/>
    <w:rsid w:val="65F1305A"/>
    <w:rsid w:val="65F8064A"/>
    <w:rsid w:val="65FA0385"/>
    <w:rsid w:val="65FA4996"/>
    <w:rsid w:val="65FD2137"/>
    <w:rsid w:val="65FD26DD"/>
    <w:rsid w:val="65FD7081"/>
    <w:rsid w:val="66035BE0"/>
    <w:rsid w:val="66043699"/>
    <w:rsid w:val="66076C97"/>
    <w:rsid w:val="660C501B"/>
    <w:rsid w:val="660E353A"/>
    <w:rsid w:val="660F2A2D"/>
    <w:rsid w:val="6613342F"/>
    <w:rsid w:val="661353B8"/>
    <w:rsid w:val="66151C7D"/>
    <w:rsid w:val="66176B32"/>
    <w:rsid w:val="66177CB8"/>
    <w:rsid w:val="66184883"/>
    <w:rsid w:val="66185964"/>
    <w:rsid w:val="66191333"/>
    <w:rsid w:val="66196A47"/>
    <w:rsid w:val="661A6113"/>
    <w:rsid w:val="66216AA4"/>
    <w:rsid w:val="6624590B"/>
    <w:rsid w:val="662E2B85"/>
    <w:rsid w:val="662F5101"/>
    <w:rsid w:val="6630275F"/>
    <w:rsid w:val="66317AE7"/>
    <w:rsid w:val="663854BC"/>
    <w:rsid w:val="663A39FF"/>
    <w:rsid w:val="663F2175"/>
    <w:rsid w:val="66455B09"/>
    <w:rsid w:val="6648624A"/>
    <w:rsid w:val="664C0CDE"/>
    <w:rsid w:val="664C2A5D"/>
    <w:rsid w:val="66580FFA"/>
    <w:rsid w:val="66596468"/>
    <w:rsid w:val="665B7FEC"/>
    <w:rsid w:val="665F3B7A"/>
    <w:rsid w:val="66611FF8"/>
    <w:rsid w:val="66620B97"/>
    <w:rsid w:val="66623F55"/>
    <w:rsid w:val="666468AA"/>
    <w:rsid w:val="666652CC"/>
    <w:rsid w:val="666751C5"/>
    <w:rsid w:val="666B64E1"/>
    <w:rsid w:val="667162F6"/>
    <w:rsid w:val="66721BC8"/>
    <w:rsid w:val="66735447"/>
    <w:rsid w:val="66743F8E"/>
    <w:rsid w:val="66754BF4"/>
    <w:rsid w:val="66795559"/>
    <w:rsid w:val="6681001F"/>
    <w:rsid w:val="66932DD1"/>
    <w:rsid w:val="66993516"/>
    <w:rsid w:val="669D6060"/>
    <w:rsid w:val="66A04C8E"/>
    <w:rsid w:val="66A4570B"/>
    <w:rsid w:val="66A647BA"/>
    <w:rsid w:val="66AB7D24"/>
    <w:rsid w:val="66B652BE"/>
    <w:rsid w:val="66BA4236"/>
    <w:rsid w:val="66BB0F82"/>
    <w:rsid w:val="66BC3756"/>
    <w:rsid w:val="66BC5577"/>
    <w:rsid w:val="66C47D3F"/>
    <w:rsid w:val="66C9265B"/>
    <w:rsid w:val="66CF7C78"/>
    <w:rsid w:val="66D569EF"/>
    <w:rsid w:val="66D7474B"/>
    <w:rsid w:val="66E42C53"/>
    <w:rsid w:val="66E44483"/>
    <w:rsid w:val="66EB55F6"/>
    <w:rsid w:val="66EE2BDA"/>
    <w:rsid w:val="66EF55A9"/>
    <w:rsid w:val="66F356DD"/>
    <w:rsid w:val="66F637CD"/>
    <w:rsid w:val="66F678FD"/>
    <w:rsid w:val="66F83B37"/>
    <w:rsid w:val="66F964DB"/>
    <w:rsid w:val="66FB49A8"/>
    <w:rsid w:val="66FB76D6"/>
    <w:rsid w:val="670134C0"/>
    <w:rsid w:val="67046EB4"/>
    <w:rsid w:val="670669E7"/>
    <w:rsid w:val="67095BB1"/>
    <w:rsid w:val="670B28DF"/>
    <w:rsid w:val="67123416"/>
    <w:rsid w:val="671254FF"/>
    <w:rsid w:val="671430FC"/>
    <w:rsid w:val="671B46F1"/>
    <w:rsid w:val="672208C7"/>
    <w:rsid w:val="672656BA"/>
    <w:rsid w:val="67294DC4"/>
    <w:rsid w:val="672A0DCC"/>
    <w:rsid w:val="672C40B3"/>
    <w:rsid w:val="67316C74"/>
    <w:rsid w:val="67332DE0"/>
    <w:rsid w:val="67351344"/>
    <w:rsid w:val="67363E44"/>
    <w:rsid w:val="6736451C"/>
    <w:rsid w:val="67371718"/>
    <w:rsid w:val="67386954"/>
    <w:rsid w:val="674142CD"/>
    <w:rsid w:val="674179FE"/>
    <w:rsid w:val="67435F41"/>
    <w:rsid w:val="674846BA"/>
    <w:rsid w:val="674C5FC6"/>
    <w:rsid w:val="674D17E3"/>
    <w:rsid w:val="674D2297"/>
    <w:rsid w:val="674F1179"/>
    <w:rsid w:val="67507E38"/>
    <w:rsid w:val="675171FC"/>
    <w:rsid w:val="675556BC"/>
    <w:rsid w:val="67575237"/>
    <w:rsid w:val="67596F6B"/>
    <w:rsid w:val="675A03C1"/>
    <w:rsid w:val="675A0E08"/>
    <w:rsid w:val="675A55C9"/>
    <w:rsid w:val="6768724C"/>
    <w:rsid w:val="67690AF5"/>
    <w:rsid w:val="676A01FC"/>
    <w:rsid w:val="676A6DE8"/>
    <w:rsid w:val="676B1085"/>
    <w:rsid w:val="676C4533"/>
    <w:rsid w:val="676D16BE"/>
    <w:rsid w:val="676F25EE"/>
    <w:rsid w:val="6771221E"/>
    <w:rsid w:val="67735012"/>
    <w:rsid w:val="677E2B98"/>
    <w:rsid w:val="67802246"/>
    <w:rsid w:val="678910AF"/>
    <w:rsid w:val="678D13B8"/>
    <w:rsid w:val="678E32C5"/>
    <w:rsid w:val="67911F0D"/>
    <w:rsid w:val="67915696"/>
    <w:rsid w:val="67921AB3"/>
    <w:rsid w:val="679261DB"/>
    <w:rsid w:val="679951AD"/>
    <w:rsid w:val="679B4195"/>
    <w:rsid w:val="67A10A61"/>
    <w:rsid w:val="67A13184"/>
    <w:rsid w:val="67A25D67"/>
    <w:rsid w:val="67A3796F"/>
    <w:rsid w:val="67A504DA"/>
    <w:rsid w:val="67A731C4"/>
    <w:rsid w:val="67AE039B"/>
    <w:rsid w:val="67B55809"/>
    <w:rsid w:val="67B664D8"/>
    <w:rsid w:val="67BC1161"/>
    <w:rsid w:val="67BD0E60"/>
    <w:rsid w:val="67BF47D9"/>
    <w:rsid w:val="67C572F3"/>
    <w:rsid w:val="67C60CEB"/>
    <w:rsid w:val="67C70890"/>
    <w:rsid w:val="67D16B6A"/>
    <w:rsid w:val="67D20B98"/>
    <w:rsid w:val="67D2460C"/>
    <w:rsid w:val="67D41A78"/>
    <w:rsid w:val="67D46B09"/>
    <w:rsid w:val="67D82F37"/>
    <w:rsid w:val="67D83A8E"/>
    <w:rsid w:val="67D83CC4"/>
    <w:rsid w:val="67DA2495"/>
    <w:rsid w:val="67DC1A63"/>
    <w:rsid w:val="67DF4829"/>
    <w:rsid w:val="67E14278"/>
    <w:rsid w:val="67E34984"/>
    <w:rsid w:val="67E41553"/>
    <w:rsid w:val="67E534E7"/>
    <w:rsid w:val="67E70A64"/>
    <w:rsid w:val="67E852C2"/>
    <w:rsid w:val="67EB1A95"/>
    <w:rsid w:val="67EE0872"/>
    <w:rsid w:val="67EE28DE"/>
    <w:rsid w:val="67EE64BB"/>
    <w:rsid w:val="67EE7391"/>
    <w:rsid w:val="67F10F82"/>
    <w:rsid w:val="67FA6C87"/>
    <w:rsid w:val="67FC0F24"/>
    <w:rsid w:val="67FC54B2"/>
    <w:rsid w:val="67FF27CE"/>
    <w:rsid w:val="680100B1"/>
    <w:rsid w:val="680851FE"/>
    <w:rsid w:val="680A0447"/>
    <w:rsid w:val="680C0367"/>
    <w:rsid w:val="680C692F"/>
    <w:rsid w:val="68105D65"/>
    <w:rsid w:val="68105D83"/>
    <w:rsid w:val="68106BBE"/>
    <w:rsid w:val="68114BD8"/>
    <w:rsid w:val="6816019A"/>
    <w:rsid w:val="681A7339"/>
    <w:rsid w:val="681E4CC5"/>
    <w:rsid w:val="681F5DB0"/>
    <w:rsid w:val="68266BA2"/>
    <w:rsid w:val="682B736A"/>
    <w:rsid w:val="682C2E0C"/>
    <w:rsid w:val="682D27C4"/>
    <w:rsid w:val="682D3021"/>
    <w:rsid w:val="68335DFC"/>
    <w:rsid w:val="683E5F93"/>
    <w:rsid w:val="68427960"/>
    <w:rsid w:val="68481702"/>
    <w:rsid w:val="68481FB5"/>
    <w:rsid w:val="68495AC4"/>
    <w:rsid w:val="684A00C2"/>
    <w:rsid w:val="685001B1"/>
    <w:rsid w:val="68510B7C"/>
    <w:rsid w:val="685379A4"/>
    <w:rsid w:val="685B3C54"/>
    <w:rsid w:val="685C36C4"/>
    <w:rsid w:val="685D779D"/>
    <w:rsid w:val="6860384C"/>
    <w:rsid w:val="68644CFC"/>
    <w:rsid w:val="68672E70"/>
    <w:rsid w:val="6867550A"/>
    <w:rsid w:val="686810CC"/>
    <w:rsid w:val="686C0559"/>
    <w:rsid w:val="686D7838"/>
    <w:rsid w:val="687562C2"/>
    <w:rsid w:val="68792AA4"/>
    <w:rsid w:val="68795644"/>
    <w:rsid w:val="687979F8"/>
    <w:rsid w:val="687A3328"/>
    <w:rsid w:val="687C13F8"/>
    <w:rsid w:val="687E329A"/>
    <w:rsid w:val="68857666"/>
    <w:rsid w:val="6889191F"/>
    <w:rsid w:val="688B74E2"/>
    <w:rsid w:val="68905BD9"/>
    <w:rsid w:val="68992E1C"/>
    <w:rsid w:val="689B4135"/>
    <w:rsid w:val="689C381E"/>
    <w:rsid w:val="689E5FA2"/>
    <w:rsid w:val="689F3AC4"/>
    <w:rsid w:val="68A271B7"/>
    <w:rsid w:val="68A379F6"/>
    <w:rsid w:val="68A41530"/>
    <w:rsid w:val="68A5220F"/>
    <w:rsid w:val="68A523A6"/>
    <w:rsid w:val="68A56B7E"/>
    <w:rsid w:val="68A63638"/>
    <w:rsid w:val="68AA7DCD"/>
    <w:rsid w:val="68B31442"/>
    <w:rsid w:val="68B3350B"/>
    <w:rsid w:val="68B35A1D"/>
    <w:rsid w:val="68B401DD"/>
    <w:rsid w:val="68BE24B0"/>
    <w:rsid w:val="68BF048F"/>
    <w:rsid w:val="68CA00E8"/>
    <w:rsid w:val="68CA1534"/>
    <w:rsid w:val="68CD25CA"/>
    <w:rsid w:val="68D12908"/>
    <w:rsid w:val="68D14389"/>
    <w:rsid w:val="68D5763A"/>
    <w:rsid w:val="68D634C2"/>
    <w:rsid w:val="68D7433B"/>
    <w:rsid w:val="68D76D51"/>
    <w:rsid w:val="68D803CE"/>
    <w:rsid w:val="68DA2A99"/>
    <w:rsid w:val="68DE59B0"/>
    <w:rsid w:val="68DE6FEF"/>
    <w:rsid w:val="68E75010"/>
    <w:rsid w:val="68EA4C41"/>
    <w:rsid w:val="68EB508B"/>
    <w:rsid w:val="68EB5CB6"/>
    <w:rsid w:val="68F21F9C"/>
    <w:rsid w:val="68F43796"/>
    <w:rsid w:val="68F85B5F"/>
    <w:rsid w:val="68FB5048"/>
    <w:rsid w:val="69043668"/>
    <w:rsid w:val="69072D41"/>
    <w:rsid w:val="690C3435"/>
    <w:rsid w:val="69133CAB"/>
    <w:rsid w:val="6915099A"/>
    <w:rsid w:val="691860D6"/>
    <w:rsid w:val="691B1572"/>
    <w:rsid w:val="691B5BCE"/>
    <w:rsid w:val="691C43B4"/>
    <w:rsid w:val="691D6278"/>
    <w:rsid w:val="69222D6E"/>
    <w:rsid w:val="6925449C"/>
    <w:rsid w:val="692648C9"/>
    <w:rsid w:val="6926554F"/>
    <w:rsid w:val="69270753"/>
    <w:rsid w:val="692C603D"/>
    <w:rsid w:val="692D7F62"/>
    <w:rsid w:val="692F1491"/>
    <w:rsid w:val="69325588"/>
    <w:rsid w:val="69347859"/>
    <w:rsid w:val="694103A7"/>
    <w:rsid w:val="694437CA"/>
    <w:rsid w:val="694940B5"/>
    <w:rsid w:val="69506F3E"/>
    <w:rsid w:val="69513D0F"/>
    <w:rsid w:val="69553962"/>
    <w:rsid w:val="69570230"/>
    <w:rsid w:val="69595874"/>
    <w:rsid w:val="69595B60"/>
    <w:rsid w:val="695F64D9"/>
    <w:rsid w:val="69676B90"/>
    <w:rsid w:val="696B71D1"/>
    <w:rsid w:val="696D276E"/>
    <w:rsid w:val="6970344D"/>
    <w:rsid w:val="69742998"/>
    <w:rsid w:val="69765083"/>
    <w:rsid w:val="697B27C2"/>
    <w:rsid w:val="697C4FC8"/>
    <w:rsid w:val="697D3BC2"/>
    <w:rsid w:val="6985251C"/>
    <w:rsid w:val="69857DB3"/>
    <w:rsid w:val="69871F75"/>
    <w:rsid w:val="69886F0B"/>
    <w:rsid w:val="698B64FC"/>
    <w:rsid w:val="698C0D80"/>
    <w:rsid w:val="69932716"/>
    <w:rsid w:val="69981611"/>
    <w:rsid w:val="699C3BCB"/>
    <w:rsid w:val="699D7E9E"/>
    <w:rsid w:val="699F6F79"/>
    <w:rsid w:val="69A14D8B"/>
    <w:rsid w:val="69A23FBC"/>
    <w:rsid w:val="69A54521"/>
    <w:rsid w:val="69B11707"/>
    <w:rsid w:val="69B26DC3"/>
    <w:rsid w:val="69B768B5"/>
    <w:rsid w:val="69BA025C"/>
    <w:rsid w:val="69BC48AB"/>
    <w:rsid w:val="69BD4197"/>
    <w:rsid w:val="69C8244E"/>
    <w:rsid w:val="69CB04A5"/>
    <w:rsid w:val="69CE56CD"/>
    <w:rsid w:val="69D2249D"/>
    <w:rsid w:val="69D41860"/>
    <w:rsid w:val="69D507FB"/>
    <w:rsid w:val="69D84CBF"/>
    <w:rsid w:val="69DA6129"/>
    <w:rsid w:val="69DE35B7"/>
    <w:rsid w:val="69DE53C7"/>
    <w:rsid w:val="69E02416"/>
    <w:rsid w:val="69E039AE"/>
    <w:rsid w:val="69E16290"/>
    <w:rsid w:val="69E565AA"/>
    <w:rsid w:val="69E87667"/>
    <w:rsid w:val="69EB0ACF"/>
    <w:rsid w:val="69F23D18"/>
    <w:rsid w:val="69F41000"/>
    <w:rsid w:val="69F6659B"/>
    <w:rsid w:val="69F805A3"/>
    <w:rsid w:val="69FD4471"/>
    <w:rsid w:val="69FE5768"/>
    <w:rsid w:val="6A0F3171"/>
    <w:rsid w:val="6A0F6BAA"/>
    <w:rsid w:val="6A104F4B"/>
    <w:rsid w:val="6A12481F"/>
    <w:rsid w:val="6A1352C9"/>
    <w:rsid w:val="6A147616"/>
    <w:rsid w:val="6A152054"/>
    <w:rsid w:val="6A153779"/>
    <w:rsid w:val="6A167D8A"/>
    <w:rsid w:val="6A181011"/>
    <w:rsid w:val="6A196CB1"/>
    <w:rsid w:val="6A270AC6"/>
    <w:rsid w:val="6A2A6254"/>
    <w:rsid w:val="6A2C78C5"/>
    <w:rsid w:val="6A313C97"/>
    <w:rsid w:val="6A333DD4"/>
    <w:rsid w:val="6A3B4C95"/>
    <w:rsid w:val="6A3C3462"/>
    <w:rsid w:val="6A444B1C"/>
    <w:rsid w:val="6A473921"/>
    <w:rsid w:val="6A4D31A8"/>
    <w:rsid w:val="6A4F5E97"/>
    <w:rsid w:val="6A503016"/>
    <w:rsid w:val="6A52430F"/>
    <w:rsid w:val="6A596448"/>
    <w:rsid w:val="6A597D1D"/>
    <w:rsid w:val="6A5B1FED"/>
    <w:rsid w:val="6A6642D8"/>
    <w:rsid w:val="6A67175F"/>
    <w:rsid w:val="6A682734"/>
    <w:rsid w:val="6A6D5F1F"/>
    <w:rsid w:val="6A6E553A"/>
    <w:rsid w:val="6A70026B"/>
    <w:rsid w:val="6A71363B"/>
    <w:rsid w:val="6A72315C"/>
    <w:rsid w:val="6A756A4E"/>
    <w:rsid w:val="6A7A2A5C"/>
    <w:rsid w:val="6A7D4F64"/>
    <w:rsid w:val="6A7E780E"/>
    <w:rsid w:val="6A7F0FC7"/>
    <w:rsid w:val="6A7F7C1A"/>
    <w:rsid w:val="6A8019E1"/>
    <w:rsid w:val="6A853A33"/>
    <w:rsid w:val="6A872ED8"/>
    <w:rsid w:val="6A890EE3"/>
    <w:rsid w:val="6A894CB1"/>
    <w:rsid w:val="6A8957DC"/>
    <w:rsid w:val="6A8F6426"/>
    <w:rsid w:val="6A97094F"/>
    <w:rsid w:val="6A9977F1"/>
    <w:rsid w:val="6A9A7E71"/>
    <w:rsid w:val="6A9F0143"/>
    <w:rsid w:val="6AA13CB8"/>
    <w:rsid w:val="6AA216C8"/>
    <w:rsid w:val="6AA310AC"/>
    <w:rsid w:val="6AA31F94"/>
    <w:rsid w:val="6AA36206"/>
    <w:rsid w:val="6AA44560"/>
    <w:rsid w:val="6AA713BE"/>
    <w:rsid w:val="6AA95A80"/>
    <w:rsid w:val="6AAB747F"/>
    <w:rsid w:val="6AAE1D7D"/>
    <w:rsid w:val="6AAF585E"/>
    <w:rsid w:val="6AB00481"/>
    <w:rsid w:val="6AB12D36"/>
    <w:rsid w:val="6AB61840"/>
    <w:rsid w:val="6AB92658"/>
    <w:rsid w:val="6AB943F9"/>
    <w:rsid w:val="6AC0655B"/>
    <w:rsid w:val="6AC15CC9"/>
    <w:rsid w:val="6AC87475"/>
    <w:rsid w:val="6AC87FAE"/>
    <w:rsid w:val="6AD457FB"/>
    <w:rsid w:val="6AD60C5C"/>
    <w:rsid w:val="6AD70803"/>
    <w:rsid w:val="6AD8263E"/>
    <w:rsid w:val="6ADD5A8D"/>
    <w:rsid w:val="6ADE5F16"/>
    <w:rsid w:val="6ADF433E"/>
    <w:rsid w:val="6AE03E19"/>
    <w:rsid w:val="6AE1133E"/>
    <w:rsid w:val="6AE24FCB"/>
    <w:rsid w:val="6AE34F1B"/>
    <w:rsid w:val="6AE717B2"/>
    <w:rsid w:val="6AEB6635"/>
    <w:rsid w:val="6AEE4A59"/>
    <w:rsid w:val="6AF05122"/>
    <w:rsid w:val="6AF056F6"/>
    <w:rsid w:val="6AFD4726"/>
    <w:rsid w:val="6AFE4063"/>
    <w:rsid w:val="6AFF5DEF"/>
    <w:rsid w:val="6B006519"/>
    <w:rsid w:val="6B0338E6"/>
    <w:rsid w:val="6B07646A"/>
    <w:rsid w:val="6B084957"/>
    <w:rsid w:val="6B087BD6"/>
    <w:rsid w:val="6B10662B"/>
    <w:rsid w:val="6B1531BD"/>
    <w:rsid w:val="6B197F55"/>
    <w:rsid w:val="6B1A48BD"/>
    <w:rsid w:val="6B1A73F1"/>
    <w:rsid w:val="6B1B1CE5"/>
    <w:rsid w:val="6B2171B7"/>
    <w:rsid w:val="6B222723"/>
    <w:rsid w:val="6B222C82"/>
    <w:rsid w:val="6B257437"/>
    <w:rsid w:val="6B280238"/>
    <w:rsid w:val="6B2C12F4"/>
    <w:rsid w:val="6B322AE3"/>
    <w:rsid w:val="6B357A4C"/>
    <w:rsid w:val="6B361D7B"/>
    <w:rsid w:val="6B3C0541"/>
    <w:rsid w:val="6B3E0A96"/>
    <w:rsid w:val="6B3E12F9"/>
    <w:rsid w:val="6B3F7AF2"/>
    <w:rsid w:val="6B407F24"/>
    <w:rsid w:val="6B454D58"/>
    <w:rsid w:val="6B457E2F"/>
    <w:rsid w:val="6B4D61B4"/>
    <w:rsid w:val="6B4D7624"/>
    <w:rsid w:val="6B50113A"/>
    <w:rsid w:val="6B511760"/>
    <w:rsid w:val="6B5127A7"/>
    <w:rsid w:val="6B5359E8"/>
    <w:rsid w:val="6B582237"/>
    <w:rsid w:val="6B5A5A0F"/>
    <w:rsid w:val="6B5C1D39"/>
    <w:rsid w:val="6B6376A0"/>
    <w:rsid w:val="6B6713F0"/>
    <w:rsid w:val="6B6A0E36"/>
    <w:rsid w:val="6B6A7871"/>
    <w:rsid w:val="6B6E52D6"/>
    <w:rsid w:val="6B704506"/>
    <w:rsid w:val="6B7309F9"/>
    <w:rsid w:val="6B73105E"/>
    <w:rsid w:val="6B77059F"/>
    <w:rsid w:val="6B7934F5"/>
    <w:rsid w:val="6B79553D"/>
    <w:rsid w:val="6B7B1570"/>
    <w:rsid w:val="6B83008A"/>
    <w:rsid w:val="6B8C3A90"/>
    <w:rsid w:val="6B8E637F"/>
    <w:rsid w:val="6B9421B7"/>
    <w:rsid w:val="6B9A15D6"/>
    <w:rsid w:val="6B9B4C6A"/>
    <w:rsid w:val="6B9C7761"/>
    <w:rsid w:val="6BA1078B"/>
    <w:rsid w:val="6BA23C34"/>
    <w:rsid w:val="6BA57CB2"/>
    <w:rsid w:val="6BA92252"/>
    <w:rsid w:val="6BAB02B9"/>
    <w:rsid w:val="6BB34E1C"/>
    <w:rsid w:val="6BB548B8"/>
    <w:rsid w:val="6BBF511B"/>
    <w:rsid w:val="6BC23B78"/>
    <w:rsid w:val="6BC27676"/>
    <w:rsid w:val="6BC82C54"/>
    <w:rsid w:val="6BCE0B6B"/>
    <w:rsid w:val="6BCE4B84"/>
    <w:rsid w:val="6BD35BEB"/>
    <w:rsid w:val="6BD63497"/>
    <w:rsid w:val="6BD65C64"/>
    <w:rsid w:val="6BD7729B"/>
    <w:rsid w:val="6BDE15C9"/>
    <w:rsid w:val="6BDE6E4C"/>
    <w:rsid w:val="6BE701E4"/>
    <w:rsid w:val="6BEE0638"/>
    <w:rsid w:val="6BF100CD"/>
    <w:rsid w:val="6BF121DD"/>
    <w:rsid w:val="6BF40786"/>
    <w:rsid w:val="6BF7106C"/>
    <w:rsid w:val="6BF761B7"/>
    <w:rsid w:val="6BF85BB6"/>
    <w:rsid w:val="6BFA20C7"/>
    <w:rsid w:val="6BFD6C18"/>
    <w:rsid w:val="6C011D19"/>
    <w:rsid w:val="6C016462"/>
    <w:rsid w:val="6C050D1B"/>
    <w:rsid w:val="6C0554D9"/>
    <w:rsid w:val="6C0636BB"/>
    <w:rsid w:val="6C116838"/>
    <w:rsid w:val="6C142536"/>
    <w:rsid w:val="6C1A3A04"/>
    <w:rsid w:val="6C1F2AED"/>
    <w:rsid w:val="6C201AAF"/>
    <w:rsid w:val="6C215AAB"/>
    <w:rsid w:val="6C241E4B"/>
    <w:rsid w:val="6C252FCF"/>
    <w:rsid w:val="6C2532BE"/>
    <w:rsid w:val="6C2D6B53"/>
    <w:rsid w:val="6C356776"/>
    <w:rsid w:val="6C3956EE"/>
    <w:rsid w:val="6C3D507F"/>
    <w:rsid w:val="6C4404E1"/>
    <w:rsid w:val="6C4838A2"/>
    <w:rsid w:val="6C4D0A95"/>
    <w:rsid w:val="6C5110C9"/>
    <w:rsid w:val="6C5607F4"/>
    <w:rsid w:val="6C561CE8"/>
    <w:rsid w:val="6C564DF9"/>
    <w:rsid w:val="6C570F2B"/>
    <w:rsid w:val="6C581669"/>
    <w:rsid w:val="6C584609"/>
    <w:rsid w:val="6C611358"/>
    <w:rsid w:val="6C62116E"/>
    <w:rsid w:val="6C642168"/>
    <w:rsid w:val="6C643980"/>
    <w:rsid w:val="6C6676A9"/>
    <w:rsid w:val="6C677327"/>
    <w:rsid w:val="6C6E2B56"/>
    <w:rsid w:val="6C6F2ED4"/>
    <w:rsid w:val="6C6F5B35"/>
    <w:rsid w:val="6C7101C9"/>
    <w:rsid w:val="6C711FB4"/>
    <w:rsid w:val="6C712365"/>
    <w:rsid w:val="6C7156E9"/>
    <w:rsid w:val="6C763A04"/>
    <w:rsid w:val="6C791F1E"/>
    <w:rsid w:val="6C8004C5"/>
    <w:rsid w:val="6C803E4D"/>
    <w:rsid w:val="6C805F61"/>
    <w:rsid w:val="6C811AB8"/>
    <w:rsid w:val="6C840D6E"/>
    <w:rsid w:val="6C873A73"/>
    <w:rsid w:val="6C894B92"/>
    <w:rsid w:val="6C8A08B0"/>
    <w:rsid w:val="6C8D7E8C"/>
    <w:rsid w:val="6C9507F8"/>
    <w:rsid w:val="6C9555D9"/>
    <w:rsid w:val="6C9A23AF"/>
    <w:rsid w:val="6C9A353E"/>
    <w:rsid w:val="6CA02ED3"/>
    <w:rsid w:val="6CA67BE1"/>
    <w:rsid w:val="6CAB17A2"/>
    <w:rsid w:val="6CAF2CEA"/>
    <w:rsid w:val="6CB0313E"/>
    <w:rsid w:val="6CB32BB8"/>
    <w:rsid w:val="6CB41D55"/>
    <w:rsid w:val="6CBF3375"/>
    <w:rsid w:val="6CBF4CD4"/>
    <w:rsid w:val="6CC21D3F"/>
    <w:rsid w:val="6CC6777C"/>
    <w:rsid w:val="6CC67B7B"/>
    <w:rsid w:val="6CC91C1E"/>
    <w:rsid w:val="6CCC27C3"/>
    <w:rsid w:val="6CD02971"/>
    <w:rsid w:val="6CD02F17"/>
    <w:rsid w:val="6CD139F0"/>
    <w:rsid w:val="6CD3588F"/>
    <w:rsid w:val="6CDB62F4"/>
    <w:rsid w:val="6CEC210A"/>
    <w:rsid w:val="6CED626F"/>
    <w:rsid w:val="6CF1605E"/>
    <w:rsid w:val="6CF352DF"/>
    <w:rsid w:val="6CFD102C"/>
    <w:rsid w:val="6D0B7AFC"/>
    <w:rsid w:val="6D0E4EC3"/>
    <w:rsid w:val="6D1157AA"/>
    <w:rsid w:val="6D123BEF"/>
    <w:rsid w:val="6D187044"/>
    <w:rsid w:val="6D2040A9"/>
    <w:rsid w:val="6D215F74"/>
    <w:rsid w:val="6D224E92"/>
    <w:rsid w:val="6D240AF6"/>
    <w:rsid w:val="6D252644"/>
    <w:rsid w:val="6D25782D"/>
    <w:rsid w:val="6D26278D"/>
    <w:rsid w:val="6D26598E"/>
    <w:rsid w:val="6D2725D5"/>
    <w:rsid w:val="6D2A2820"/>
    <w:rsid w:val="6D337D7A"/>
    <w:rsid w:val="6D35435A"/>
    <w:rsid w:val="6D362CF2"/>
    <w:rsid w:val="6D462769"/>
    <w:rsid w:val="6D5A74BE"/>
    <w:rsid w:val="6D5C2653"/>
    <w:rsid w:val="6D655F48"/>
    <w:rsid w:val="6D6619A8"/>
    <w:rsid w:val="6D6776A3"/>
    <w:rsid w:val="6D692305"/>
    <w:rsid w:val="6D6C4A02"/>
    <w:rsid w:val="6D6E571C"/>
    <w:rsid w:val="6D6F077D"/>
    <w:rsid w:val="6D6F6F28"/>
    <w:rsid w:val="6D752FA0"/>
    <w:rsid w:val="6D766C2D"/>
    <w:rsid w:val="6D7675C6"/>
    <w:rsid w:val="6D7844C2"/>
    <w:rsid w:val="6D7B14C3"/>
    <w:rsid w:val="6D7B1BEF"/>
    <w:rsid w:val="6D800742"/>
    <w:rsid w:val="6D843371"/>
    <w:rsid w:val="6D850CDF"/>
    <w:rsid w:val="6D8725E1"/>
    <w:rsid w:val="6D895B5B"/>
    <w:rsid w:val="6D8B5EE5"/>
    <w:rsid w:val="6D8C59CA"/>
    <w:rsid w:val="6D8C5EBC"/>
    <w:rsid w:val="6D96667F"/>
    <w:rsid w:val="6D9A64F0"/>
    <w:rsid w:val="6D9E2348"/>
    <w:rsid w:val="6D9F0110"/>
    <w:rsid w:val="6DA1030A"/>
    <w:rsid w:val="6DA14CBF"/>
    <w:rsid w:val="6DA27079"/>
    <w:rsid w:val="6DA44BE2"/>
    <w:rsid w:val="6DA5417F"/>
    <w:rsid w:val="6DAF48AD"/>
    <w:rsid w:val="6DB01CD3"/>
    <w:rsid w:val="6DB325FF"/>
    <w:rsid w:val="6DBE0B4C"/>
    <w:rsid w:val="6DC04EF4"/>
    <w:rsid w:val="6DC13F2B"/>
    <w:rsid w:val="6DC3563C"/>
    <w:rsid w:val="6DC66DA2"/>
    <w:rsid w:val="6DC760DA"/>
    <w:rsid w:val="6DC84699"/>
    <w:rsid w:val="6DCA1CA7"/>
    <w:rsid w:val="6DCB19B4"/>
    <w:rsid w:val="6DCC0925"/>
    <w:rsid w:val="6DCC79D6"/>
    <w:rsid w:val="6DD32178"/>
    <w:rsid w:val="6DD745F8"/>
    <w:rsid w:val="6DDD2CF3"/>
    <w:rsid w:val="6DDE0DA6"/>
    <w:rsid w:val="6DDF0506"/>
    <w:rsid w:val="6DE205D7"/>
    <w:rsid w:val="6DE26785"/>
    <w:rsid w:val="6DE5063B"/>
    <w:rsid w:val="6DE5092B"/>
    <w:rsid w:val="6DE83416"/>
    <w:rsid w:val="6DEB20EA"/>
    <w:rsid w:val="6DFA5398"/>
    <w:rsid w:val="6DFA7C6D"/>
    <w:rsid w:val="6DFC4809"/>
    <w:rsid w:val="6DFE18A5"/>
    <w:rsid w:val="6DFF0E4F"/>
    <w:rsid w:val="6E0015AA"/>
    <w:rsid w:val="6E055677"/>
    <w:rsid w:val="6E0C0286"/>
    <w:rsid w:val="6E10751C"/>
    <w:rsid w:val="6E111382"/>
    <w:rsid w:val="6E1543FB"/>
    <w:rsid w:val="6E185294"/>
    <w:rsid w:val="6E1943BA"/>
    <w:rsid w:val="6E222419"/>
    <w:rsid w:val="6E24055C"/>
    <w:rsid w:val="6E247CCF"/>
    <w:rsid w:val="6E250418"/>
    <w:rsid w:val="6E250A70"/>
    <w:rsid w:val="6E2546AC"/>
    <w:rsid w:val="6E256090"/>
    <w:rsid w:val="6E277C13"/>
    <w:rsid w:val="6E281F57"/>
    <w:rsid w:val="6E286E60"/>
    <w:rsid w:val="6E34110B"/>
    <w:rsid w:val="6E347BD1"/>
    <w:rsid w:val="6E35171A"/>
    <w:rsid w:val="6E3A30C3"/>
    <w:rsid w:val="6E402F87"/>
    <w:rsid w:val="6E4677DE"/>
    <w:rsid w:val="6E4831D7"/>
    <w:rsid w:val="6E554903"/>
    <w:rsid w:val="6E587C56"/>
    <w:rsid w:val="6E5C218C"/>
    <w:rsid w:val="6E5D4D3B"/>
    <w:rsid w:val="6E5E493E"/>
    <w:rsid w:val="6E5F7E43"/>
    <w:rsid w:val="6E657DA5"/>
    <w:rsid w:val="6E671DE4"/>
    <w:rsid w:val="6E6A31A5"/>
    <w:rsid w:val="6E6C10D5"/>
    <w:rsid w:val="6E742F18"/>
    <w:rsid w:val="6E83528D"/>
    <w:rsid w:val="6E856F9D"/>
    <w:rsid w:val="6E9E5218"/>
    <w:rsid w:val="6E9F3988"/>
    <w:rsid w:val="6EA050F9"/>
    <w:rsid w:val="6EA05817"/>
    <w:rsid w:val="6EA05E76"/>
    <w:rsid w:val="6EA104A9"/>
    <w:rsid w:val="6EA84B30"/>
    <w:rsid w:val="6EAD0DEB"/>
    <w:rsid w:val="6EB110F7"/>
    <w:rsid w:val="6EB9395C"/>
    <w:rsid w:val="6EBB46AD"/>
    <w:rsid w:val="6EBC1CBD"/>
    <w:rsid w:val="6EC172DA"/>
    <w:rsid w:val="6EC423AD"/>
    <w:rsid w:val="6EC734E5"/>
    <w:rsid w:val="6EC872B8"/>
    <w:rsid w:val="6ECD3F5F"/>
    <w:rsid w:val="6ED02A4F"/>
    <w:rsid w:val="6ED24A8B"/>
    <w:rsid w:val="6ED34F34"/>
    <w:rsid w:val="6ED40C1F"/>
    <w:rsid w:val="6ED41800"/>
    <w:rsid w:val="6ED7050F"/>
    <w:rsid w:val="6ED75F61"/>
    <w:rsid w:val="6EDF44ED"/>
    <w:rsid w:val="6EE265FA"/>
    <w:rsid w:val="6EE45AFE"/>
    <w:rsid w:val="6EEA6C20"/>
    <w:rsid w:val="6EEB38E5"/>
    <w:rsid w:val="6EEB60DF"/>
    <w:rsid w:val="6EEC56CA"/>
    <w:rsid w:val="6EED234B"/>
    <w:rsid w:val="6EEE0F9A"/>
    <w:rsid w:val="6EF06139"/>
    <w:rsid w:val="6EF20F4E"/>
    <w:rsid w:val="6EF21A50"/>
    <w:rsid w:val="6EF64329"/>
    <w:rsid w:val="6EF8053F"/>
    <w:rsid w:val="6F010C35"/>
    <w:rsid w:val="6F0174D3"/>
    <w:rsid w:val="6F025F87"/>
    <w:rsid w:val="6F054B93"/>
    <w:rsid w:val="6F0852A5"/>
    <w:rsid w:val="6F0C13FA"/>
    <w:rsid w:val="6F0E07CB"/>
    <w:rsid w:val="6F17038B"/>
    <w:rsid w:val="6F1D1FE3"/>
    <w:rsid w:val="6F2526BD"/>
    <w:rsid w:val="6F2568CE"/>
    <w:rsid w:val="6F2B5871"/>
    <w:rsid w:val="6F2C6914"/>
    <w:rsid w:val="6F2D109F"/>
    <w:rsid w:val="6F2D7B51"/>
    <w:rsid w:val="6F2E5F7A"/>
    <w:rsid w:val="6F340765"/>
    <w:rsid w:val="6F342199"/>
    <w:rsid w:val="6F387239"/>
    <w:rsid w:val="6F3A1BD9"/>
    <w:rsid w:val="6F3F064B"/>
    <w:rsid w:val="6F3F32E1"/>
    <w:rsid w:val="6F411596"/>
    <w:rsid w:val="6F4127C5"/>
    <w:rsid w:val="6F452CED"/>
    <w:rsid w:val="6F4716A2"/>
    <w:rsid w:val="6F496DDF"/>
    <w:rsid w:val="6F516E69"/>
    <w:rsid w:val="6F52374C"/>
    <w:rsid w:val="6F535B18"/>
    <w:rsid w:val="6F54103B"/>
    <w:rsid w:val="6F5A3C78"/>
    <w:rsid w:val="6F627554"/>
    <w:rsid w:val="6F670D44"/>
    <w:rsid w:val="6F692BB3"/>
    <w:rsid w:val="6F6B4810"/>
    <w:rsid w:val="6F6B5560"/>
    <w:rsid w:val="6F7162D6"/>
    <w:rsid w:val="6F735371"/>
    <w:rsid w:val="6F774482"/>
    <w:rsid w:val="6F7C3DED"/>
    <w:rsid w:val="6F7E4B64"/>
    <w:rsid w:val="6F820FAC"/>
    <w:rsid w:val="6F834446"/>
    <w:rsid w:val="6F853EC3"/>
    <w:rsid w:val="6F8E74F9"/>
    <w:rsid w:val="6F927808"/>
    <w:rsid w:val="6F94208B"/>
    <w:rsid w:val="6F957616"/>
    <w:rsid w:val="6F9A2DA4"/>
    <w:rsid w:val="6F9C44C3"/>
    <w:rsid w:val="6FA24159"/>
    <w:rsid w:val="6FA34F22"/>
    <w:rsid w:val="6FA77621"/>
    <w:rsid w:val="6FAA2D05"/>
    <w:rsid w:val="6FAE450A"/>
    <w:rsid w:val="6FB37C6F"/>
    <w:rsid w:val="6FBA455B"/>
    <w:rsid w:val="6FBC651F"/>
    <w:rsid w:val="6FBE283D"/>
    <w:rsid w:val="6FBF495E"/>
    <w:rsid w:val="6FC27CD7"/>
    <w:rsid w:val="6FC5420F"/>
    <w:rsid w:val="6FC947A6"/>
    <w:rsid w:val="6FCD395E"/>
    <w:rsid w:val="6FCD5F33"/>
    <w:rsid w:val="6FD47B23"/>
    <w:rsid w:val="6FD47C7F"/>
    <w:rsid w:val="6FD97948"/>
    <w:rsid w:val="6FDB2761"/>
    <w:rsid w:val="6FE22EE9"/>
    <w:rsid w:val="6FE54630"/>
    <w:rsid w:val="6FEF089A"/>
    <w:rsid w:val="6FF04234"/>
    <w:rsid w:val="6FF52521"/>
    <w:rsid w:val="6FF60511"/>
    <w:rsid w:val="6FF62FF6"/>
    <w:rsid w:val="6FF6447C"/>
    <w:rsid w:val="6FF76F77"/>
    <w:rsid w:val="6FFD2F2B"/>
    <w:rsid w:val="7005328B"/>
    <w:rsid w:val="700A6CA0"/>
    <w:rsid w:val="700B156D"/>
    <w:rsid w:val="70116967"/>
    <w:rsid w:val="70135E2A"/>
    <w:rsid w:val="70147ABE"/>
    <w:rsid w:val="70167ED0"/>
    <w:rsid w:val="701C7920"/>
    <w:rsid w:val="701D13F3"/>
    <w:rsid w:val="701E77E1"/>
    <w:rsid w:val="70232CED"/>
    <w:rsid w:val="70255EF0"/>
    <w:rsid w:val="702705FD"/>
    <w:rsid w:val="70272060"/>
    <w:rsid w:val="70273F16"/>
    <w:rsid w:val="7036499D"/>
    <w:rsid w:val="70365F49"/>
    <w:rsid w:val="7036707D"/>
    <w:rsid w:val="703A3EDD"/>
    <w:rsid w:val="703C6A83"/>
    <w:rsid w:val="703D7BCE"/>
    <w:rsid w:val="703E0F05"/>
    <w:rsid w:val="703E77D6"/>
    <w:rsid w:val="703F4433"/>
    <w:rsid w:val="70444848"/>
    <w:rsid w:val="70451A8D"/>
    <w:rsid w:val="704A7684"/>
    <w:rsid w:val="704B2CCD"/>
    <w:rsid w:val="704E4060"/>
    <w:rsid w:val="70512E7C"/>
    <w:rsid w:val="7054640C"/>
    <w:rsid w:val="70646877"/>
    <w:rsid w:val="70680073"/>
    <w:rsid w:val="706817A8"/>
    <w:rsid w:val="706A3ECA"/>
    <w:rsid w:val="706A61C3"/>
    <w:rsid w:val="706D390B"/>
    <w:rsid w:val="70712D73"/>
    <w:rsid w:val="70737E78"/>
    <w:rsid w:val="707A3F9B"/>
    <w:rsid w:val="707C53EF"/>
    <w:rsid w:val="70850B2F"/>
    <w:rsid w:val="70864050"/>
    <w:rsid w:val="7088129D"/>
    <w:rsid w:val="70921B6D"/>
    <w:rsid w:val="709244B0"/>
    <w:rsid w:val="70963700"/>
    <w:rsid w:val="70965498"/>
    <w:rsid w:val="70977264"/>
    <w:rsid w:val="70991D77"/>
    <w:rsid w:val="709C260D"/>
    <w:rsid w:val="709E0A78"/>
    <w:rsid w:val="709E15BC"/>
    <w:rsid w:val="709E64BE"/>
    <w:rsid w:val="70A162A7"/>
    <w:rsid w:val="70A51EFE"/>
    <w:rsid w:val="70A7584B"/>
    <w:rsid w:val="70A97102"/>
    <w:rsid w:val="70B033DB"/>
    <w:rsid w:val="70B5743F"/>
    <w:rsid w:val="70B60953"/>
    <w:rsid w:val="70B627BE"/>
    <w:rsid w:val="70BF4D99"/>
    <w:rsid w:val="70C347E7"/>
    <w:rsid w:val="70C44F63"/>
    <w:rsid w:val="70CB6220"/>
    <w:rsid w:val="70CC7763"/>
    <w:rsid w:val="70CE097F"/>
    <w:rsid w:val="70DB2889"/>
    <w:rsid w:val="70DC1F52"/>
    <w:rsid w:val="70DD0151"/>
    <w:rsid w:val="70E159E4"/>
    <w:rsid w:val="70E60839"/>
    <w:rsid w:val="70EA4E71"/>
    <w:rsid w:val="70EB1C5E"/>
    <w:rsid w:val="70EC150A"/>
    <w:rsid w:val="70EC6C6A"/>
    <w:rsid w:val="70ED4CF0"/>
    <w:rsid w:val="70F27CAC"/>
    <w:rsid w:val="70F40BCA"/>
    <w:rsid w:val="70F87E3B"/>
    <w:rsid w:val="70FF2496"/>
    <w:rsid w:val="71025EE8"/>
    <w:rsid w:val="71042C89"/>
    <w:rsid w:val="710666A8"/>
    <w:rsid w:val="71087DE1"/>
    <w:rsid w:val="71095105"/>
    <w:rsid w:val="71095B6C"/>
    <w:rsid w:val="71116911"/>
    <w:rsid w:val="71130131"/>
    <w:rsid w:val="711466C5"/>
    <w:rsid w:val="71181366"/>
    <w:rsid w:val="71182949"/>
    <w:rsid w:val="711C0DCB"/>
    <w:rsid w:val="711F3066"/>
    <w:rsid w:val="711F478D"/>
    <w:rsid w:val="712803C2"/>
    <w:rsid w:val="712832BA"/>
    <w:rsid w:val="712B6208"/>
    <w:rsid w:val="712E729B"/>
    <w:rsid w:val="713013E4"/>
    <w:rsid w:val="71310B5E"/>
    <w:rsid w:val="71316484"/>
    <w:rsid w:val="713262A9"/>
    <w:rsid w:val="7132651E"/>
    <w:rsid w:val="71360D15"/>
    <w:rsid w:val="71371232"/>
    <w:rsid w:val="71384518"/>
    <w:rsid w:val="713875B7"/>
    <w:rsid w:val="714001DA"/>
    <w:rsid w:val="714217BA"/>
    <w:rsid w:val="71426DF4"/>
    <w:rsid w:val="7145639E"/>
    <w:rsid w:val="714722C1"/>
    <w:rsid w:val="71476E80"/>
    <w:rsid w:val="714777E5"/>
    <w:rsid w:val="714C5D74"/>
    <w:rsid w:val="715009BC"/>
    <w:rsid w:val="7155371A"/>
    <w:rsid w:val="715623D5"/>
    <w:rsid w:val="7157004E"/>
    <w:rsid w:val="71584408"/>
    <w:rsid w:val="715B47E0"/>
    <w:rsid w:val="716443D7"/>
    <w:rsid w:val="71692D0C"/>
    <w:rsid w:val="71694E15"/>
    <w:rsid w:val="716A19A2"/>
    <w:rsid w:val="716A1E99"/>
    <w:rsid w:val="716B0E27"/>
    <w:rsid w:val="716C68F0"/>
    <w:rsid w:val="716D0904"/>
    <w:rsid w:val="716E3949"/>
    <w:rsid w:val="71723A9D"/>
    <w:rsid w:val="71747E68"/>
    <w:rsid w:val="717736AC"/>
    <w:rsid w:val="717B7D6B"/>
    <w:rsid w:val="717C10E7"/>
    <w:rsid w:val="717D35F3"/>
    <w:rsid w:val="71833F49"/>
    <w:rsid w:val="718518AA"/>
    <w:rsid w:val="71870BC6"/>
    <w:rsid w:val="718B6A04"/>
    <w:rsid w:val="71913B77"/>
    <w:rsid w:val="719424FF"/>
    <w:rsid w:val="719A08D3"/>
    <w:rsid w:val="719B0171"/>
    <w:rsid w:val="719B29B0"/>
    <w:rsid w:val="719C4BC2"/>
    <w:rsid w:val="71A549D9"/>
    <w:rsid w:val="71A8334B"/>
    <w:rsid w:val="71A96982"/>
    <w:rsid w:val="71AA755F"/>
    <w:rsid w:val="71AD0F8F"/>
    <w:rsid w:val="71AD31B2"/>
    <w:rsid w:val="71B06D88"/>
    <w:rsid w:val="71B07588"/>
    <w:rsid w:val="71B312DF"/>
    <w:rsid w:val="71B526E3"/>
    <w:rsid w:val="71B66E9C"/>
    <w:rsid w:val="71BD0193"/>
    <w:rsid w:val="71BE4157"/>
    <w:rsid w:val="71C146F8"/>
    <w:rsid w:val="71C25606"/>
    <w:rsid w:val="71C357EA"/>
    <w:rsid w:val="71C6370C"/>
    <w:rsid w:val="71C75331"/>
    <w:rsid w:val="71C965C9"/>
    <w:rsid w:val="71CB4EFF"/>
    <w:rsid w:val="71CC4CB0"/>
    <w:rsid w:val="71D05005"/>
    <w:rsid w:val="71D158DD"/>
    <w:rsid w:val="71D316BA"/>
    <w:rsid w:val="71D70AEF"/>
    <w:rsid w:val="71D74E00"/>
    <w:rsid w:val="71D83CDF"/>
    <w:rsid w:val="71D9681C"/>
    <w:rsid w:val="71DA2322"/>
    <w:rsid w:val="71DB4114"/>
    <w:rsid w:val="71DF5E7D"/>
    <w:rsid w:val="71DF6957"/>
    <w:rsid w:val="71E31CB1"/>
    <w:rsid w:val="71E615B8"/>
    <w:rsid w:val="71EA5771"/>
    <w:rsid w:val="71F078CD"/>
    <w:rsid w:val="71F25CBA"/>
    <w:rsid w:val="71F46997"/>
    <w:rsid w:val="71F51E09"/>
    <w:rsid w:val="71FA3D23"/>
    <w:rsid w:val="71FC21FF"/>
    <w:rsid w:val="71FD22F8"/>
    <w:rsid w:val="71FD41FD"/>
    <w:rsid w:val="71FD7440"/>
    <w:rsid w:val="71FE01FC"/>
    <w:rsid w:val="720337DC"/>
    <w:rsid w:val="72034503"/>
    <w:rsid w:val="7205271C"/>
    <w:rsid w:val="720A743E"/>
    <w:rsid w:val="720B4ACD"/>
    <w:rsid w:val="720D3B3E"/>
    <w:rsid w:val="720D71B4"/>
    <w:rsid w:val="721105A0"/>
    <w:rsid w:val="72115FE2"/>
    <w:rsid w:val="721249C5"/>
    <w:rsid w:val="721263E0"/>
    <w:rsid w:val="721715AB"/>
    <w:rsid w:val="721C4A21"/>
    <w:rsid w:val="721D0BCD"/>
    <w:rsid w:val="721E333A"/>
    <w:rsid w:val="72201F0D"/>
    <w:rsid w:val="722864E2"/>
    <w:rsid w:val="72292B60"/>
    <w:rsid w:val="722D7405"/>
    <w:rsid w:val="722F1D8E"/>
    <w:rsid w:val="72345042"/>
    <w:rsid w:val="72353187"/>
    <w:rsid w:val="723A392F"/>
    <w:rsid w:val="723A4886"/>
    <w:rsid w:val="72411D79"/>
    <w:rsid w:val="724432A9"/>
    <w:rsid w:val="72445372"/>
    <w:rsid w:val="724D57DD"/>
    <w:rsid w:val="724E0E01"/>
    <w:rsid w:val="7258419B"/>
    <w:rsid w:val="725A4431"/>
    <w:rsid w:val="72623929"/>
    <w:rsid w:val="72635BFE"/>
    <w:rsid w:val="72640678"/>
    <w:rsid w:val="72670CD3"/>
    <w:rsid w:val="726E3BBA"/>
    <w:rsid w:val="727636D4"/>
    <w:rsid w:val="7281052F"/>
    <w:rsid w:val="72826C51"/>
    <w:rsid w:val="728476F8"/>
    <w:rsid w:val="72882328"/>
    <w:rsid w:val="72895980"/>
    <w:rsid w:val="728A4FBE"/>
    <w:rsid w:val="728F7E00"/>
    <w:rsid w:val="72975076"/>
    <w:rsid w:val="72985EFC"/>
    <w:rsid w:val="729954A5"/>
    <w:rsid w:val="729B2EF6"/>
    <w:rsid w:val="72A257F6"/>
    <w:rsid w:val="72A52312"/>
    <w:rsid w:val="72A6054F"/>
    <w:rsid w:val="72A81961"/>
    <w:rsid w:val="72AC4EEF"/>
    <w:rsid w:val="72AF0C1F"/>
    <w:rsid w:val="72B52D0D"/>
    <w:rsid w:val="72B7330C"/>
    <w:rsid w:val="72B81300"/>
    <w:rsid w:val="72BC3395"/>
    <w:rsid w:val="72C14101"/>
    <w:rsid w:val="72C8297A"/>
    <w:rsid w:val="72C91196"/>
    <w:rsid w:val="72D004B0"/>
    <w:rsid w:val="72D82432"/>
    <w:rsid w:val="72DB23EC"/>
    <w:rsid w:val="72DE79DE"/>
    <w:rsid w:val="72E018BE"/>
    <w:rsid w:val="72E06E1F"/>
    <w:rsid w:val="72E36A6C"/>
    <w:rsid w:val="72E72186"/>
    <w:rsid w:val="72EC7DC7"/>
    <w:rsid w:val="72EE2FAF"/>
    <w:rsid w:val="72F07061"/>
    <w:rsid w:val="72F10687"/>
    <w:rsid w:val="72F60FC2"/>
    <w:rsid w:val="72FA486B"/>
    <w:rsid w:val="72FB0A39"/>
    <w:rsid w:val="72FB563F"/>
    <w:rsid w:val="7300131D"/>
    <w:rsid w:val="73036932"/>
    <w:rsid w:val="730456A0"/>
    <w:rsid w:val="730A0AFF"/>
    <w:rsid w:val="73146BBC"/>
    <w:rsid w:val="73196DE2"/>
    <w:rsid w:val="731A2ACE"/>
    <w:rsid w:val="731C03C7"/>
    <w:rsid w:val="73202325"/>
    <w:rsid w:val="73252B50"/>
    <w:rsid w:val="732A7D28"/>
    <w:rsid w:val="7334581F"/>
    <w:rsid w:val="73347EC0"/>
    <w:rsid w:val="733A4405"/>
    <w:rsid w:val="733C60E9"/>
    <w:rsid w:val="73411AB4"/>
    <w:rsid w:val="73441363"/>
    <w:rsid w:val="73446FDD"/>
    <w:rsid w:val="73530623"/>
    <w:rsid w:val="73557A4B"/>
    <w:rsid w:val="73593115"/>
    <w:rsid w:val="735E3D3E"/>
    <w:rsid w:val="736162DB"/>
    <w:rsid w:val="73635C86"/>
    <w:rsid w:val="736C532D"/>
    <w:rsid w:val="736E150E"/>
    <w:rsid w:val="73702A8B"/>
    <w:rsid w:val="737715FD"/>
    <w:rsid w:val="73771ACC"/>
    <w:rsid w:val="73775740"/>
    <w:rsid w:val="73792118"/>
    <w:rsid w:val="737D46DF"/>
    <w:rsid w:val="737F56EC"/>
    <w:rsid w:val="738249AA"/>
    <w:rsid w:val="738518D7"/>
    <w:rsid w:val="738C6707"/>
    <w:rsid w:val="73900D80"/>
    <w:rsid w:val="73926914"/>
    <w:rsid w:val="7394722D"/>
    <w:rsid w:val="7396167F"/>
    <w:rsid w:val="73996B8F"/>
    <w:rsid w:val="73997D9D"/>
    <w:rsid w:val="73A555FD"/>
    <w:rsid w:val="73A57FEB"/>
    <w:rsid w:val="73A60978"/>
    <w:rsid w:val="73A64720"/>
    <w:rsid w:val="73A865AF"/>
    <w:rsid w:val="73A94878"/>
    <w:rsid w:val="73AE2968"/>
    <w:rsid w:val="73B17C91"/>
    <w:rsid w:val="73B20C67"/>
    <w:rsid w:val="73B26920"/>
    <w:rsid w:val="73B75D27"/>
    <w:rsid w:val="73BB7124"/>
    <w:rsid w:val="73BC78DD"/>
    <w:rsid w:val="73BE37EB"/>
    <w:rsid w:val="73C073B4"/>
    <w:rsid w:val="73C13361"/>
    <w:rsid w:val="73C26FE4"/>
    <w:rsid w:val="73C6169D"/>
    <w:rsid w:val="73CF2EB2"/>
    <w:rsid w:val="73D36B8F"/>
    <w:rsid w:val="73D608DD"/>
    <w:rsid w:val="73DC6C0B"/>
    <w:rsid w:val="73DE0111"/>
    <w:rsid w:val="73DE7BFA"/>
    <w:rsid w:val="73EC6606"/>
    <w:rsid w:val="73ED4813"/>
    <w:rsid w:val="73F6695C"/>
    <w:rsid w:val="73F77C7D"/>
    <w:rsid w:val="73F94F2A"/>
    <w:rsid w:val="73F95225"/>
    <w:rsid w:val="7407768E"/>
    <w:rsid w:val="740A1CFD"/>
    <w:rsid w:val="740B5F37"/>
    <w:rsid w:val="740D093B"/>
    <w:rsid w:val="741176B6"/>
    <w:rsid w:val="74120554"/>
    <w:rsid w:val="74177B66"/>
    <w:rsid w:val="741800F7"/>
    <w:rsid w:val="741D6B59"/>
    <w:rsid w:val="74213D68"/>
    <w:rsid w:val="74226C89"/>
    <w:rsid w:val="742823D3"/>
    <w:rsid w:val="74290D69"/>
    <w:rsid w:val="742B777B"/>
    <w:rsid w:val="742F0581"/>
    <w:rsid w:val="7433309D"/>
    <w:rsid w:val="7438088F"/>
    <w:rsid w:val="74387A60"/>
    <w:rsid w:val="74390C48"/>
    <w:rsid w:val="74391D78"/>
    <w:rsid w:val="743B24B4"/>
    <w:rsid w:val="743B3E8D"/>
    <w:rsid w:val="743D58A6"/>
    <w:rsid w:val="743F0664"/>
    <w:rsid w:val="743F2B5F"/>
    <w:rsid w:val="744177C6"/>
    <w:rsid w:val="74423A03"/>
    <w:rsid w:val="74441BCF"/>
    <w:rsid w:val="744924FA"/>
    <w:rsid w:val="744C6626"/>
    <w:rsid w:val="744D1765"/>
    <w:rsid w:val="744D6850"/>
    <w:rsid w:val="744F16DE"/>
    <w:rsid w:val="74523456"/>
    <w:rsid w:val="74640054"/>
    <w:rsid w:val="746505F2"/>
    <w:rsid w:val="7465336A"/>
    <w:rsid w:val="7466293B"/>
    <w:rsid w:val="74670B51"/>
    <w:rsid w:val="74670F7C"/>
    <w:rsid w:val="74690591"/>
    <w:rsid w:val="74694B3C"/>
    <w:rsid w:val="746964EB"/>
    <w:rsid w:val="746A6E19"/>
    <w:rsid w:val="746D27A2"/>
    <w:rsid w:val="747357E7"/>
    <w:rsid w:val="747A6D09"/>
    <w:rsid w:val="747B7B2D"/>
    <w:rsid w:val="747E633E"/>
    <w:rsid w:val="7481596B"/>
    <w:rsid w:val="748242C0"/>
    <w:rsid w:val="74851C8D"/>
    <w:rsid w:val="74865CAC"/>
    <w:rsid w:val="74867B5C"/>
    <w:rsid w:val="74871D41"/>
    <w:rsid w:val="74884DDF"/>
    <w:rsid w:val="748B2594"/>
    <w:rsid w:val="74934D1C"/>
    <w:rsid w:val="74980104"/>
    <w:rsid w:val="749E66EC"/>
    <w:rsid w:val="74A22EE2"/>
    <w:rsid w:val="74A247B8"/>
    <w:rsid w:val="74A26240"/>
    <w:rsid w:val="74A44292"/>
    <w:rsid w:val="74AA59A6"/>
    <w:rsid w:val="74AD736C"/>
    <w:rsid w:val="74AE3ED9"/>
    <w:rsid w:val="74AE5DB0"/>
    <w:rsid w:val="74AF42A0"/>
    <w:rsid w:val="74B55F0F"/>
    <w:rsid w:val="74B65089"/>
    <w:rsid w:val="74B76B90"/>
    <w:rsid w:val="74B97495"/>
    <w:rsid w:val="74BA76E4"/>
    <w:rsid w:val="74BD37E8"/>
    <w:rsid w:val="74BF41EC"/>
    <w:rsid w:val="74BF6331"/>
    <w:rsid w:val="74C04DF4"/>
    <w:rsid w:val="74C23FBC"/>
    <w:rsid w:val="74C407D7"/>
    <w:rsid w:val="74C81B90"/>
    <w:rsid w:val="74CA45EF"/>
    <w:rsid w:val="74CD01BC"/>
    <w:rsid w:val="74D00716"/>
    <w:rsid w:val="74D361A3"/>
    <w:rsid w:val="74D76A26"/>
    <w:rsid w:val="74D8340D"/>
    <w:rsid w:val="74D840E6"/>
    <w:rsid w:val="74D94C80"/>
    <w:rsid w:val="74E31E24"/>
    <w:rsid w:val="74E320F4"/>
    <w:rsid w:val="74E534CB"/>
    <w:rsid w:val="74EE2340"/>
    <w:rsid w:val="74EE350E"/>
    <w:rsid w:val="74EE454C"/>
    <w:rsid w:val="74EE5A0F"/>
    <w:rsid w:val="74F7253A"/>
    <w:rsid w:val="74FB285F"/>
    <w:rsid w:val="74FB36D5"/>
    <w:rsid w:val="74FC5FE4"/>
    <w:rsid w:val="74FD5B73"/>
    <w:rsid w:val="74FF09FF"/>
    <w:rsid w:val="7500679A"/>
    <w:rsid w:val="75057ADB"/>
    <w:rsid w:val="7506195D"/>
    <w:rsid w:val="75064871"/>
    <w:rsid w:val="7509392D"/>
    <w:rsid w:val="751F72DA"/>
    <w:rsid w:val="752565EB"/>
    <w:rsid w:val="7531297B"/>
    <w:rsid w:val="75326C24"/>
    <w:rsid w:val="75347C48"/>
    <w:rsid w:val="753709B1"/>
    <w:rsid w:val="7537625D"/>
    <w:rsid w:val="75377FF4"/>
    <w:rsid w:val="753C295B"/>
    <w:rsid w:val="753C3711"/>
    <w:rsid w:val="753E1EEC"/>
    <w:rsid w:val="75400901"/>
    <w:rsid w:val="75401912"/>
    <w:rsid w:val="7542567E"/>
    <w:rsid w:val="7543355D"/>
    <w:rsid w:val="75474029"/>
    <w:rsid w:val="754B0B1C"/>
    <w:rsid w:val="754C4888"/>
    <w:rsid w:val="75571F07"/>
    <w:rsid w:val="75585B50"/>
    <w:rsid w:val="7558723F"/>
    <w:rsid w:val="755B7F84"/>
    <w:rsid w:val="755C15AE"/>
    <w:rsid w:val="755C3612"/>
    <w:rsid w:val="755E02A1"/>
    <w:rsid w:val="755E6712"/>
    <w:rsid w:val="755F37F3"/>
    <w:rsid w:val="75600E50"/>
    <w:rsid w:val="756527A5"/>
    <w:rsid w:val="75680CD8"/>
    <w:rsid w:val="75686BE2"/>
    <w:rsid w:val="756934F1"/>
    <w:rsid w:val="756A5FEF"/>
    <w:rsid w:val="756B379C"/>
    <w:rsid w:val="756B5D64"/>
    <w:rsid w:val="756D2252"/>
    <w:rsid w:val="756D4426"/>
    <w:rsid w:val="756E4769"/>
    <w:rsid w:val="756F4BAE"/>
    <w:rsid w:val="756F7C17"/>
    <w:rsid w:val="75774E2A"/>
    <w:rsid w:val="75790AD0"/>
    <w:rsid w:val="757B3964"/>
    <w:rsid w:val="757C0FC5"/>
    <w:rsid w:val="757D537D"/>
    <w:rsid w:val="757E0E2D"/>
    <w:rsid w:val="75812D82"/>
    <w:rsid w:val="75812EF9"/>
    <w:rsid w:val="75817865"/>
    <w:rsid w:val="758377CF"/>
    <w:rsid w:val="758449FB"/>
    <w:rsid w:val="758A4AE5"/>
    <w:rsid w:val="758E14D7"/>
    <w:rsid w:val="758E7524"/>
    <w:rsid w:val="758F0E29"/>
    <w:rsid w:val="75932BA5"/>
    <w:rsid w:val="7594726D"/>
    <w:rsid w:val="75977894"/>
    <w:rsid w:val="759E273A"/>
    <w:rsid w:val="759F1785"/>
    <w:rsid w:val="75A12226"/>
    <w:rsid w:val="75A21404"/>
    <w:rsid w:val="75A46384"/>
    <w:rsid w:val="75A5377B"/>
    <w:rsid w:val="75A70664"/>
    <w:rsid w:val="75AC11EE"/>
    <w:rsid w:val="75B3158B"/>
    <w:rsid w:val="75B472EE"/>
    <w:rsid w:val="75B82A07"/>
    <w:rsid w:val="75BA0847"/>
    <w:rsid w:val="75BC147D"/>
    <w:rsid w:val="75BF31AA"/>
    <w:rsid w:val="75C02D68"/>
    <w:rsid w:val="75C21D8E"/>
    <w:rsid w:val="75C61FDB"/>
    <w:rsid w:val="75CB0AA2"/>
    <w:rsid w:val="75D2511E"/>
    <w:rsid w:val="75D746B3"/>
    <w:rsid w:val="75DA5865"/>
    <w:rsid w:val="75DF4C2A"/>
    <w:rsid w:val="75DF4DA5"/>
    <w:rsid w:val="75E42D00"/>
    <w:rsid w:val="75ED6C80"/>
    <w:rsid w:val="75F20E06"/>
    <w:rsid w:val="75F3197F"/>
    <w:rsid w:val="75FB2357"/>
    <w:rsid w:val="75FB494D"/>
    <w:rsid w:val="75FB4E69"/>
    <w:rsid w:val="75FB6DCC"/>
    <w:rsid w:val="7602304A"/>
    <w:rsid w:val="76040647"/>
    <w:rsid w:val="76062256"/>
    <w:rsid w:val="76081415"/>
    <w:rsid w:val="760D63D3"/>
    <w:rsid w:val="761211AF"/>
    <w:rsid w:val="7619098A"/>
    <w:rsid w:val="76193C17"/>
    <w:rsid w:val="761C1366"/>
    <w:rsid w:val="761C18A4"/>
    <w:rsid w:val="761E4F2F"/>
    <w:rsid w:val="7625423C"/>
    <w:rsid w:val="762B5794"/>
    <w:rsid w:val="762B62A6"/>
    <w:rsid w:val="762D538D"/>
    <w:rsid w:val="76334660"/>
    <w:rsid w:val="76377224"/>
    <w:rsid w:val="76377D9B"/>
    <w:rsid w:val="76476BE9"/>
    <w:rsid w:val="76480E6E"/>
    <w:rsid w:val="764817CA"/>
    <w:rsid w:val="765342E9"/>
    <w:rsid w:val="76571AA6"/>
    <w:rsid w:val="76573360"/>
    <w:rsid w:val="76585D28"/>
    <w:rsid w:val="765B2573"/>
    <w:rsid w:val="765B5EB7"/>
    <w:rsid w:val="76684144"/>
    <w:rsid w:val="766B0FB7"/>
    <w:rsid w:val="766C4088"/>
    <w:rsid w:val="7671365E"/>
    <w:rsid w:val="76760B00"/>
    <w:rsid w:val="76764DDD"/>
    <w:rsid w:val="76794D82"/>
    <w:rsid w:val="767B0420"/>
    <w:rsid w:val="767C15A9"/>
    <w:rsid w:val="7681198A"/>
    <w:rsid w:val="76813EFE"/>
    <w:rsid w:val="768A1F52"/>
    <w:rsid w:val="768C30DA"/>
    <w:rsid w:val="768E68CA"/>
    <w:rsid w:val="769006C9"/>
    <w:rsid w:val="769463EF"/>
    <w:rsid w:val="769847BB"/>
    <w:rsid w:val="769C57A7"/>
    <w:rsid w:val="76A00FC8"/>
    <w:rsid w:val="76A7291F"/>
    <w:rsid w:val="76AA38C4"/>
    <w:rsid w:val="76AB6F65"/>
    <w:rsid w:val="76AC2368"/>
    <w:rsid w:val="76B04B39"/>
    <w:rsid w:val="76B1544F"/>
    <w:rsid w:val="76BA6503"/>
    <w:rsid w:val="76BC43E4"/>
    <w:rsid w:val="76BE5288"/>
    <w:rsid w:val="76BF5A6F"/>
    <w:rsid w:val="76C23BC2"/>
    <w:rsid w:val="76C64117"/>
    <w:rsid w:val="76D03EA3"/>
    <w:rsid w:val="76D042D1"/>
    <w:rsid w:val="76D91973"/>
    <w:rsid w:val="76D92D09"/>
    <w:rsid w:val="76DC73AC"/>
    <w:rsid w:val="76DD6784"/>
    <w:rsid w:val="76DE17D1"/>
    <w:rsid w:val="76DF51A1"/>
    <w:rsid w:val="76E04D75"/>
    <w:rsid w:val="76E42133"/>
    <w:rsid w:val="76E65298"/>
    <w:rsid w:val="76F06654"/>
    <w:rsid w:val="76F3537B"/>
    <w:rsid w:val="76F42BA9"/>
    <w:rsid w:val="76F5059C"/>
    <w:rsid w:val="76F51926"/>
    <w:rsid w:val="76F62A80"/>
    <w:rsid w:val="76F811BF"/>
    <w:rsid w:val="770003EC"/>
    <w:rsid w:val="770055E2"/>
    <w:rsid w:val="7700595C"/>
    <w:rsid w:val="77022C8F"/>
    <w:rsid w:val="7703282F"/>
    <w:rsid w:val="770531A0"/>
    <w:rsid w:val="77072892"/>
    <w:rsid w:val="770A2763"/>
    <w:rsid w:val="770A4348"/>
    <w:rsid w:val="770F53B4"/>
    <w:rsid w:val="7711007C"/>
    <w:rsid w:val="771750AD"/>
    <w:rsid w:val="771A472E"/>
    <w:rsid w:val="771B130B"/>
    <w:rsid w:val="771C60C5"/>
    <w:rsid w:val="771E5337"/>
    <w:rsid w:val="772A4554"/>
    <w:rsid w:val="772D4DE2"/>
    <w:rsid w:val="772E01AB"/>
    <w:rsid w:val="772F070E"/>
    <w:rsid w:val="772F2001"/>
    <w:rsid w:val="773122BF"/>
    <w:rsid w:val="77316580"/>
    <w:rsid w:val="7732204A"/>
    <w:rsid w:val="773232B9"/>
    <w:rsid w:val="77336F0A"/>
    <w:rsid w:val="77360241"/>
    <w:rsid w:val="774310BE"/>
    <w:rsid w:val="774426D5"/>
    <w:rsid w:val="77443509"/>
    <w:rsid w:val="77450680"/>
    <w:rsid w:val="77466BB7"/>
    <w:rsid w:val="77475D1A"/>
    <w:rsid w:val="7748078C"/>
    <w:rsid w:val="77502FB8"/>
    <w:rsid w:val="7750623E"/>
    <w:rsid w:val="77521305"/>
    <w:rsid w:val="77522BB2"/>
    <w:rsid w:val="7758706D"/>
    <w:rsid w:val="77590AEB"/>
    <w:rsid w:val="775A10DA"/>
    <w:rsid w:val="776036C5"/>
    <w:rsid w:val="77617A8F"/>
    <w:rsid w:val="7768488D"/>
    <w:rsid w:val="776867EF"/>
    <w:rsid w:val="776B5F25"/>
    <w:rsid w:val="776D79E4"/>
    <w:rsid w:val="776E6ED3"/>
    <w:rsid w:val="77711710"/>
    <w:rsid w:val="777502F2"/>
    <w:rsid w:val="7775476E"/>
    <w:rsid w:val="7776192E"/>
    <w:rsid w:val="777A148D"/>
    <w:rsid w:val="777B26B7"/>
    <w:rsid w:val="777E082D"/>
    <w:rsid w:val="778631EB"/>
    <w:rsid w:val="778862A8"/>
    <w:rsid w:val="77897C92"/>
    <w:rsid w:val="778F2E80"/>
    <w:rsid w:val="779071C1"/>
    <w:rsid w:val="77913894"/>
    <w:rsid w:val="779658FF"/>
    <w:rsid w:val="77977744"/>
    <w:rsid w:val="779932A9"/>
    <w:rsid w:val="779A042C"/>
    <w:rsid w:val="779A2D6C"/>
    <w:rsid w:val="779C471D"/>
    <w:rsid w:val="779C4931"/>
    <w:rsid w:val="779C7290"/>
    <w:rsid w:val="779F707C"/>
    <w:rsid w:val="77A05F4F"/>
    <w:rsid w:val="77A96477"/>
    <w:rsid w:val="77AB7D1D"/>
    <w:rsid w:val="77AD394D"/>
    <w:rsid w:val="77B12298"/>
    <w:rsid w:val="77B2181A"/>
    <w:rsid w:val="77B93633"/>
    <w:rsid w:val="77BA285A"/>
    <w:rsid w:val="77C07052"/>
    <w:rsid w:val="77C53D8B"/>
    <w:rsid w:val="77C678B2"/>
    <w:rsid w:val="77C75BCB"/>
    <w:rsid w:val="77C77A0C"/>
    <w:rsid w:val="77CB52DC"/>
    <w:rsid w:val="77CE26AA"/>
    <w:rsid w:val="77D04487"/>
    <w:rsid w:val="77D14128"/>
    <w:rsid w:val="77D64295"/>
    <w:rsid w:val="77DA780A"/>
    <w:rsid w:val="77DD1BA5"/>
    <w:rsid w:val="77DD4BE1"/>
    <w:rsid w:val="77DD7E20"/>
    <w:rsid w:val="77E610F5"/>
    <w:rsid w:val="77E84528"/>
    <w:rsid w:val="77EA2705"/>
    <w:rsid w:val="77EC1AD9"/>
    <w:rsid w:val="77F03B14"/>
    <w:rsid w:val="77F1483C"/>
    <w:rsid w:val="77F316C2"/>
    <w:rsid w:val="78046687"/>
    <w:rsid w:val="780471D8"/>
    <w:rsid w:val="780D286A"/>
    <w:rsid w:val="780D31A0"/>
    <w:rsid w:val="7812049B"/>
    <w:rsid w:val="78133915"/>
    <w:rsid w:val="78167E47"/>
    <w:rsid w:val="781B2BE5"/>
    <w:rsid w:val="781C2C8B"/>
    <w:rsid w:val="78225429"/>
    <w:rsid w:val="782411C5"/>
    <w:rsid w:val="782764A4"/>
    <w:rsid w:val="782A1AC4"/>
    <w:rsid w:val="782D686C"/>
    <w:rsid w:val="782D7AC2"/>
    <w:rsid w:val="7832538E"/>
    <w:rsid w:val="78356541"/>
    <w:rsid w:val="78371B6C"/>
    <w:rsid w:val="783918F6"/>
    <w:rsid w:val="783A0E7F"/>
    <w:rsid w:val="783A2717"/>
    <w:rsid w:val="783C52F5"/>
    <w:rsid w:val="783D2128"/>
    <w:rsid w:val="78442414"/>
    <w:rsid w:val="78443B54"/>
    <w:rsid w:val="78451951"/>
    <w:rsid w:val="784747C7"/>
    <w:rsid w:val="784A0D93"/>
    <w:rsid w:val="784A59D1"/>
    <w:rsid w:val="784A7BF1"/>
    <w:rsid w:val="78511E88"/>
    <w:rsid w:val="78515741"/>
    <w:rsid w:val="78520E07"/>
    <w:rsid w:val="7855011B"/>
    <w:rsid w:val="7857767E"/>
    <w:rsid w:val="7858165C"/>
    <w:rsid w:val="785928BB"/>
    <w:rsid w:val="785A5D8A"/>
    <w:rsid w:val="785B5EB8"/>
    <w:rsid w:val="786474DC"/>
    <w:rsid w:val="78647612"/>
    <w:rsid w:val="786522B7"/>
    <w:rsid w:val="78656E43"/>
    <w:rsid w:val="786B1867"/>
    <w:rsid w:val="786C6665"/>
    <w:rsid w:val="786F6BD8"/>
    <w:rsid w:val="787406A4"/>
    <w:rsid w:val="787471D6"/>
    <w:rsid w:val="7875088C"/>
    <w:rsid w:val="787602FB"/>
    <w:rsid w:val="787A4E14"/>
    <w:rsid w:val="787E37E6"/>
    <w:rsid w:val="787F2EF4"/>
    <w:rsid w:val="78804494"/>
    <w:rsid w:val="78866CD6"/>
    <w:rsid w:val="78943251"/>
    <w:rsid w:val="789651EA"/>
    <w:rsid w:val="78A15787"/>
    <w:rsid w:val="78A33B09"/>
    <w:rsid w:val="78A6588A"/>
    <w:rsid w:val="78A8685B"/>
    <w:rsid w:val="78AB05CB"/>
    <w:rsid w:val="78AC2C5C"/>
    <w:rsid w:val="78B245BF"/>
    <w:rsid w:val="78B34C6B"/>
    <w:rsid w:val="78B41D49"/>
    <w:rsid w:val="78B94118"/>
    <w:rsid w:val="78BB1D7F"/>
    <w:rsid w:val="78BC31E6"/>
    <w:rsid w:val="78C11101"/>
    <w:rsid w:val="78C233FE"/>
    <w:rsid w:val="78C2761C"/>
    <w:rsid w:val="78C41566"/>
    <w:rsid w:val="78C55746"/>
    <w:rsid w:val="78CF4571"/>
    <w:rsid w:val="78CF6EA1"/>
    <w:rsid w:val="78D31A86"/>
    <w:rsid w:val="78D47794"/>
    <w:rsid w:val="78D62440"/>
    <w:rsid w:val="78DF3872"/>
    <w:rsid w:val="78E01966"/>
    <w:rsid w:val="78E51371"/>
    <w:rsid w:val="78E56789"/>
    <w:rsid w:val="78E70A78"/>
    <w:rsid w:val="78E70BD8"/>
    <w:rsid w:val="78E85DB8"/>
    <w:rsid w:val="78E93C16"/>
    <w:rsid w:val="78E93C38"/>
    <w:rsid w:val="78ED0FCE"/>
    <w:rsid w:val="78EF6BCB"/>
    <w:rsid w:val="78F05576"/>
    <w:rsid w:val="78F61A33"/>
    <w:rsid w:val="78F677A2"/>
    <w:rsid w:val="78FC0111"/>
    <w:rsid w:val="78FD7649"/>
    <w:rsid w:val="79010A33"/>
    <w:rsid w:val="79026529"/>
    <w:rsid w:val="790328A0"/>
    <w:rsid w:val="79066ED6"/>
    <w:rsid w:val="790703BC"/>
    <w:rsid w:val="79087DFC"/>
    <w:rsid w:val="790A6F03"/>
    <w:rsid w:val="790E2A70"/>
    <w:rsid w:val="790E4406"/>
    <w:rsid w:val="790E76A3"/>
    <w:rsid w:val="790F5395"/>
    <w:rsid w:val="790F7A5E"/>
    <w:rsid w:val="7910330E"/>
    <w:rsid w:val="79160F25"/>
    <w:rsid w:val="791C124B"/>
    <w:rsid w:val="792621C1"/>
    <w:rsid w:val="7926486E"/>
    <w:rsid w:val="79282156"/>
    <w:rsid w:val="7928747B"/>
    <w:rsid w:val="7929056A"/>
    <w:rsid w:val="792943AC"/>
    <w:rsid w:val="792A10AE"/>
    <w:rsid w:val="792C5B21"/>
    <w:rsid w:val="7930638C"/>
    <w:rsid w:val="79322014"/>
    <w:rsid w:val="793333CD"/>
    <w:rsid w:val="7937466A"/>
    <w:rsid w:val="793779C0"/>
    <w:rsid w:val="793D58F2"/>
    <w:rsid w:val="793F195A"/>
    <w:rsid w:val="7941442A"/>
    <w:rsid w:val="79444669"/>
    <w:rsid w:val="79456BE7"/>
    <w:rsid w:val="794A3FA8"/>
    <w:rsid w:val="794B2AA3"/>
    <w:rsid w:val="794C4F96"/>
    <w:rsid w:val="79502EBD"/>
    <w:rsid w:val="7951316A"/>
    <w:rsid w:val="79547582"/>
    <w:rsid w:val="79561046"/>
    <w:rsid w:val="7957353F"/>
    <w:rsid w:val="79584C9F"/>
    <w:rsid w:val="79666CC0"/>
    <w:rsid w:val="796851E7"/>
    <w:rsid w:val="796903EC"/>
    <w:rsid w:val="796C3E7B"/>
    <w:rsid w:val="796D3930"/>
    <w:rsid w:val="796E3863"/>
    <w:rsid w:val="796F31FE"/>
    <w:rsid w:val="79723121"/>
    <w:rsid w:val="79730147"/>
    <w:rsid w:val="7974091F"/>
    <w:rsid w:val="79767FD2"/>
    <w:rsid w:val="79770687"/>
    <w:rsid w:val="797718B4"/>
    <w:rsid w:val="797D686B"/>
    <w:rsid w:val="797D6D94"/>
    <w:rsid w:val="797F13E4"/>
    <w:rsid w:val="798067DD"/>
    <w:rsid w:val="79807621"/>
    <w:rsid w:val="79892B5D"/>
    <w:rsid w:val="798D31F2"/>
    <w:rsid w:val="79951FD9"/>
    <w:rsid w:val="79967380"/>
    <w:rsid w:val="799B71BA"/>
    <w:rsid w:val="799F20DF"/>
    <w:rsid w:val="799F36BA"/>
    <w:rsid w:val="799F4839"/>
    <w:rsid w:val="799F69F0"/>
    <w:rsid w:val="79A2363D"/>
    <w:rsid w:val="79A46C28"/>
    <w:rsid w:val="79A73271"/>
    <w:rsid w:val="79A76197"/>
    <w:rsid w:val="79AB0713"/>
    <w:rsid w:val="79AF7AC5"/>
    <w:rsid w:val="79B22074"/>
    <w:rsid w:val="79B53D9D"/>
    <w:rsid w:val="79B96805"/>
    <w:rsid w:val="79BA6C4C"/>
    <w:rsid w:val="79BB0FDE"/>
    <w:rsid w:val="79BC4B2E"/>
    <w:rsid w:val="79BF4226"/>
    <w:rsid w:val="79C03C5D"/>
    <w:rsid w:val="79C4758F"/>
    <w:rsid w:val="79CA4ED2"/>
    <w:rsid w:val="79CB09B4"/>
    <w:rsid w:val="79CD24AA"/>
    <w:rsid w:val="79D40CF7"/>
    <w:rsid w:val="79D4544F"/>
    <w:rsid w:val="79D834D2"/>
    <w:rsid w:val="79D91743"/>
    <w:rsid w:val="79DA2563"/>
    <w:rsid w:val="79DE104B"/>
    <w:rsid w:val="79DF60C6"/>
    <w:rsid w:val="79E16084"/>
    <w:rsid w:val="79E37340"/>
    <w:rsid w:val="79E4667C"/>
    <w:rsid w:val="79E472DF"/>
    <w:rsid w:val="79E510E2"/>
    <w:rsid w:val="79EB73E9"/>
    <w:rsid w:val="79EC495F"/>
    <w:rsid w:val="79F05CEB"/>
    <w:rsid w:val="79F0763B"/>
    <w:rsid w:val="79F57F66"/>
    <w:rsid w:val="79F65141"/>
    <w:rsid w:val="79FA28CF"/>
    <w:rsid w:val="79FA51E5"/>
    <w:rsid w:val="79FE0786"/>
    <w:rsid w:val="7A03230C"/>
    <w:rsid w:val="7A057E2F"/>
    <w:rsid w:val="7A0B1805"/>
    <w:rsid w:val="7A127B21"/>
    <w:rsid w:val="7A1B54AC"/>
    <w:rsid w:val="7A1D7DFD"/>
    <w:rsid w:val="7A22746C"/>
    <w:rsid w:val="7A2304D8"/>
    <w:rsid w:val="7A243EFD"/>
    <w:rsid w:val="7A263134"/>
    <w:rsid w:val="7A2A4E85"/>
    <w:rsid w:val="7A3211F1"/>
    <w:rsid w:val="7A34099D"/>
    <w:rsid w:val="7A344B9C"/>
    <w:rsid w:val="7A382DFA"/>
    <w:rsid w:val="7A3B7B35"/>
    <w:rsid w:val="7A401FF6"/>
    <w:rsid w:val="7A4020FE"/>
    <w:rsid w:val="7A411701"/>
    <w:rsid w:val="7A460BBB"/>
    <w:rsid w:val="7A483C2E"/>
    <w:rsid w:val="7A485711"/>
    <w:rsid w:val="7A4A2635"/>
    <w:rsid w:val="7A4A5C71"/>
    <w:rsid w:val="7A4D795D"/>
    <w:rsid w:val="7A4E207B"/>
    <w:rsid w:val="7A4F1588"/>
    <w:rsid w:val="7A5645FD"/>
    <w:rsid w:val="7A5A0AB4"/>
    <w:rsid w:val="7A5B2E3A"/>
    <w:rsid w:val="7A5B65DC"/>
    <w:rsid w:val="7A613CD8"/>
    <w:rsid w:val="7A650874"/>
    <w:rsid w:val="7A6A7452"/>
    <w:rsid w:val="7A6F58FE"/>
    <w:rsid w:val="7A713F20"/>
    <w:rsid w:val="7A771147"/>
    <w:rsid w:val="7A78554F"/>
    <w:rsid w:val="7A790CEE"/>
    <w:rsid w:val="7A797CBB"/>
    <w:rsid w:val="7A7D6744"/>
    <w:rsid w:val="7A844CAE"/>
    <w:rsid w:val="7A846E3A"/>
    <w:rsid w:val="7A8510BB"/>
    <w:rsid w:val="7A88044C"/>
    <w:rsid w:val="7A8A250F"/>
    <w:rsid w:val="7A8F6181"/>
    <w:rsid w:val="7A904E8B"/>
    <w:rsid w:val="7A9253A4"/>
    <w:rsid w:val="7A9D1179"/>
    <w:rsid w:val="7A9E60E7"/>
    <w:rsid w:val="7A9F46F3"/>
    <w:rsid w:val="7AA130DE"/>
    <w:rsid w:val="7AA20B2B"/>
    <w:rsid w:val="7AA3062B"/>
    <w:rsid w:val="7AA328F4"/>
    <w:rsid w:val="7AA438D8"/>
    <w:rsid w:val="7AA67FF3"/>
    <w:rsid w:val="7AAA31A3"/>
    <w:rsid w:val="7AAB5D21"/>
    <w:rsid w:val="7AAC40F7"/>
    <w:rsid w:val="7AB26836"/>
    <w:rsid w:val="7AB363D9"/>
    <w:rsid w:val="7AB766CA"/>
    <w:rsid w:val="7ABB092D"/>
    <w:rsid w:val="7AC0350A"/>
    <w:rsid w:val="7AC31A03"/>
    <w:rsid w:val="7AC772F4"/>
    <w:rsid w:val="7ACB7964"/>
    <w:rsid w:val="7AD47D8E"/>
    <w:rsid w:val="7AD77A72"/>
    <w:rsid w:val="7ADE061B"/>
    <w:rsid w:val="7AE6508C"/>
    <w:rsid w:val="7AF03997"/>
    <w:rsid w:val="7AF97935"/>
    <w:rsid w:val="7AFB24A4"/>
    <w:rsid w:val="7AFB57C6"/>
    <w:rsid w:val="7AFC1C3A"/>
    <w:rsid w:val="7AFC3DF6"/>
    <w:rsid w:val="7B035D73"/>
    <w:rsid w:val="7B083CE6"/>
    <w:rsid w:val="7B0D49D8"/>
    <w:rsid w:val="7B1458CE"/>
    <w:rsid w:val="7B14693A"/>
    <w:rsid w:val="7B166BB3"/>
    <w:rsid w:val="7B1757DB"/>
    <w:rsid w:val="7B205D27"/>
    <w:rsid w:val="7B231949"/>
    <w:rsid w:val="7B255763"/>
    <w:rsid w:val="7B27492E"/>
    <w:rsid w:val="7B292513"/>
    <w:rsid w:val="7B2F7BD6"/>
    <w:rsid w:val="7B3228CF"/>
    <w:rsid w:val="7B323885"/>
    <w:rsid w:val="7B346330"/>
    <w:rsid w:val="7B351366"/>
    <w:rsid w:val="7B3560DA"/>
    <w:rsid w:val="7B381F72"/>
    <w:rsid w:val="7B396D19"/>
    <w:rsid w:val="7B455B8B"/>
    <w:rsid w:val="7B4678B1"/>
    <w:rsid w:val="7B481567"/>
    <w:rsid w:val="7B497FC8"/>
    <w:rsid w:val="7B4C1EDF"/>
    <w:rsid w:val="7B4C288D"/>
    <w:rsid w:val="7B4C7545"/>
    <w:rsid w:val="7B4F2BCC"/>
    <w:rsid w:val="7B506C1A"/>
    <w:rsid w:val="7B5073B8"/>
    <w:rsid w:val="7B542D9E"/>
    <w:rsid w:val="7B57068D"/>
    <w:rsid w:val="7B5C0F32"/>
    <w:rsid w:val="7B5F448C"/>
    <w:rsid w:val="7B614AAC"/>
    <w:rsid w:val="7B66797A"/>
    <w:rsid w:val="7B68250F"/>
    <w:rsid w:val="7B6D1C39"/>
    <w:rsid w:val="7B6E197B"/>
    <w:rsid w:val="7B7017AB"/>
    <w:rsid w:val="7B737984"/>
    <w:rsid w:val="7B766BC2"/>
    <w:rsid w:val="7B774EA4"/>
    <w:rsid w:val="7B7858C2"/>
    <w:rsid w:val="7B794DF6"/>
    <w:rsid w:val="7B7D1458"/>
    <w:rsid w:val="7B7F60BE"/>
    <w:rsid w:val="7B802B34"/>
    <w:rsid w:val="7B8061ED"/>
    <w:rsid w:val="7B871AA5"/>
    <w:rsid w:val="7B8735C2"/>
    <w:rsid w:val="7B876211"/>
    <w:rsid w:val="7B8775B5"/>
    <w:rsid w:val="7B8817D7"/>
    <w:rsid w:val="7B885110"/>
    <w:rsid w:val="7B88586E"/>
    <w:rsid w:val="7B8873DF"/>
    <w:rsid w:val="7B8A4650"/>
    <w:rsid w:val="7B9078EF"/>
    <w:rsid w:val="7B9232D3"/>
    <w:rsid w:val="7B93274B"/>
    <w:rsid w:val="7B9418BC"/>
    <w:rsid w:val="7B9514FF"/>
    <w:rsid w:val="7B953F8D"/>
    <w:rsid w:val="7B9B36B2"/>
    <w:rsid w:val="7B9B7BE8"/>
    <w:rsid w:val="7B9C3BBE"/>
    <w:rsid w:val="7B9C43C8"/>
    <w:rsid w:val="7B9C7144"/>
    <w:rsid w:val="7B9D3358"/>
    <w:rsid w:val="7B9E687F"/>
    <w:rsid w:val="7BA05B06"/>
    <w:rsid w:val="7BA50F95"/>
    <w:rsid w:val="7BAC773A"/>
    <w:rsid w:val="7BAE53D8"/>
    <w:rsid w:val="7BB13453"/>
    <w:rsid w:val="7BB157A5"/>
    <w:rsid w:val="7BB74FA8"/>
    <w:rsid w:val="7BB90C50"/>
    <w:rsid w:val="7BBC32ED"/>
    <w:rsid w:val="7BBC5E4F"/>
    <w:rsid w:val="7BBD14F9"/>
    <w:rsid w:val="7BC36702"/>
    <w:rsid w:val="7BC424F2"/>
    <w:rsid w:val="7BC55F22"/>
    <w:rsid w:val="7BC807A6"/>
    <w:rsid w:val="7BC85545"/>
    <w:rsid w:val="7BCA5F66"/>
    <w:rsid w:val="7BCB5752"/>
    <w:rsid w:val="7BCF52B9"/>
    <w:rsid w:val="7BD24F85"/>
    <w:rsid w:val="7BD44626"/>
    <w:rsid w:val="7BD57CD4"/>
    <w:rsid w:val="7BDC56EF"/>
    <w:rsid w:val="7BDD1B54"/>
    <w:rsid w:val="7BDE72BF"/>
    <w:rsid w:val="7BE11FFA"/>
    <w:rsid w:val="7BE3575C"/>
    <w:rsid w:val="7BE51B0C"/>
    <w:rsid w:val="7BEC36D0"/>
    <w:rsid w:val="7BEE41C7"/>
    <w:rsid w:val="7BF04E7E"/>
    <w:rsid w:val="7BFA6FDE"/>
    <w:rsid w:val="7BFB6E6F"/>
    <w:rsid w:val="7BFC1A18"/>
    <w:rsid w:val="7BFF50ED"/>
    <w:rsid w:val="7C055E2E"/>
    <w:rsid w:val="7C097D73"/>
    <w:rsid w:val="7C0C082D"/>
    <w:rsid w:val="7C0C7FBF"/>
    <w:rsid w:val="7C0D18C7"/>
    <w:rsid w:val="7C14617C"/>
    <w:rsid w:val="7C15746E"/>
    <w:rsid w:val="7C1C75C6"/>
    <w:rsid w:val="7C201CBC"/>
    <w:rsid w:val="7C261006"/>
    <w:rsid w:val="7C274767"/>
    <w:rsid w:val="7C2A32DB"/>
    <w:rsid w:val="7C2D0DC2"/>
    <w:rsid w:val="7C2E4254"/>
    <w:rsid w:val="7C2F3E01"/>
    <w:rsid w:val="7C306048"/>
    <w:rsid w:val="7C311CA5"/>
    <w:rsid w:val="7C3216D3"/>
    <w:rsid w:val="7C33373E"/>
    <w:rsid w:val="7C3369F2"/>
    <w:rsid w:val="7C39607A"/>
    <w:rsid w:val="7C3A152F"/>
    <w:rsid w:val="7C3A4CA4"/>
    <w:rsid w:val="7C3E0CDE"/>
    <w:rsid w:val="7C3F6BB4"/>
    <w:rsid w:val="7C4C652B"/>
    <w:rsid w:val="7C5268B4"/>
    <w:rsid w:val="7C542906"/>
    <w:rsid w:val="7C552FA4"/>
    <w:rsid w:val="7C5E4657"/>
    <w:rsid w:val="7C66278A"/>
    <w:rsid w:val="7C676A04"/>
    <w:rsid w:val="7C687C4E"/>
    <w:rsid w:val="7C6A09FC"/>
    <w:rsid w:val="7C6B24F0"/>
    <w:rsid w:val="7C6C5657"/>
    <w:rsid w:val="7C6D4C75"/>
    <w:rsid w:val="7C703597"/>
    <w:rsid w:val="7C704649"/>
    <w:rsid w:val="7C7259B4"/>
    <w:rsid w:val="7C727C1C"/>
    <w:rsid w:val="7C7933B5"/>
    <w:rsid w:val="7C7F56C5"/>
    <w:rsid w:val="7C8319FA"/>
    <w:rsid w:val="7C83721D"/>
    <w:rsid w:val="7C8514E8"/>
    <w:rsid w:val="7C8742EC"/>
    <w:rsid w:val="7C88058C"/>
    <w:rsid w:val="7C8A2352"/>
    <w:rsid w:val="7C905F92"/>
    <w:rsid w:val="7C935CE8"/>
    <w:rsid w:val="7C94587D"/>
    <w:rsid w:val="7C946679"/>
    <w:rsid w:val="7C954455"/>
    <w:rsid w:val="7C996549"/>
    <w:rsid w:val="7C9C31A9"/>
    <w:rsid w:val="7C9F6457"/>
    <w:rsid w:val="7CA17DF5"/>
    <w:rsid w:val="7CA45E3D"/>
    <w:rsid w:val="7CA62CF3"/>
    <w:rsid w:val="7CA915DE"/>
    <w:rsid w:val="7CA971F2"/>
    <w:rsid w:val="7CAC4EBD"/>
    <w:rsid w:val="7CB662C8"/>
    <w:rsid w:val="7CB8483D"/>
    <w:rsid w:val="7CB87EC5"/>
    <w:rsid w:val="7CBC3671"/>
    <w:rsid w:val="7CC24591"/>
    <w:rsid w:val="7CC53264"/>
    <w:rsid w:val="7CD078E1"/>
    <w:rsid w:val="7CD95BC6"/>
    <w:rsid w:val="7CDD4C4A"/>
    <w:rsid w:val="7CDD7730"/>
    <w:rsid w:val="7CDF10B6"/>
    <w:rsid w:val="7CE32E5A"/>
    <w:rsid w:val="7CE5007B"/>
    <w:rsid w:val="7CE64FD0"/>
    <w:rsid w:val="7CE65C0A"/>
    <w:rsid w:val="7CF40038"/>
    <w:rsid w:val="7CF420EA"/>
    <w:rsid w:val="7CF63FB7"/>
    <w:rsid w:val="7CF86B86"/>
    <w:rsid w:val="7CFC2EBE"/>
    <w:rsid w:val="7D026D29"/>
    <w:rsid w:val="7D057E59"/>
    <w:rsid w:val="7D075113"/>
    <w:rsid w:val="7D0C6B4C"/>
    <w:rsid w:val="7D0E6FD2"/>
    <w:rsid w:val="7D0F2CFC"/>
    <w:rsid w:val="7D112665"/>
    <w:rsid w:val="7D1126C5"/>
    <w:rsid w:val="7D122248"/>
    <w:rsid w:val="7D156A79"/>
    <w:rsid w:val="7D1612A0"/>
    <w:rsid w:val="7D17491A"/>
    <w:rsid w:val="7D1823E2"/>
    <w:rsid w:val="7D1D231E"/>
    <w:rsid w:val="7D1D7743"/>
    <w:rsid w:val="7D1E3AB4"/>
    <w:rsid w:val="7D1F4A84"/>
    <w:rsid w:val="7D200D99"/>
    <w:rsid w:val="7D220CF0"/>
    <w:rsid w:val="7D241F96"/>
    <w:rsid w:val="7D261075"/>
    <w:rsid w:val="7D27039C"/>
    <w:rsid w:val="7D2A1F4D"/>
    <w:rsid w:val="7D312DA1"/>
    <w:rsid w:val="7D3B23C2"/>
    <w:rsid w:val="7D3F3D46"/>
    <w:rsid w:val="7D49022D"/>
    <w:rsid w:val="7D4A2991"/>
    <w:rsid w:val="7D4B6295"/>
    <w:rsid w:val="7D4C7BFA"/>
    <w:rsid w:val="7D4D3A27"/>
    <w:rsid w:val="7D4F00F3"/>
    <w:rsid w:val="7D4F1F56"/>
    <w:rsid w:val="7D521DC3"/>
    <w:rsid w:val="7D5E68BA"/>
    <w:rsid w:val="7D5F6D7C"/>
    <w:rsid w:val="7D624685"/>
    <w:rsid w:val="7D6805B0"/>
    <w:rsid w:val="7D6B6B18"/>
    <w:rsid w:val="7D6D016A"/>
    <w:rsid w:val="7D71507F"/>
    <w:rsid w:val="7D755457"/>
    <w:rsid w:val="7D7A653B"/>
    <w:rsid w:val="7D80643B"/>
    <w:rsid w:val="7D836644"/>
    <w:rsid w:val="7D872997"/>
    <w:rsid w:val="7D872E53"/>
    <w:rsid w:val="7D892E3E"/>
    <w:rsid w:val="7D8A1111"/>
    <w:rsid w:val="7D8D59A8"/>
    <w:rsid w:val="7D973360"/>
    <w:rsid w:val="7D9931A8"/>
    <w:rsid w:val="7D99569A"/>
    <w:rsid w:val="7DA07DFA"/>
    <w:rsid w:val="7DA51B0F"/>
    <w:rsid w:val="7DA55C43"/>
    <w:rsid w:val="7DA63642"/>
    <w:rsid w:val="7DAA1D10"/>
    <w:rsid w:val="7DB56646"/>
    <w:rsid w:val="7DBB511F"/>
    <w:rsid w:val="7DBD7839"/>
    <w:rsid w:val="7DC004AB"/>
    <w:rsid w:val="7DC02EBD"/>
    <w:rsid w:val="7DC23BDE"/>
    <w:rsid w:val="7DC30CBE"/>
    <w:rsid w:val="7DC61ED7"/>
    <w:rsid w:val="7DC666E2"/>
    <w:rsid w:val="7DC70D7E"/>
    <w:rsid w:val="7DCF23B7"/>
    <w:rsid w:val="7DD70640"/>
    <w:rsid w:val="7DD82613"/>
    <w:rsid w:val="7DD827A7"/>
    <w:rsid w:val="7DDE0049"/>
    <w:rsid w:val="7DE04691"/>
    <w:rsid w:val="7DE40E8B"/>
    <w:rsid w:val="7DE63BE8"/>
    <w:rsid w:val="7DE92E59"/>
    <w:rsid w:val="7DEE6644"/>
    <w:rsid w:val="7DF21D3C"/>
    <w:rsid w:val="7DF428D0"/>
    <w:rsid w:val="7DF631BF"/>
    <w:rsid w:val="7DF8121A"/>
    <w:rsid w:val="7DF854A4"/>
    <w:rsid w:val="7DFC0DD2"/>
    <w:rsid w:val="7E077A68"/>
    <w:rsid w:val="7E0D5398"/>
    <w:rsid w:val="7E1310B4"/>
    <w:rsid w:val="7E134726"/>
    <w:rsid w:val="7E157E45"/>
    <w:rsid w:val="7E1860B8"/>
    <w:rsid w:val="7E192FD1"/>
    <w:rsid w:val="7E1B1898"/>
    <w:rsid w:val="7E232878"/>
    <w:rsid w:val="7E2779BB"/>
    <w:rsid w:val="7E2D5256"/>
    <w:rsid w:val="7E3728BE"/>
    <w:rsid w:val="7E3D2379"/>
    <w:rsid w:val="7E3F6264"/>
    <w:rsid w:val="7E416993"/>
    <w:rsid w:val="7E487C40"/>
    <w:rsid w:val="7E534A5A"/>
    <w:rsid w:val="7E535451"/>
    <w:rsid w:val="7E5555C6"/>
    <w:rsid w:val="7E557653"/>
    <w:rsid w:val="7E5843F5"/>
    <w:rsid w:val="7E596BCE"/>
    <w:rsid w:val="7E5B0376"/>
    <w:rsid w:val="7E637DA3"/>
    <w:rsid w:val="7E6478BE"/>
    <w:rsid w:val="7E6C2C1C"/>
    <w:rsid w:val="7E6F1488"/>
    <w:rsid w:val="7E720BE1"/>
    <w:rsid w:val="7E7260E3"/>
    <w:rsid w:val="7E744CB6"/>
    <w:rsid w:val="7E75351E"/>
    <w:rsid w:val="7E765566"/>
    <w:rsid w:val="7E7A37AE"/>
    <w:rsid w:val="7E7B16A6"/>
    <w:rsid w:val="7E7B2289"/>
    <w:rsid w:val="7E8333F4"/>
    <w:rsid w:val="7E8B02DF"/>
    <w:rsid w:val="7E8D2525"/>
    <w:rsid w:val="7E8E07B7"/>
    <w:rsid w:val="7E8E2742"/>
    <w:rsid w:val="7E906E50"/>
    <w:rsid w:val="7E912088"/>
    <w:rsid w:val="7E967694"/>
    <w:rsid w:val="7E983D59"/>
    <w:rsid w:val="7E9930E5"/>
    <w:rsid w:val="7EA120AC"/>
    <w:rsid w:val="7EA639C1"/>
    <w:rsid w:val="7EB44EE5"/>
    <w:rsid w:val="7EB6797E"/>
    <w:rsid w:val="7EB823CF"/>
    <w:rsid w:val="7EBB0BB4"/>
    <w:rsid w:val="7EBB4AA6"/>
    <w:rsid w:val="7EBF0771"/>
    <w:rsid w:val="7EC0628D"/>
    <w:rsid w:val="7EC47191"/>
    <w:rsid w:val="7ECE2CEC"/>
    <w:rsid w:val="7ECE7F61"/>
    <w:rsid w:val="7ED0119C"/>
    <w:rsid w:val="7ED03159"/>
    <w:rsid w:val="7ED11A47"/>
    <w:rsid w:val="7ED25CE7"/>
    <w:rsid w:val="7ED7551E"/>
    <w:rsid w:val="7EDE2A20"/>
    <w:rsid w:val="7EF0648B"/>
    <w:rsid w:val="7EF55F70"/>
    <w:rsid w:val="7EFA5BCA"/>
    <w:rsid w:val="7F022256"/>
    <w:rsid w:val="7F076A97"/>
    <w:rsid w:val="7F0A6AE8"/>
    <w:rsid w:val="7F120D30"/>
    <w:rsid w:val="7F121860"/>
    <w:rsid w:val="7F1B0D87"/>
    <w:rsid w:val="7F1C320A"/>
    <w:rsid w:val="7F1D1448"/>
    <w:rsid w:val="7F1D3769"/>
    <w:rsid w:val="7F29109D"/>
    <w:rsid w:val="7F29270F"/>
    <w:rsid w:val="7F297434"/>
    <w:rsid w:val="7F2C16E2"/>
    <w:rsid w:val="7F2C52EF"/>
    <w:rsid w:val="7F2F0791"/>
    <w:rsid w:val="7F3061C2"/>
    <w:rsid w:val="7F306CD8"/>
    <w:rsid w:val="7F3415CE"/>
    <w:rsid w:val="7F36096D"/>
    <w:rsid w:val="7F3E1134"/>
    <w:rsid w:val="7F3E1865"/>
    <w:rsid w:val="7F4668F4"/>
    <w:rsid w:val="7F484699"/>
    <w:rsid w:val="7F484763"/>
    <w:rsid w:val="7F4A5C66"/>
    <w:rsid w:val="7F4B5CA1"/>
    <w:rsid w:val="7F4F3F94"/>
    <w:rsid w:val="7F52133E"/>
    <w:rsid w:val="7F572F98"/>
    <w:rsid w:val="7F5772E9"/>
    <w:rsid w:val="7F5E39C4"/>
    <w:rsid w:val="7F6A15B2"/>
    <w:rsid w:val="7F6B2DBA"/>
    <w:rsid w:val="7F6B4C66"/>
    <w:rsid w:val="7F6C25D8"/>
    <w:rsid w:val="7F6F04A2"/>
    <w:rsid w:val="7F78673D"/>
    <w:rsid w:val="7F796439"/>
    <w:rsid w:val="7F7B7B98"/>
    <w:rsid w:val="7F7E6711"/>
    <w:rsid w:val="7F802E8D"/>
    <w:rsid w:val="7F80311B"/>
    <w:rsid w:val="7F842070"/>
    <w:rsid w:val="7F884474"/>
    <w:rsid w:val="7F8A1516"/>
    <w:rsid w:val="7F8A2C1B"/>
    <w:rsid w:val="7F8D6CC2"/>
    <w:rsid w:val="7F916791"/>
    <w:rsid w:val="7F94728D"/>
    <w:rsid w:val="7F954E46"/>
    <w:rsid w:val="7F974605"/>
    <w:rsid w:val="7FA322F3"/>
    <w:rsid w:val="7FA654CC"/>
    <w:rsid w:val="7FB700A0"/>
    <w:rsid w:val="7FB86BF8"/>
    <w:rsid w:val="7FBB77E3"/>
    <w:rsid w:val="7FBC561C"/>
    <w:rsid w:val="7FC031BE"/>
    <w:rsid w:val="7FC0322B"/>
    <w:rsid w:val="7FC73019"/>
    <w:rsid w:val="7FD12135"/>
    <w:rsid w:val="7FD3699F"/>
    <w:rsid w:val="7FE47A98"/>
    <w:rsid w:val="7FE7594E"/>
    <w:rsid w:val="7FE84AC8"/>
    <w:rsid w:val="7FEE0933"/>
    <w:rsid w:val="7FF44A5B"/>
    <w:rsid w:val="7FF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link"/>
  <w:attachedSchema w:val="http://ddue.schemas.microsoft.com/authoring/2003/5"/>
  <w:attachedSchema w:val="http://msdn.microsoft.com/mshelp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qFormat="1" w:unhideWhenUsed="0" w:uiPriority="0" w:semiHidden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iPriority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qFormat="1" w:unhideWhenUsed="0" w:uiPriority="0" w:semiHidden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urier New" w:hAnsi="Courier New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pBdr>
        <w:bottom w:val="single" w:color="auto" w:sz="4" w:space="1"/>
      </w:pBdr>
      <w:spacing w:beforeLines="50" w:afterLines="20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2"/>
    <w:next w:val="1"/>
    <w:link w:val="52"/>
    <w:qFormat/>
    <w:uiPriority w:val="0"/>
    <w:pPr>
      <w:numPr>
        <w:ilvl w:val="1"/>
      </w:numPr>
      <w:pBdr>
        <w:bottom w:val="none" w:color="auto" w:sz="0" w:space="0"/>
      </w:pBdr>
      <w:spacing w:beforeLines="0" w:afterLines="0" w:line="240" w:lineRule="auto"/>
      <w:outlineLvl w:val="1"/>
    </w:pPr>
    <w:rPr>
      <w:bCs w:val="0"/>
      <w:sz w:val="30"/>
      <w:szCs w:val="32"/>
    </w:rPr>
  </w:style>
  <w:style w:type="paragraph" w:styleId="4">
    <w:name w:val="heading 3"/>
    <w:basedOn w:val="3"/>
    <w:next w:val="1"/>
    <w:link w:val="55"/>
    <w:qFormat/>
    <w:uiPriority w:val="0"/>
    <w:pPr>
      <w:numPr>
        <w:ilvl w:val="2"/>
      </w:numPr>
      <w:ind w:left="0" w:hanging="343" w:hangingChars="343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</w:numPr>
      <w:spacing w:line="360" w:lineRule="auto"/>
      <w:ind w:left="0" w:hanging="862" w:hangingChars="410"/>
      <w:outlineLvl w:val="3"/>
    </w:pPr>
    <w:rPr>
      <w:bCs w:val="0"/>
      <w:szCs w:val="28"/>
    </w:rPr>
  </w:style>
  <w:style w:type="paragraph" w:styleId="6">
    <w:name w:val="heading 5"/>
    <w:basedOn w:val="5"/>
    <w:next w:val="1"/>
    <w:qFormat/>
    <w:uiPriority w:val="0"/>
    <w:pPr>
      <w:numPr>
        <w:ilvl w:val="4"/>
      </w:numPr>
      <w:outlineLvl w:val="4"/>
    </w:pPr>
    <w:rPr>
      <w:bCs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ind w:firstLine="0" w:firstLineChars="0"/>
      <w:outlineLvl w:val="5"/>
    </w:pPr>
    <w:rPr>
      <w:bCs w:val="0"/>
    </w:rPr>
  </w:style>
  <w:style w:type="paragraph" w:styleId="8">
    <w:name w:val="heading 7"/>
    <w:basedOn w:val="7"/>
    <w:next w:val="1"/>
    <w:qFormat/>
    <w:uiPriority w:val="0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9">
    <w:name w:val="heading 8"/>
    <w:basedOn w:val="8"/>
    <w:next w:val="1"/>
    <w:qFormat/>
    <w:uiPriority w:val="0"/>
    <w:pPr>
      <w:numPr>
        <w:ilvl w:val="7"/>
      </w:numPr>
      <w:spacing w:before="100" w:after="100" w:line="240" w:lineRule="auto"/>
      <w:outlineLvl w:val="7"/>
    </w:pPr>
  </w:style>
  <w:style w:type="paragraph" w:styleId="10">
    <w:name w:val="heading 9"/>
    <w:basedOn w:val="9"/>
    <w:next w:val="1"/>
    <w:qFormat/>
    <w:uiPriority w:val="0"/>
    <w:pPr>
      <w:numPr>
        <w:ilvl w:val="8"/>
      </w:numPr>
      <w:outlineLvl w:val="8"/>
    </w:pPr>
    <w:rPr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HTML Address"/>
    <w:basedOn w:val="1"/>
    <w:qFormat/>
    <w:uiPriority w:val="0"/>
    <w:rPr>
      <w:i/>
      <w:iCs/>
    </w:rPr>
  </w:style>
  <w:style w:type="paragraph" w:styleId="15">
    <w:name w:val="toc 5"/>
    <w:basedOn w:val="1"/>
    <w:next w:val="1"/>
    <w:semiHidden/>
    <w:qFormat/>
    <w:uiPriority w:val="0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16">
    <w:name w:val="toc 3"/>
    <w:basedOn w:val="1"/>
    <w:next w:val="1"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17">
    <w:name w:val="Plain Text"/>
    <w:basedOn w:val="1"/>
    <w:qFormat/>
    <w:uiPriority w:val="0"/>
    <w:rPr>
      <w:rFonts w:ascii="宋体" w:cs="Courier New"/>
      <w:szCs w:val="21"/>
    </w:rPr>
  </w:style>
  <w:style w:type="paragraph" w:styleId="18">
    <w:name w:val="toc 8"/>
    <w:basedOn w:val="1"/>
    <w:next w:val="1"/>
    <w:semiHidden/>
    <w:qFormat/>
    <w:uiPriority w:val="0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19">
    <w:name w:val="Balloon Text"/>
    <w:basedOn w:val="1"/>
    <w:link w:val="68"/>
    <w:semiHidden/>
    <w:unhideWhenUsed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link w:val="5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1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22">
    <w:name w:val="header"/>
    <w:basedOn w:val="1"/>
    <w:link w:val="5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3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4">
    <w:name w:val="toc 4"/>
    <w:basedOn w:val="1"/>
    <w:next w:val="1"/>
    <w:semiHidden/>
    <w:qFormat/>
    <w:uiPriority w:val="0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25">
    <w:name w:val="toc 6"/>
    <w:basedOn w:val="1"/>
    <w:next w:val="1"/>
    <w:semiHidden/>
    <w:qFormat/>
    <w:uiPriority w:val="0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28">
    <w:name w:val="toc 9"/>
    <w:basedOn w:val="1"/>
    <w:next w:val="1"/>
    <w:semiHidden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Table Theme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3D effects 2"/>
    <w:basedOn w:val="3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37">
    <w:name w:val="page number"/>
    <w:basedOn w:val="36"/>
    <w:qFormat/>
    <w:uiPriority w:val="0"/>
  </w:style>
  <w:style w:type="character" w:styleId="38">
    <w:name w:val="FollowedHyperlink"/>
    <w:qFormat/>
    <w:uiPriority w:val="0"/>
    <w:rPr>
      <w:color w:val="800080"/>
      <w:u w:val="single"/>
    </w:rPr>
  </w:style>
  <w:style w:type="character" w:styleId="39">
    <w:name w:val="HTML Definition"/>
    <w:qFormat/>
    <w:uiPriority w:val="0"/>
    <w:rPr>
      <w:i/>
      <w:iCs/>
    </w:rPr>
  </w:style>
  <w:style w:type="character" w:styleId="40">
    <w:name w:val="HTML Acronym"/>
    <w:basedOn w:val="36"/>
    <w:qFormat/>
    <w:uiPriority w:val="0"/>
  </w:style>
  <w:style w:type="character" w:styleId="41">
    <w:name w:val="HTML Variable"/>
    <w:qFormat/>
    <w:uiPriority w:val="0"/>
  </w:style>
  <w:style w:type="character" w:styleId="42">
    <w:name w:val="Hyperlink"/>
    <w:basedOn w:val="36"/>
    <w:qFormat/>
    <w:uiPriority w:val="99"/>
    <w:rPr>
      <w:color w:val="0000FF"/>
      <w:u w:val="single"/>
    </w:rPr>
  </w:style>
  <w:style w:type="character" w:styleId="43">
    <w:name w:val="HTML Code"/>
    <w:basedOn w:val="36"/>
    <w:semiHidden/>
    <w:unhideWhenUsed/>
    <w:qFormat/>
    <w:uiPriority w:val="0"/>
    <w:rPr>
      <w:rFonts w:ascii="Courier New" w:hAnsi="Courier New"/>
      <w:sz w:val="20"/>
    </w:rPr>
  </w:style>
  <w:style w:type="character" w:styleId="44">
    <w:name w:val="HTML Cite"/>
    <w:qFormat/>
    <w:uiPriority w:val="0"/>
    <w:rPr>
      <w:i/>
      <w:iCs/>
    </w:rPr>
  </w:style>
  <w:style w:type="character" w:styleId="45">
    <w:name w:val="HTML Keyboard"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46">
    <w:name w:val="源代码2"/>
    <w:basedOn w:val="1"/>
    <w:link w:val="51"/>
    <w:qFormat/>
    <w:uiPriority w:val="0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47">
    <w:name w:val="Style1"/>
    <w:basedOn w:val="46"/>
    <w:qFormat/>
    <w:uiPriority w:val="0"/>
    <w:rPr>
      <w:rFonts w:ascii="MS Gothic" w:hAnsi="MS Gothic"/>
    </w:rPr>
  </w:style>
  <w:style w:type="paragraph" w:customStyle="1" w:styleId="48">
    <w:name w:val="行内代码引用"/>
    <w:basedOn w:val="1"/>
    <w:link w:val="49"/>
    <w:qFormat/>
    <w:uiPriority w:val="0"/>
    <w:pPr>
      <w:tabs>
        <w:tab w:val="left" w:pos="360"/>
      </w:tabs>
      <w:ind w:left="360" w:hanging="360"/>
    </w:pPr>
    <w:rPr>
      <w:b/>
      <w:i/>
      <w:color w:val="0000FF"/>
    </w:rPr>
  </w:style>
  <w:style w:type="character" w:customStyle="1" w:styleId="49">
    <w:name w:val="行内代码引用 Char"/>
    <w:link w:val="48"/>
    <w:qFormat/>
    <w:uiPriority w:val="0"/>
    <w:rPr>
      <w:rFonts w:ascii="Courier New" w:hAnsi="Courier New"/>
      <w:b/>
      <w:i/>
      <w:color w:val="0000FF"/>
      <w:kern w:val="2"/>
      <w:sz w:val="18"/>
      <w:szCs w:val="24"/>
    </w:rPr>
  </w:style>
  <w:style w:type="paragraph" w:customStyle="1" w:styleId="50">
    <w:name w:val="源代码"/>
    <w:basedOn w:val="1"/>
    <w:next w:val="46"/>
    <w:qFormat/>
    <w:uiPriority w:val="0"/>
    <w:rPr>
      <w:lang w:eastAsia="ja-JP"/>
    </w:rPr>
  </w:style>
  <w:style w:type="character" w:customStyle="1" w:styleId="51">
    <w:name w:val="源代码2 Char"/>
    <w:link w:val="46"/>
    <w:qFormat/>
    <w:uiPriority w:val="0"/>
    <w:rPr>
      <w:rFonts w:ascii="Courier New" w:hAnsi="Courier New" w:eastAsia="宋体"/>
      <w:color w:val="0000FF"/>
      <w:sz w:val="18"/>
      <w:szCs w:val="24"/>
      <w:lang w:val="en-US" w:eastAsia="ja-JP" w:bidi="ar-SA"/>
    </w:rPr>
  </w:style>
  <w:style w:type="character" w:customStyle="1" w:styleId="52">
    <w:name w:val="标题 2 Char"/>
    <w:link w:val="3"/>
    <w:qFormat/>
    <w:uiPriority w:val="0"/>
    <w:rPr>
      <w:rFonts w:ascii="Courier New" w:hAnsi="Courier New"/>
      <w:b/>
      <w:kern w:val="44"/>
      <w:sz w:val="30"/>
      <w:szCs w:val="32"/>
    </w:rPr>
  </w:style>
  <w:style w:type="paragraph" w:styleId="53">
    <w:name w:val="List Paragraph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character" w:customStyle="1" w:styleId="54">
    <w:name w:val="webdict1"/>
    <w:qFormat/>
    <w:uiPriority w:val="0"/>
    <w:rPr>
      <w:b/>
      <w:bCs/>
    </w:rPr>
  </w:style>
  <w:style w:type="character" w:customStyle="1" w:styleId="55">
    <w:name w:val="标题 3 Char"/>
    <w:link w:val="4"/>
    <w:qFormat/>
    <w:uiPriority w:val="0"/>
    <w:rPr>
      <w:rFonts w:ascii="Courier New" w:hAnsi="Courier New"/>
      <w:b/>
      <w:bCs/>
      <w:kern w:val="44"/>
      <w:sz w:val="28"/>
      <w:szCs w:val="32"/>
    </w:rPr>
  </w:style>
  <w:style w:type="character" w:customStyle="1" w:styleId="56">
    <w:name w:val="页眉 Char"/>
    <w:link w:val="22"/>
    <w:qFormat/>
    <w:uiPriority w:val="99"/>
    <w:rPr>
      <w:rFonts w:ascii="Courier New" w:hAnsi="Courier New"/>
      <w:kern w:val="2"/>
      <w:sz w:val="21"/>
      <w:szCs w:val="18"/>
    </w:rPr>
  </w:style>
  <w:style w:type="character" w:customStyle="1" w:styleId="57">
    <w:name w:val="页脚 Char"/>
    <w:link w:val="20"/>
    <w:qFormat/>
    <w:uiPriority w:val="99"/>
    <w:rPr>
      <w:rFonts w:ascii="Courier New" w:hAnsi="Courier New"/>
      <w:kern w:val="2"/>
      <w:sz w:val="21"/>
      <w:szCs w:val="18"/>
    </w:rPr>
  </w:style>
  <w:style w:type="character" w:customStyle="1" w:styleId="58">
    <w:name w:val="preprocessor"/>
    <w:basedOn w:val="36"/>
    <w:qFormat/>
    <w:uiPriority w:val="0"/>
  </w:style>
  <w:style w:type="character" w:customStyle="1" w:styleId="59">
    <w:name w:val="string"/>
    <w:basedOn w:val="36"/>
    <w:qFormat/>
    <w:uiPriority w:val="0"/>
  </w:style>
  <w:style w:type="character" w:customStyle="1" w:styleId="60">
    <w:name w:val="comment"/>
    <w:basedOn w:val="36"/>
    <w:qFormat/>
    <w:uiPriority w:val="0"/>
  </w:style>
  <w:style w:type="character" w:customStyle="1" w:styleId="61">
    <w:name w:val="keyword"/>
    <w:basedOn w:val="36"/>
    <w:qFormat/>
    <w:uiPriority w:val="0"/>
  </w:style>
  <w:style w:type="character" w:customStyle="1" w:styleId="62">
    <w:name w:val="tag"/>
    <w:basedOn w:val="36"/>
    <w:qFormat/>
    <w:uiPriority w:val="0"/>
  </w:style>
  <w:style w:type="character" w:customStyle="1" w:styleId="63">
    <w:name w:val="tag-name"/>
    <w:basedOn w:val="36"/>
    <w:qFormat/>
    <w:uiPriority w:val="0"/>
  </w:style>
  <w:style w:type="character" w:customStyle="1" w:styleId="64">
    <w:name w:val="attribute"/>
    <w:basedOn w:val="36"/>
    <w:qFormat/>
    <w:uiPriority w:val="0"/>
  </w:style>
  <w:style w:type="character" w:customStyle="1" w:styleId="65">
    <w:name w:val="attribute-value"/>
    <w:basedOn w:val="36"/>
    <w:qFormat/>
    <w:uiPriority w:val="0"/>
  </w:style>
  <w:style w:type="character" w:customStyle="1" w:styleId="66">
    <w:name w:val="comments"/>
    <w:basedOn w:val="36"/>
    <w:qFormat/>
    <w:uiPriority w:val="0"/>
  </w:style>
  <w:style w:type="character" w:customStyle="1" w:styleId="67">
    <w:name w:val="datatypes"/>
    <w:basedOn w:val="36"/>
    <w:qFormat/>
    <w:uiPriority w:val="0"/>
  </w:style>
  <w:style w:type="character" w:customStyle="1" w:styleId="68">
    <w:name w:val="批注框文本 Char"/>
    <w:basedOn w:val="36"/>
    <w:link w:val="19"/>
    <w:semiHidden/>
    <w:qFormat/>
    <w:uiPriority w:val="0"/>
    <w:rPr>
      <w:rFonts w:ascii="Courier New" w:hAnsi="Courier New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5" Type="http://schemas.openxmlformats.org/officeDocument/2006/relationships/fontTable" Target="fontTable.xml"/><Relationship Id="rId54" Type="http://schemas.openxmlformats.org/officeDocument/2006/relationships/customXml" Target="../customXml/item2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2.emf"/><Relationship Id="rId50" Type="http://schemas.openxmlformats.org/officeDocument/2006/relationships/oleObject" Target="embeddings/oleObject22.bin"/><Relationship Id="rId5" Type="http://schemas.openxmlformats.org/officeDocument/2006/relationships/header" Target="header1.xml"/><Relationship Id="rId49" Type="http://schemas.openxmlformats.org/officeDocument/2006/relationships/image" Target="media/image21.e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e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e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e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emf"/><Relationship Id="rId40" Type="http://schemas.openxmlformats.org/officeDocument/2006/relationships/oleObject" Target="embeddings/oleObject17.bin"/><Relationship Id="rId4" Type="http://schemas.openxmlformats.org/officeDocument/2006/relationships/endnotes" Target="endnotes.xml"/><Relationship Id="rId39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e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3" Type="http://schemas.openxmlformats.org/officeDocument/2006/relationships/oleObject" Target="embeddings/oleObject13.bin"/><Relationship Id="rId32" Type="http://schemas.openxmlformats.org/officeDocument/2006/relationships/image" Target="media/image13.emf"/><Relationship Id="rId31" Type="http://schemas.openxmlformats.org/officeDocument/2006/relationships/oleObject" Target="embeddings/oleObject12.bin"/><Relationship Id="rId30" Type="http://schemas.openxmlformats.org/officeDocument/2006/relationships/image" Target="media/image12.emf"/><Relationship Id="rId3" Type="http://schemas.openxmlformats.org/officeDocument/2006/relationships/footnotes" Target="footnotes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1.emf"/><Relationship Id="rId27" Type="http://schemas.openxmlformats.org/officeDocument/2006/relationships/oleObject" Target="embeddings/oleObject10.bin"/><Relationship Id="rId26" Type="http://schemas.openxmlformats.org/officeDocument/2006/relationships/image" Target="media/image10.emf"/><Relationship Id="rId25" Type="http://schemas.openxmlformats.org/officeDocument/2006/relationships/oleObject" Target="embeddings/oleObject9.bin"/><Relationship Id="rId24" Type="http://schemas.openxmlformats.org/officeDocument/2006/relationships/image" Target="media/image9.emf"/><Relationship Id="rId23" Type="http://schemas.openxmlformats.org/officeDocument/2006/relationships/oleObject" Target="embeddings/oleObject8.bin"/><Relationship Id="rId22" Type="http://schemas.openxmlformats.org/officeDocument/2006/relationships/image" Target="media/image8.emf"/><Relationship Id="rId21" Type="http://schemas.openxmlformats.org/officeDocument/2006/relationships/oleObject" Target="embeddings/oleObject7.bin"/><Relationship Id="rId20" Type="http://schemas.openxmlformats.org/officeDocument/2006/relationships/image" Target="media/image7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6.emf"/><Relationship Id="rId17" Type="http://schemas.openxmlformats.org/officeDocument/2006/relationships/oleObject" Target="embeddings/oleObject5.bin"/><Relationship Id="rId16" Type="http://schemas.openxmlformats.org/officeDocument/2006/relationships/image" Target="media/image5.emf"/><Relationship Id="rId15" Type="http://schemas.openxmlformats.org/officeDocument/2006/relationships/oleObject" Target="embeddings/oleObject4.bin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.Work\01.Document\00%20&#27169;&#26495;\&#39033;&#30446;&#32423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F26611-0A90-4039-818A-DD45E5CC65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项目级Word模板.dot</Template>
  <Pages>8</Pages>
  <Words>164</Words>
  <Characters>939</Characters>
  <Lines>7</Lines>
  <Paragraphs>2</Paragraphs>
  <TotalTime>50</TotalTime>
  <ScaleCrop>false</ScaleCrop>
  <LinksUpToDate>false</LinksUpToDate>
  <CharactersWithSpaces>1101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2019-01-07T03:05:00Z</dcterms:created>
  <dc:creator>Jingjunin</dc:creator>
  <cp:keywords>北京四合天地科技有限公司</cp:keywords>
  <cp:lastModifiedBy>刁民</cp:lastModifiedBy>
  <cp:lastPrinted>2011-03-08T02:53:00Z</cp:lastPrinted>
  <dcterms:modified xsi:type="dcterms:W3CDTF">2021-03-23T14:26:20Z</dcterms:modified>
  <cp:revision>2314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AEC4A68B301F47498A3B5BF7D2967A89</vt:lpwstr>
  </property>
</Properties>
</file>